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0ABAC2C6" w14:textId="77777777" w:rsidTr="00A43A5B">
        <w:trPr>
          <w:cantSplit/>
          <w:trHeight w:val="4488"/>
        </w:trPr>
        <w:tc>
          <w:tcPr>
            <w:tcW w:w="6285" w:type="dxa"/>
          </w:tcPr>
          <w:p w14:paraId="3E3CA45B" w14:textId="1690DEFF" w:rsidR="00F448BC" w:rsidRDefault="00CB262B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C78878" wp14:editId="612E3064">
                  <wp:extent cx="3853815" cy="1574165"/>
                  <wp:effectExtent l="0" t="0" r="0" b="6985"/>
                  <wp:docPr id="10329860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98601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AD0274F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377A1D69" w14:textId="43364F6F" w:rsidR="00B77317" w:rsidRPr="00CD1539" w:rsidRDefault="00CB262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Motor Mount Assembly</w:t>
                  </w:r>
                </w:p>
                <w:p w14:paraId="62C723A1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0CAEB334" w14:textId="61FA62F0" w:rsidR="00B77317" w:rsidRPr="00CD1539" w:rsidRDefault="00CB262B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Wednesday, December 11,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251D91F5" w14:textId="27F27A9C" w:rsidR="00B77317" w:rsidRPr="00CD1539" w:rsidRDefault="00CB262B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7A752317" w14:textId="1763E4C3" w:rsidR="00B77317" w:rsidRPr="006A441F" w:rsidRDefault="00CB262B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5CEAA712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E80E894" w14:textId="6ACA58D9" w:rsidR="00B77317" w:rsidRDefault="00CB262B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3A04D1B2" w14:textId="4CF61C4D" w:rsidR="00CB262B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84845664" w:history="1">
                        <w:r w:rsidR="00CB262B" w:rsidRPr="00D8194E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CB262B">
                          <w:rPr>
                            <w:noProof/>
                            <w:webHidden/>
                          </w:rPr>
                          <w:tab/>
                        </w:r>
                        <w:r w:rsidR="00CB262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B262B">
                          <w:rPr>
                            <w:noProof/>
                            <w:webHidden/>
                          </w:rPr>
                          <w:instrText xml:space="preserve"> PAGEREF _Toc184845664 \h </w:instrText>
                        </w:r>
                        <w:r w:rsidR="00CB262B">
                          <w:rPr>
                            <w:noProof/>
                            <w:webHidden/>
                          </w:rPr>
                        </w:r>
                        <w:r w:rsidR="00CB262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B262B">
                          <w:rPr>
                            <w:noProof/>
                            <w:webHidden/>
                          </w:rPr>
                          <w:t>1</w:t>
                        </w:r>
                        <w:r w:rsidR="00CB262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ED632B" w14:textId="60C585FD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65" w:history="1">
                        <w:r w:rsidRPr="00D8194E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0249BA" w14:textId="59EC2C90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66" w:history="1">
                        <w:r w:rsidRPr="00D8194E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5D34DFE" w14:textId="13257C23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67" w:history="1">
                        <w:r w:rsidRPr="00D8194E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663F8EB" w14:textId="5474F383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68" w:history="1">
                        <w:r w:rsidRPr="00D8194E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4511BBA" w14:textId="2931F7FC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69" w:history="1">
                        <w:r w:rsidRPr="00D8194E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6A16592" w14:textId="7FF91C60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70" w:history="1">
                        <w:r w:rsidRPr="00D8194E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C251F3" w14:textId="01AF970E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71" w:history="1">
                        <w:r w:rsidRPr="00D8194E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CED529" w14:textId="51D99D96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72" w:history="1">
                        <w:r w:rsidRPr="00D8194E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6D43F5D" w14:textId="1F6B4418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73" w:history="1">
                        <w:r w:rsidRPr="00D8194E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8FB8D7" w14:textId="10705983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74" w:history="1">
                        <w:r w:rsidRPr="00D8194E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FB2E9CB" w14:textId="39FE4664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75" w:history="1">
                        <w:r w:rsidRPr="00D8194E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DBFFAD8" w14:textId="3C3F966F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76" w:history="1">
                        <w:r w:rsidRPr="00D8194E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907121B" w14:textId="0F648462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77" w:history="1">
                        <w:r w:rsidRPr="00D8194E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F4E3CEB" w14:textId="1C9B2887" w:rsidR="00CB262B" w:rsidRDefault="00CB262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45678" w:history="1">
                        <w:r w:rsidRPr="00D8194E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_Toc184845678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2673860" w14:textId="2783FC88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1184278" w14:textId="77777777" w:rsidR="00F448BC" w:rsidRDefault="00F448BC" w:rsidP="00A5373F"/>
        </w:tc>
      </w:tr>
      <w:tr w:rsidR="00F448BC" w14:paraId="397F23F6" w14:textId="77777777" w:rsidTr="00BE081A">
        <w:trPr>
          <w:cantSplit/>
          <w:trHeight w:val="3924"/>
        </w:trPr>
        <w:tc>
          <w:tcPr>
            <w:tcW w:w="6285" w:type="dxa"/>
          </w:tcPr>
          <w:p w14:paraId="39CEDCDA" w14:textId="1B080F40" w:rsidR="00C27B5D" w:rsidRDefault="00CB262B" w:rsidP="00C27B5D">
            <w:pPr>
              <w:pStyle w:val="Heading1"/>
            </w:pPr>
            <w:bookmarkStart w:id="0" w:name="_Toc184845664"/>
            <w:r>
              <w:t>Description</w:t>
            </w:r>
            <w:bookmarkEnd w:id="0"/>
          </w:p>
          <w:p w14:paraId="4FFB7681" w14:textId="20C681AC" w:rsidR="00F448BC" w:rsidRPr="00E65D6E" w:rsidRDefault="00CB262B" w:rsidP="00FF408C">
            <w:r>
              <w:t>No Data</w:t>
            </w:r>
          </w:p>
        </w:tc>
        <w:tc>
          <w:tcPr>
            <w:tcW w:w="4713" w:type="dxa"/>
            <w:vMerge/>
          </w:tcPr>
          <w:p w14:paraId="7CFE0E7F" w14:textId="77777777" w:rsidR="00F448BC" w:rsidRPr="00A33AA4" w:rsidRDefault="00F448BC" w:rsidP="00840CC7">
            <w:pPr>
              <w:pStyle w:val="TOC3"/>
            </w:pPr>
          </w:p>
        </w:tc>
      </w:tr>
    </w:tbl>
    <w:p w14:paraId="5D9357BA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2DB19DEA" w14:textId="77777777" w:rsidTr="00DD03CF">
        <w:tc>
          <w:tcPr>
            <w:tcW w:w="11016" w:type="dxa"/>
          </w:tcPr>
          <w:p w14:paraId="78995FB8" w14:textId="398CC6C2" w:rsidR="00343025" w:rsidRDefault="00CB262B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84845665"/>
            <w:r>
              <w:lastRenderedPageBreak/>
              <w:t>Assumptions</w:t>
            </w:r>
            <w:bookmarkEnd w:id="4"/>
          </w:p>
          <w:p w14:paraId="2EFA1E4A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221495" w14:paraId="2DCFA510" w14:textId="77777777" w:rsidTr="00DD03CF">
              <w:tc>
                <w:tcPr>
                  <w:tcW w:w="5392" w:type="dxa"/>
                  <w:vAlign w:val="center"/>
                </w:tcPr>
                <w:p w14:paraId="4C68CDE1" w14:textId="62972089" w:rsidR="00221495" w:rsidRDefault="00CB262B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AC81B75" wp14:editId="6553F6C1">
                        <wp:extent cx="3286760" cy="1342390"/>
                        <wp:effectExtent l="0" t="0" r="8890" b="0"/>
                        <wp:docPr id="645692473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5692473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1342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AF1823" w14:textId="10803F2A" w:rsidR="00221495" w:rsidRDefault="00CB262B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373DEA08" w14:textId="76F77DAC" w:rsidR="00221495" w:rsidRDefault="00CB262B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F9D17CA" wp14:editId="07BC7EAA">
                        <wp:extent cx="3287395" cy="1342390"/>
                        <wp:effectExtent l="0" t="0" r="8255" b="0"/>
                        <wp:docPr id="1879919184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9919184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342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47FD5C" w14:textId="688FE89A" w:rsidR="00221495" w:rsidRDefault="00CB262B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26448511" w14:textId="2909B3BB" w:rsidR="00A96F2C" w:rsidRDefault="00A96F2C" w:rsidP="00A96F2C"/>
        </w:tc>
      </w:tr>
    </w:tbl>
    <w:p w14:paraId="1203F174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A23E2F8" w14:textId="77777777" w:rsidTr="00ED5A01">
        <w:tc>
          <w:tcPr>
            <w:tcW w:w="11016" w:type="dxa"/>
          </w:tcPr>
          <w:p w14:paraId="3C52A1A5" w14:textId="77583D51" w:rsidR="00FF408C" w:rsidRDefault="00CB262B" w:rsidP="00FF408C">
            <w:pPr>
              <w:pStyle w:val="Heading1"/>
            </w:pPr>
            <w:bookmarkStart w:id="5" w:name="_Toc184845666"/>
            <w:r>
              <w:lastRenderedPageBreak/>
              <w:t>Model Information</w:t>
            </w:r>
            <w:bookmarkEnd w:id="5"/>
          </w:p>
          <w:p w14:paraId="490FFAC0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31"/>
              <w:gridCol w:w="46"/>
              <w:gridCol w:w="2312"/>
              <w:gridCol w:w="21"/>
              <w:gridCol w:w="2926"/>
              <w:gridCol w:w="13"/>
              <w:gridCol w:w="2805"/>
            </w:tblGrid>
            <w:tr w:rsidR="00C16188" w14:paraId="580D87A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7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6"/>
                  </w:tblGrid>
                  <w:tr w:rsidR="00077EA0" w14:paraId="582FC60D" w14:textId="77777777" w:rsidTr="00077EA0">
                    <w:tc>
                      <w:tcPr>
                        <w:tcW w:w="8640" w:type="dxa"/>
                      </w:tcPr>
                      <w:p w14:paraId="0513805B" w14:textId="4AA6056C" w:rsidR="00077EA0" w:rsidRDefault="00CB262B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lastRenderedPageBreak/>
                          <w:drawing>
                            <wp:inline distT="0" distB="0" distL="0" distR="0" wp14:anchorId="5E2AD713" wp14:editId="0582D89C">
                              <wp:extent cx="5349240" cy="2184400"/>
                              <wp:effectExtent l="0" t="0" r="3810" b="6350"/>
                              <wp:docPr id="1187282395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87282395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18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BCDB3E5" w14:textId="1E150A76" w:rsidR="00C16188" w:rsidRDefault="00CB262B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 Mount Assembly</w:t>
                  </w:r>
                </w:p>
                <w:p w14:paraId="5D7B237E" w14:textId="2A015986" w:rsidR="00C16188" w:rsidRDefault="00CB262B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56EAE6C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7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A1A7E5E" w14:textId="38774AC7" w:rsidR="00C16188" w:rsidRPr="0044448A" w:rsidRDefault="00CB262B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148FF30A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2629A6" w14:textId="6915862C" w:rsidR="00C16188" w:rsidRDefault="00CB262B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187291" w14:textId="37BC2673" w:rsidR="00C16188" w:rsidRDefault="00CB262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EFCD10" w14:textId="6F5448F3" w:rsidR="00C16188" w:rsidRDefault="00CB262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9ACBF9" w14:textId="2A406029" w:rsidR="00C16188" w:rsidRDefault="00CB262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B262B" w14:paraId="75381701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6A7556" w14:textId="5A095C54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00241C85" w14:textId="02B5C0B1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66CE3F" w14:textId="7A6DE782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EBDEF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Mass:0.752776 kg</w:t>
                  </w:r>
                </w:p>
                <w:p w14:paraId="66D6DB40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Volume:9.65097e-05 m^3</w:t>
                  </w:r>
                </w:p>
                <w:p w14:paraId="0C6F2C3C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14:paraId="564BD95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Weight:7.3772 N</w:t>
                  </w:r>
                </w:p>
                <w:p w14:paraId="7702F5A4" w14:textId="2000B5D1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F8D6E9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190\CSUS-Senior-Project\CAD\bike assembly\bottom bracket.SLDPRT</w:t>
                  </w:r>
                </w:p>
                <w:p w14:paraId="479689FA" w14:textId="46599225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13:42:53 2024</w:t>
                  </w:r>
                </w:p>
              </w:tc>
            </w:tr>
            <w:tr w:rsidR="00CB262B" w14:paraId="20B8AC2F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D783BE" w14:textId="315F228D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7DE5C598" w14:textId="754865B0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DA538C" w14:textId="5E6124E6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CF6D5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Mass:0.00930208 kg</w:t>
                  </w:r>
                </w:p>
                <w:p w14:paraId="5DF547F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Volume:1.19257e-06 m^3</w:t>
                  </w:r>
                </w:p>
                <w:p w14:paraId="4D9C96E5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14:paraId="7147FDCF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Weight:0.0911603 N</w:t>
                  </w:r>
                </w:p>
                <w:p w14:paraId="3CC42176" w14:textId="0B55AFDA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7214E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assembly\11T sprocket.SLDPRT</w:t>
                  </w:r>
                </w:p>
                <w:p w14:paraId="4B449298" w14:textId="6B97F9C4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13:42:53 2024</w:t>
                  </w:r>
                </w:p>
              </w:tc>
            </w:tr>
            <w:tr w:rsidR="00CB262B" w14:paraId="71DA2F06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B24E2E" w14:textId="40FA394C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Tap Drill for M4x0.7 Tap1</w:t>
                  </w:r>
                </w:p>
                <w:p w14:paraId="3E6E2303" w14:textId="4055C1F9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41FDF0" w14:textId="5499EB08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8B4702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Mass:0.0340757 kg</w:t>
                  </w:r>
                </w:p>
                <w:p w14:paraId="47C6142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Volume:1.26206e-05 m^3</w:t>
                  </w:r>
                </w:p>
                <w:p w14:paraId="5B45C38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1DAD888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Weight:0.333942 N</w:t>
                  </w:r>
                </w:p>
                <w:p w14:paraId="58B79D7A" w14:textId="1E6B83D7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F0F088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assembly\bottom bracket ring.SLDPRT</w:t>
                  </w:r>
                </w:p>
                <w:p w14:paraId="1721417E" w14:textId="4B48537E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20:08:54 2024</w:t>
                  </w:r>
                </w:p>
              </w:tc>
            </w:tr>
            <w:tr w:rsidR="00CB262B" w14:paraId="085A813A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4AF87B" w14:textId="25CE3B8E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Tap Drill for M4x0.7 Tap1</w:t>
                  </w:r>
                </w:p>
                <w:p w14:paraId="092B77E7" w14:textId="30B7EA8E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A39E00" w14:textId="7B5AA8FC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3B1AE6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Mass:0.0340757 kg</w:t>
                  </w:r>
                </w:p>
                <w:p w14:paraId="30E4054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Volume:1.26206e-05 m^3</w:t>
                  </w:r>
                </w:p>
                <w:p w14:paraId="081999B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7786EF6C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Weight:0.333942 N</w:t>
                  </w:r>
                </w:p>
                <w:p w14:paraId="16F151F9" w14:textId="592B91D8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53996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assembly\bottom bracket ring.SLDPRT</w:t>
                  </w:r>
                </w:p>
                <w:p w14:paraId="42E28D7B" w14:textId="223049E7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20:08:54 2024</w:t>
                  </w:r>
                </w:p>
              </w:tc>
            </w:tr>
            <w:tr w:rsidR="00CB262B" w14:paraId="2C318DB7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1C43DF" w14:textId="7716B894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14:paraId="3E648586" w14:textId="318FDBB7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633268" w14:textId="3CFCDC5C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9B521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Mass:0.110832 kg</w:t>
                  </w:r>
                </w:p>
                <w:p w14:paraId="47C54DD6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Volume:1.40828e-05 m^3</w:t>
                  </w:r>
                </w:p>
                <w:p w14:paraId="1C07BA9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Density:7,870 kg/m^3</w:t>
                  </w:r>
                </w:p>
                <w:p w14:paraId="242E394C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Weight:1.08615 N</w:t>
                  </w:r>
                </w:p>
                <w:p w14:paraId="4591999F" w14:textId="6F8D8B84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0ABDA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assembly\bottom pipe clamp.SLDPRT</w:t>
                  </w:r>
                </w:p>
                <w:p w14:paraId="7DBF3A6E" w14:textId="3E1A7B7F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13:42:53 2024</w:t>
                  </w:r>
                </w:p>
              </w:tc>
            </w:tr>
            <w:tr w:rsidR="00CB262B" w14:paraId="682E3637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1673C9" w14:textId="4D86E539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6C649260" w14:textId="19008A16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505B18" w14:textId="6E91DAD9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1CD2CE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6B991D4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3FE3D97A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5CB6AF7F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4AC3890D" w14:textId="231AF85C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770C1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 xml:space="preserve">c:\program files\solidworks corp\solidworks toolbox\browser\ansi </w:t>
                  </w: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>metric\nuts\hex nuts\hex nut style 1_am.sldprt</w:t>
                  </w:r>
                </w:p>
                <w:p w14:paraId="4A6D8FB0" w14:textId="1817108B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CB262B" w14:paraId="4850AB24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E2CFAB" w14:textId="2FE67A2E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EndChamfer</w:t>
                  </w:r>
                </w:p>
                <w:p w14:paraId="4B45BE58" w14:textId="47E25D97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A40D09" w14:textId="264268A9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BEE510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60B70910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7CD4BBC8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720E64E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2994EEA8" w14:textId="0834F101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42108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51947B72" w14:textId="4B80E5A2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CB262B" w14:paraId="72004707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C25F0A" w14:textId="61C3660A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10C4F01B" w14:textId="2AF6427B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3BFDBE" w14:textId="33606F4C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6C608A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29F52B98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4769798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1624D6B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0E825C3C" w14:textId="346808C2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11AFAC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3A19272A" w14:textId="248D27A3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CB262B" w14:paraId="71C10F3C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B1D068" w14:textId="0BF03498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3394D8CF" w14:textId="56365CFF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4E4B6C" w14:textId="3CDEA771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650B2A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4D42E3EC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0B36F73A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48DABFB2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06B0605B" w14:textId="56B7162E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7D3ADF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376D28C0" w14:textId="43484E4F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CB262B" w14:paraId="62995B08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726790" w14:textId="002386BF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3DFBAF0B" w14:textId="47F1099C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770785" w14:textId="6BBEA97D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0F497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0E400C9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37CB09DE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3CEDD4E5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206860F2" w14:textId="034659C0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B7ED1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5F5BDF7B" w14:textId="6D0EDE52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CB262B" w14:paraId="648DA861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462A95" w14:textId="0E31186B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0EDC6675" w14:textId="6E73E99F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533F31" w14:textId="02C4D6DF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7E865E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1CFD642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13318812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54433F0E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6CAC067A" w14:textId="6E3DCF36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C765A6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1E8161B2" w14:textId="67936DB0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CB262B" w14:paraId="7F3137ED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816C5A" w14:textId="0364E239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65268DBD" w14:textId="1DE3F7B8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186BB9" w14:textId="59403514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5BE3D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0C982E39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2BEF788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2F5E279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2AE94670" w14:textId="1CEF9CC6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BA80DF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5240134C" w14:textId="3FEEC959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CB262B" w14:paraId="03E09207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3B7FD4" w14:textId="5D323006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6BA39DE3" w14:textId="46AF291C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ECFE4E" w14:textId="041BF937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DC5D66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21E5D29F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5DACA2A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542AFC48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64E4E574" w14:textId="42E7DD8B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CDEDAA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3C437B5E" w14:textId="7C235C42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CB262B" w14:paraId="165B443C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4ED7F4" w14:textId="4ED49676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Boss-Extrude10</w:t>
                  </w:r>
                </w:p>
                <w:p w14:paraId="40BF9B6F" w14:textId="73975772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BACB77" w14:textId="3E174AF0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6EBBA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Mass:0.000864324 kg</w:t>
                  </w:r>
                </w:p>
                <w:p w14:paraId="2A6DF22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Volume:1.09993e-07 m^3</w:t>
                  </w:r>
                </w:p>
                <w:p w14:paraId="6215D03F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Density:7,858 kg/m^3</w:t>
                  </w:r>
                </w:p>
                <w:p w14:paraId="1406E888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Weight:0.00847038 N</w:t>
                  </w:r>
                </w:p>
                <w:p w14:paraId="461C5B6A" w14:textId="79E2FCBD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07A81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assembly\motor.SLDPRT</w:t>
                  </w:r>
                </w:p>
                <w:p w14:paraId="48EBBA6A" w14:textId="16C7B2BA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18:49:23 2024</w:t>
                  </w:r>
                </w:p>
              </w:tc>
            </w:tr>
            <w:tr w:rsidR="00CB262B" w14:paraId="42B1AA29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556F76" w14:textId="43ACCB9D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Cut-Extrude13</w:t>
                  </w:r>
                </w:p>
                <w:p w14:paraId="56A1EE83" w14:textId="06204A89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47FFF8" w14:textId="09CD67EB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71798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Mass:4.77804 kg</w:t>
                  </w:r>
                </w:p>
                <w:p w14:paraId="1B2B091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Volume:0.000608048 m^3</w:t>
                  </w:r>
                </w:p>
                <w:p w14:paraId="48FCF73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Density:7,858 kg/m^3</w:t>
                  </w:r>
                </w:p>
                <w:p w14:paraId="4D9A002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Weight:46.8248 N</w:t>
                  </w:r>
                </w:p>
                <w:p w14:paraId="6E33818B" w14:textId="2BA3FFD3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B5DB0E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>D:\Documents\_School\_Sac State 2024\ME 190\CSUS-Senior-Project\CAD\motor assembly\motor.SLDPRT</w:t>
                  </w:r>
                </w:p>
                <w:p w14:paraId="48FD9108" w14:textId="07A160E3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Nov 27 18:49:23 2024</w:t>
                  </w:r>
                </w:p>
              </w:tc>
            </w:tr>
            <w:tr w:rsidR="00CB262B" w14:paraId="49783BC5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D9C0F6" w14:textId="2DB6C3CF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Ø6.0mm Dowel Hole1</w:t>
                  </w:r>
                </w:p>
                <w:p w14:paraId="20CC5D95" w14:textId="550E8BCD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2EEA27" w14:textId="4D3807AD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9A95B5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Mass:0.256231 kg</w:t>
                  </w:r>
                </w:p>
                <w:p w14:paraId="42C28219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Volume:9.49004e-05 m^3</w:t>
                  </w:r>
                </w:p>
                <w:p w14:paraId="67A7CE5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5C4BF95C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Weight:2.51107 N</w:t>
                  </w:r>
                </w:p>
                <w:p w14:paraId="31D9CFE2" w14:textId="2BA461E3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3EC845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assembly\mounting plate.SLDPRT</w:t>
                  </w:r>
                </w:p>
                <w:p w14:paraId="0C08D24B" w14:textId="3F95E139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11 21:18:13 2024</w:t>
                  </w:r>
                </w:p>
              </w:tc>
            </w:tr>
            <w:tr w:rsidR="00CB262B" w14:paraId="31897659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99DB12" w14:textId="176B5293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3D760799" w14:textId="73EE1FBF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0E4C0D" w14:textId="6A35A8EB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27718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2CDDC43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402CEA5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5A48F26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638875E6" w14:textId="162666F8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1A67E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051FD70B" w14:textId="7310ED78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B262B" w14:paraId="0CDAC533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8DF466" w14:textId="1C32E655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3DE5AC25" w14:textId="6B730BA7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09DF09" w14:textId="0F127453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CE7095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3019BD02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27AB1D9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756041F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28BE282C" w14:textId="6A9BC84E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41592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2217F9E7" w14:textId="21054D30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B262B" w14:paraId="0B8F75A4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CBE46F" w14:textId="0A6861AC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0C0744ED" w14:textId="636EEA33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EC0055" w14:textId="4A6A9940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8E5F1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08A707CC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3860939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5E3DC9D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31D57441" w14:textId="6C0A326F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FBD4D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64D99E01" w14:textId="7F20A0D4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B262B" w14:paraId="6397C303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A0CFED" w14:textId="7682EC45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4955652E" w14:textId="21C6E0B9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176462" w14:textId="3288CF8E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B1CBF8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78FCBD45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0374FD3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7F9806FE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5872F92A" w14:textId="3A238452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20ECB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4DCD99F2" w14:textId="1A269C60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B262B" w14:paraId="7EAE8813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0F7456" w14:textId="49357817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56EEE461" w14:textId="5649CB91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BC2E9D" w14:textId="5745AA8F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7EFA54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7D80E918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7273CA6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190A452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3F54FA8D" w14:textId="5F27E85E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1C1F3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3A1CD1EF" w14:textId="72E6E030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B262B" w14:paraId="00B8F28D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35977E" w14:textId="2D5A7A5E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00015D85" w14:textId="1E3395C3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6D7941" w14:textId="61AE1749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16DB4F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548F23A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2EF2AA09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61656C6A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35D191F5" w14:textId="2E71DE2F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3A3FA5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43D941AA" w14:textId="37A8768E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Oct 31 16:35:57 2024</w:t>
                  </w:r>
                </w:p>
              </w:tc>
            </w:tr>
            <w:tr w:rsidR="00CB262B" w14:paraId="58198013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9CA754" w14:textId="4636DCE6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Hex</w:t>
                  </w:r>
                </w:p>
                <w:p w14:paraId="05CBF66B" w14:textId="54D908B7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B9237C" w14:textId="464A0371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A786D0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Mass:0.00171035 kg</w:t>
                  </w:r>
                </w:p>
                <w:p w14:paraId="22A1CFDA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Volume:2.13793e-07 m^3</w:t>
                  </w:r>
                </w:p>
                <w:p w14:paraId="50F26872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045B00FA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Weight:0.0167614 N</w:t>
                  </w:r>
                </w:p>
                <w:p w14:paraId="65934A39" w14:textId="7E9DBCA5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3B781D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5E936869" w14:textId="5A7BC9D9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B262B" w14:paraId="3B03EDEC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6F7DC9" w14:textId="06BCFE0F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67393653" w14:textId="59FB7773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E5F1BC" w14:textId="7D08FB88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8181F5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Mass:0.00171035 kg</w:t>
                  </w:r>
                </w:p>
                <w:p w14:paraId="37B95D5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Volume:2.13793e-07 m^3</w:t>
                  </w:r>
                </w:p>
                <w:p w14:paraId="24764130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5892809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Weight:0.0167614 N</w:t>
                  </w:r>
                </w:p>
                <w:p w14:paraId="48777C22" w14:textId="67AFA67A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BD10CF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2AE1FF17" w14:textId="783A9CFA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B262B" w14:paraId="758D204E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44A421" w14:textId="2A7BD5E0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2259673F" w14:textId="7BA52378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DAACE2" w14:textId="105516E8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6A616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Mass:0.00171035 kg</w:t>
                  </w:r>
                </w:p>
                <w:p w14:paraId="7782338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Volume:2.13793e-07 m^3</w:t>
                  </w:r>
                </w:p>
                <w:p w14:paraId="7F4342E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5FF5BC9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Weight:0.0167614 N</w:t>
                  </w:r>
                </w:p>
                <w:p w14:paraId="12274181" w14:textId="526AA2D6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5FE742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0708BED2" w14:textId="34377BEF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B262B" w14:paraId="558009F3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EA350E" w14:textId="134C9E86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480230A1" w14:textId="4F9A5911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106276" w14:textId="71285BC8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39BA0A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Mass:0.00171035 kg</w:t>
                  </w:r>
                </w:p>
                <w:p w14:paraId="4E9E3BC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Volume:2.13793e-07 m^3</w:t>
                  </w:r>
                </w:p>
                <w:p w14:paraId="3E41BC7C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4C53B3C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Weight:0.0167614 N</w:t>
                  </w:r>
                </w:p>
                <w:p w14:paraId="6A9E17C4" w14:textId="7AE8B424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DA7FD0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4E029E4F" w14:textId="45662794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B262B" w14:paraId="58F2A332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F2DA3A" w14:textId="7D5A0B87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23AAE55F" w14:textId="7B092A82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2E428E" w14:textId="7FC4F451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0CB3CF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59932D20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20931879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1D3BABF7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7FBC21A4" w14:textId="461E8E08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942A46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6F638BAF" w14:textId="4B268018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B262B" w14:paraId="74218E9C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B77F22" w14:textId="3161DDD2" w:rsidR="00CB262B" w:rsidRDefault="00CB262B" w:rsidP="003509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1994FFD7" w14:textId="1F0CE932" w:rsidR="00CB262B" w:rsidRPr="0044448A" w:rsidRDefault="00CB262B" w:rsidP="0035091A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278F56" w14:textId="7454B551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B5A4B1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251A8F2B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3B76B4A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1D7D7DCE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7CB27A81" w14:textId="53FC9F70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CC3103" w14:textId="77777777" w:rsidR="00CB262B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6612A3C4" w14:textId="2780F657" w:rsidR="00CB262B" w:rsidRPr="0044448A" w:rsidRDefault="00CB262B" w:rsidP="003509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16188" w14:paraId="28DA67A8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6B898B" w14:textId="6085DCEF" w:rsidR="00C16188" w:rsidRDefault="00CB262B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14:paraId="45887B34" w14:textId="19772E91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EB4E56" w14:textId="76F199C7" w:rsidR="00C16188" w:rsidRPr="0044448A" w:rsidRDefault="00CB262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8240E0" w14:textId="77777777" w:rsidR="00CB262B" w:rsidRDefault="00CB262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Mass:0.0483991 kg</w:t>
                  </w:r>
                </w:p>
                <w:p w14:paraId="6DD651F1" w14:textId="77777777" w:rsidR="00CB262B" w:rsidRDefault="00CB262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Volume:6.14982e-06 m^3</w:t>
                  </w:r>
                </w:p>
                <w:p w14:paraId="2771244E" w14:textId="77777777" w:rsidR="00CB262B" w:rsidRDefault="00CB262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Density:7,870 kg/m^3</w:t>
                  </w:r>
                </w:p>
                <w:p w14:paraId="6F7BFD34" w14:textId="77777777" w:rsidR="00CB262B" w:rsidRDefault="00CB262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Weight:0.474311 N</w:t>
                  </w:r>
                </w:p>
                <w:p w14:paraId="212907EB" w14:textId="3A8A8779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EA635F" w14:textId="77777777" w:rsidR="00CB262B" w:rsidRDefault="00CB262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assembly\top pipe clamp.SLDPRT</w:t>
                  </w:r>
                </w:p>
                <w:p w14:paraId="3E219192" w14:textId="76F32ACB" w:rsidR="00C16188" w:rsidRPr="0044448A" w:rsidRDefault="00CB262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20:08:54 2024</w:t>
                  </w:r>
                </w:p>
              </w:tc>
            </w:tr>
          </w:tbl>
          <w:p w14:paraId="71000DF2" w14:textId="54B2CDEA" w:rsidR="00FF408C" w:rsidRDefault="00FF408C" w:rsidP="00A96F2C"/>
        </w:tc>
      </w:tr>
    </w:tbl>
    <w:p w14:paraId="3DC706DB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794A53F1" w14:textId="77777777" w:rsidTr="005E294F">
        <w:tc>
          <w:tcPr>
            <w:tcW w:w="11016" w:type="dxa"/>
          </w:tcPr>
          <w:p w14:paraId="175ED355" w14:textId="0FA26FC3" w:rsidR="00B35001" w:rsidRPr="00B35001" w:rsidRDefault="00CB262B" w:rsidP="00B35001">
            <w:pPr>
              <w:pStyle w:val="Heading1"/>
            </w:pPr>
            <w:bookmarkStart w:id="6" w:name="_Toc184845667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40"/>
              <w:gridCol w:w="5298"/>
            </w:tblGrid>
            <w:tr w:rsidR="00B35001" w14:paraId="50CBCA2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DE1A34" w14:textId="3775C57A" w:rsidR="00B35001" w:rsidRDefault="00CB262B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A00AD2" w14:textId="0A93DD62" w:rsidR="00B35001" w:rsidRDefault="00CB26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CB262B" w14:paraId="276F314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421D65" w14:textId="6FC15BAF" w:rsidR="00CB262B" w:rsidRDefault="00CB262B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6EA2FA" w14:textId="67E736F1" w:rsidR="00CB262B" w:rsidRDefault="00CB26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CB262B" w14:paraId="1DBD1CE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E5F91F" w14:textId="7B0971D3" w:rsidR="00CB262B" w:rsidRDefault="00CB262B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92E08C" w14:textId="346096B0" w:rsidR="00CB262B" w:rsidRDefault="00CB26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CB262B" w14:paraId="448F248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87CC96" w14:textId="4278B9C3" w:rsidR="00CB262B" w:rsidRDefault="00CB262B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C047CC" w14:textId="2C7B5791" w:rsidR="00CB262B" w:rsidRDefault="00CB26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CB262B" w14:paraId="6F14815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31FCFB" w14:textId="00B268DC" w:rsidR="00CB262B" w:rsidRDefault="00CB262B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C32FFB" w14:textId="576D5E6B" w:rsidR="00CB262B" w:rsidRDefault="00CB26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CB262B" w14:paraId="4C8573A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CA4008" w14:textId="36B2B96A" w:rsidR="00CB262B" w:rsidRDefault="00CB262B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0748EC" w14:textId="017FF8FE" w:rsidR="00CB262B" w:rsidRDefault="00CB26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CB262B" w14:paraId="517F772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FD7A86" w14:textId="220A5BE0" w:rsidR="00CB262B" w:rsidRDefault="00CB262B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52331C" w14:textId="027351E8" w:rsidR="00CB262B" w:rsidRDefault="00CB26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B262B" w14:paraId="0FEEDEB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DE2096" w14:textId="59E202C4" w:rsidR="00CB262B" w:rsidRDefault="00CB262B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951261" w14:textId="4E910A92" w:rsidR="00CB262B" w:rsidRDefault="00CB26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CB262B" w14:paraId="55F11AE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8DF27B" w14:textId="1DA144B1" w:rsidR="00CB262B" w:rsidRDefault="00CB262B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9C518B" w14:textId="4ED5060D" w:rsidR="00CB262B" w:rsidRDefault="00CB26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B262B" w14:paraId="7CC8E7E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B3DA2F" w14:textId="427622B9" w:rsidR="00CB262B" w:rsidRDefault="00CB262B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C612B7" w14:textId="491EF2E4" w:rsidR="00CB262B" w:rsidRDefault="00CB26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B262B" w14:paraId="7E629BD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1DACA6" w14:textId="28007A78" w:rsidR="00CB262B" w:rsidRDefault="00CB262B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754848" w14:textId="35670378" w:rsidR="00CB262B" w:rsidRDefault="00CB26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B262B" w14:paraId="4B8587C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665770" w14:textId="5CB5A7D1" w:rsidR="00CB262B" w:rsidRDefault="00CB262B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355833" w14:textId="3FF3D950" w:rsidR="00CB262B" w:rsidRDefault="00CB26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CB262B" w14:paraId="7E9E9B4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683453" w14:textId="25B7C6A4" w:rsidR="00CB262B" w:rsidRDefault="00CB262B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AC1B42" w14:textId="164C3EF3" w:rsidR="00CB262B" w:rsidRDefault="00CB26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B262B" w14:paraId="6B1DDA9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008FA3" w14:textId="7358AB00" w:rsidR="00CB262B" w:rsidRDefault="00CB262B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934DD5" w14:textId="2BA5037B" w:rsidR="00CB262B" w:rsidRDefault="00CB26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CB262B" w14:paraId="54530C0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9DF67D" w14:textId="11005EF9" w:rsidR="00CB262B" w:rsidRDefault="00CB262B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05BDE8" w14:textId="56482A4E" w:rsidR="00CB262B" w:rsidRDefault="00CB26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B262B" w14:paraId="566A79A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D35648" w14:textId="4DCA7B3F" w:rsidR="00CB262B" w:rsidRDefault="00CB262B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A1E8BD" w14:textId="6BE70FD4" w:rsidR="00CB262B" w:rsidRDefault="00CB26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B262B" w14:paraId="492527C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0AB7EC" w14:textId="3174D058" w:rsidR="00CB262B" w:rsidRDefault="00CB262B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3E9D4B" w14:textId="696996E2" w:rsidR="00CB262B" w:rsidRDefault="00CB26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(D:\Documents\_School\_Sac State 2024\ME 190\FEA)</w:t>
                  </w:r>
                </w:p>
              </w:tc>
            </w:tr>
          </w:tbl>
          <w:p w14:paraId="74E466D8" w14:textId="352D5463" w:rsidR="005E294F" w:rsidRDefault="005E294F" w:rsidP="00A96F2C"/>
        </w:tc>
      </w:tr>
      <w:bookmarkEnd w:id="1"/>
      <w:bookmarkEnd w:id="2"/>
      <w:bookmarkEnd w:id="3"/>
    </w:tbl>
    <w:p w14:paraId="33833EE9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13921EBD" w14:textId="77777777" w:rsidTr="00E80CD9">
        <w:tc>
          <w:tcPr>
            <w:tcW w:w="11016" w:type="dxa"/>
          </w:tcPr>
          <w:p w14:paraId="4D113BF2" w14:textId="71AA3035" w:rsidR="00F33129" w:rsidRPr="00B35001" w:rsidRDefault="00CB262B" w:rsidP="000A7C6B">
            <w:pPr>
              <w:pStyle w:val="Heading1"/>
            </w:pPr>
            <w:bookmarkStart w:id="7" w:name="_Toc18484566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0E13C8B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35A1CF" w14:textId="3EB8580C" w:rsidR="00F33129" w:rsidRDefault="00CB262B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8D5573" w14:textId="190B1B5F" w:rsidR="00F33129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CB262B" w14:paraId="5D8DC5B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E73B68" w14:textId="22E7EDE8" w:rsidR="00CB262B" w:rsidRDefault="00CB262B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DEE1EC" w14:textId="369E95A1" w:rsidR="00CB262B" w:rsidRDefault="00CB262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CB262B" w14:paraId="44D6414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A3FCB9" w14:textId="6A9435A2" w:rsidR="00CB262B" w:rsidRDefault="00CB262B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22F9CE" w14:textId="52DA820F" w:rsidR="00CB262B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CB262B" w14:paraId="7525498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6DC3A6" w14:textId="32828534" w:rsidR="00CB262B" w:rsidRDefault="00CB262B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F7B69B" w14:textId="543CE88B" w:rsidR="00CB262B" w:rsidRDefault="00CB262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CB262B" w14:paraId="580CC79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01FC91" w14:textId="7D51DC78" w:rsidR="00CB262B" w:rsidRDefault="00CB262B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43186B" w14:textId="4883E805" w:rsidR="00CB262B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6F7917C7" w14:textId="516DE6F9" w:rsidR="00F33129" w:rsidRDefault="00F33129" w:rsidP="000A7C6B"/>
        </w:tc>
      </w:tr>
    </w:tbl>
    <w:p w14:paraId="67B1EC6F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266F0FEF" w14:textId="77777777" w:rsidTr="005273D5">
        <w:trPr>
          <w:trHeight w:val="4158"/>
        </w:trPr>
        <w:tc>
          <w:tcPr>
            <w:tcW w:w="11136" w:type="dxa"/>
          </w:tcPr>
          <w:p w14:paraId="2FC84BDF" w14:textId="1CCFD453" w:rsidR="00E80CD9" w:rsidRPr="00AC3438" w:rsidRDefault="00CB262B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84845669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"/>
              <w:gridCol w:w="11"/>
              <w:gridCol w:w="11"/>
              <w:gridCol w:w="13"/>
              <w:gridCol w:w="3210"/>
              <w:gridCol w:w="4741"/>
              <w:gridCol w:w="2852"/>
              <w:gridCol w:w="11"/>
              <w:gridCol w:w="13"/>
            </w:tblGrid>
            <w:tr w:rsidR="00E80CD9" w:rsidRPr="000841BF" w14:paraId="0AE05109" w14:textId="77777777" w:rsidTr="00CB262B">
              <w:trPr>
                <w:gridBefore w:val="4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Before w:w="47" w:type="dxa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21372EB" w14:textId="3EB4DCB1" w:rsidR="00E80CD9" w:rsidRPr="003E6C57" w:rsidRDefault="00CB262B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2C7119" w14:textId="33FEF5ED" w:rsidR="00E80CD9" w:rsidRPr="003E6C57" w:rsidRDefault="00CB262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88" w:type="dxa"/>
                  <w:gridSpan w:val="3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FB89BF" w14:textId="03D0A128" w:rsidR="00E80CD9" w:rsidRPr="003E6C57" w:rsidRDefault="00CB262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D748DA5" w14:textId="77777777" w:rsidTr="00CB262B">
              <w:trPr>
                <w:gridBefore w:val="4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47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5A918848" w14:textId="222A8DE7" w:rsidR="00E80CD9" w:rsidRPr="00577134" w:rsidRDefault="00CB262B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55928D04" wp14:editId="757E334C">
                        <wp:extent cx="1892300" cy="772795"/>
                        <wp:effectExtent l="0" t="0" r="0" b="8255"/>
                        <wp:docPr id="86000946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009465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0" cy="772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0E639BA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260CF9" w14:textId="4DE3E184" w:rsidR="00E80CD9" w:rsidRPr="00BE6656" w:rsidRDefault="00CB262B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CC65A0" w14:textId="10C970DF" w:rsidR="00E80CD9" w:rsidRPr="00BE6656" w:rsidRDefault="00CB26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Plain Carbon Steel</w:t>
                        </w:r>
                      </w:p>
                    </w:tc>
                  </w:tr>
                  <w:tr w:rsidR="00CB262B" w:rsidRPr="00577134" w14:paraId="5DA12A0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CCE10E" w14:textId="0AD5590F" w:rsidR="00CB262B" w:rsidRDefault="00CB26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E29CAB" w14:textId="35C64F1E" w:rsidR="00CB262B" w:rsidRDefault="00CB26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CB262B" w:rsidRPr="00577134" w14:paraId="792DAE8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32DEB1" w14:textId="688C8D29" w:rsidR="00CB262B" w:rsidRDefault="00CB26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96259B" w14:textId="7310594C" w:rsidR="00CB262B" w:rsidRDefault="00CB26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CB262B" w:rsidRPr="00577134" w14:paraId="23A3548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68F4CDA" w14:textId="4BEF2D8B" w:rsidR="00CB262B" w:rsidRDefault="00CB26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842C47" w14:textId="31B2FE32" w:rsidR="00CB262B" w:rsidRDefault="00CB26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2.20594e+08 N/m^2</w:t>
                        </w:r>
                      </w:p>
                    </w:tc>
                  </w:tr>
                  <w:tr w:rsidR="00CB262B" w:rsidRPr="00577134" w14:paraId="2B35050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EB578B" w14:textId="2C0F0CCD" w:rsidR="00CB262B" w:rsidRDefault="00CB26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88A42E4" w14:textId="586AE8D7" w:rsidR="00CB262B" w:rsidRDefault="00CB26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3.99826e+08 N/m^2</w:t>
                        </w:r>
                      </w:p>
                    </w:tc>
                  </w:tr>
                  <w:tr w:rsidR="00CB262B" w:rsidRPr="00577134" w14:paraId="649440E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9F845C" w14:textId="268A82C9" w:rsidR="00CB262B" w:rsidRDefault="00CB26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3A5A412" w14:textId="2AC81A95" w:rsidR="00CB262B" w:rsidRDefault="00CB26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2.1e+11 N/m^2</w:t>
                        </w:r>
                      </w:p>
                    </w:tc>
                  </w:tr>
                  <w:tr w:rsidR="00CB262B" w:rsidRPr="00577134" w14:paraId="4A27ECF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909834" w14:textId="78BB8DAF" w:rsidR="00CB262B" w:rsidRDefault="00CB26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02BC4C1" w14:textId="4E37625E" w:rsidR="00CB262B" w:rsidRDefault="00CB26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0.28  </w:t>
                        </w:r>
                      </w:p>
                    </w:tc>
                  </w:tr>
                  <w:tr w:rsidR="00CB262B" w:rsidRPr="00577134" w14:paraId="19C21EB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AA5515" w14:textId="47218BDA" w:rsidR="00CB262B" w:rsidRDefault="00CB26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8ED65B" w14:textId="6CFF1291" w:rsidR="00CB262B" w:rsidRDefault="00CB26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7,800 kg/m^3</w:t>
                        </w:r>
                      </w:p>
                    </w:tc>
                  </w:tr>
                  <w:tr w:rsidR="00CB262B" w:rsidRPr="00577134" w14:paraId="710BC10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18F1F1C" w14:textId="6AF80EBD" w:rsidR="00CB262B" w:rsidRDefault="00CB26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AA96EC8" w14:textId="495A5EAC" w:rsidR="00CB262B" w:rsidRDefault="00CB26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7.9e+10 N/m^2</w:t>
                        </w:r>
                      </w:p>
                    </w:tc>
                  </w:tr>
                  <w:tr w:rsidR="00CB262B" w:rsidRPr="00577134" w14:paraId="1E94A1B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C0BE3B" w14:textId="470C03BA" w:rsidR="00CB262B" w:rsidRDefault="00CB26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4EBC25" w14:textId="32F7DD26" w:rsidR="00CB262B" w:rsidRDefault="00CB26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1.3e-05 /Kelvin</w:t>
                        </w:r>
                      </w:p>
                    </w:tc>
                  </w:tr>
                </w:tbl>
                <w:p w14:paraId="1E57C25E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88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530E981F" w14:textId="77777777" w:rsidR="00CB262B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1(Boss-Extrude1)(bike assembly-3/bottom bracket-1),</w:t>
                  </w:r>
                </w:p>
                <w:p w14:paraId="27C8626C" w14:textId="71EEB826" w:rsidR="00E80CD9" w:rsidRPr="00577134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1(Boss-Extrude1)(motor assembly-2/11T sprocket-1)</w:t>
                  </w:r>
                </w:p>
              </w:tc>
            </w:tr>
            <w:tr w:rsidR="00CB262B" w:rsidRPr="000841BF" w14:paraId="68356057" w14:textId="77777777" w:rsidTr="00CB262B">
              <w:trPr>
                <w:gridBefore w:val="4"/>
                <w:wBefore w:w="47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9" w:type="dxa"/>
                  <w:gridSpan w:val="5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0E47813B" w14:textId="5F7D8205" w:rsidR="00CB262B" w:rsidRPr="000841BF" w:rsidRDefault="00CB262B" w:rsidP="0035091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  <w:tr w:rsidR="00CB262B" w:rsidRPr="000841BF" w14:paraId="1185DF18" w14:textId="77777777" w:rsidTr="00CB262B">
              <w:trPr>
                <w:gridBefore w:val="4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47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0E290797" w14:textId="57D8DC39" w:rsidR="00CB262B" w:rsidRPr="00577134" w:rsidRDefault="00CB262B" w:rsidP="0035091A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58564B4" wp14:editId="63775ED6">
                        <wp:extent cx="1892300" cy="772795"/>
                        <wp:effectExtent l="0" t="0" r="0" b="8255"/>
                        <wp:docPr id="1157260197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7260197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0" cy="772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CB262B" w:rsidRPr="00577134" w14:paraId="31DB70DC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14F309" w14:textId="631CD93A" w:rsidR="00CB262B" w:rsidRPr="00BE6656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BC8F89" w14:textId="2B0F2BA9" w:rsidR="00CB262B" w:rsidRPr="00BE6656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6061-T6 (SS)</w:t>
                        </w:r>
                      </w:p>
                    </w:tc>
                  </w:tr>
                  <w:tr w:rsidR="00CB262B" w:rsidRPr="00577134" w14:paraId="4789F5F1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FF3B02" w14:textId="12ACE6EF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87A321" w14:textId="0E242423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CB262B" w:rsidRPr="00577134" w14:paraId="3E99A606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974F5E" w14:textId="27830687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CC7463" w14:textId="689E3FE2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CB262B" w:rsidRPr="00577134" w14:paraId="789F63F8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DE91E7" w14:textId="15CB2A24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903073" w14:textId="2E1C6319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2.75e+08 N/m^2</w:t>
                        </w:r>
                      </w:p>
                    </w:tc>
                  </w:tr>
                  <w:tr w:rsidR="00CB262B" w:rsidRPr="00577134" w14:paraId="3829DDCD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7FA77E" w14:textId="392ED1B9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4946B2" w14:textId="54306E4A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3.1e+08 N/m^2</w:t>
                        </w:r>
                      </w:p>
                    </w:tc>
                  </w:tr>
                  <w:tr w:rsidR="00CB262B" w:rsidRPr="00577134" w14:paraId="79CA3F3B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B66DBC7" w14:textId="5EE8AE92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40A4A1E" w14:textId="1F7E05DC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CB262B" w:rsidRPr="00577134" w14:paraId="0BA05F1D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BD70C6" w14:textId="226D8978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9C0CB5" w14:textId="5F3F8155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CB262B" w:rsidRPr="00577134" w14:paraId="2947E41C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FB203D8" w14:textId="4606D958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B4A37B5" w14:textId="0FCCD046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CB262B" w:rsidRPr="00577134" w14:paraId="13D98ACB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07864F" w14:textId="1BAE5C80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B8491D" w14:textId="0B1F4A4F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CB262B" w:rsidRPr="00577134" w14:paraId="44F3EF09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27B78C" w14:textId="5D25FE17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4B954B8" w14:textId="15919FAF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4A856596" w14:textId="77777777" w:rsidR="00CB262B" w:rsidRPr="00577134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88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251A8B14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1(Tap Drill for M4x0.7 Tap1)(motor assembly-2/bottom bracket ring-1),</w:t>
                  </w:r>
                </w:p>
                <w:p w14:paraId="34601074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1(Tap Drill for M4x0.7 Tap1)(motor assembly-2/bottom bracket ring-2),</w:t>
                  </w:r>
                </w:p>
                <w:p w14:paraId="7A971823" w14:textId="64640AEE" w:rsidR="00CB262B" w:rsidRPr="00577134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1(Ø6.0mm Dowel Hole1)(motor assembly-2/mounting plate-3)</w:t>
                  </w:r>
                </w:p>
              </w:tc>
            </w:tr>
            <w:tr w:rsidR="00CB262B" w:rsidRPr="000841BF" w14:paraId="6104013A" w14:textId="77777777" w:rsidTr="00CB262B">
              <w:trPr>
                <w:gridBefore w:val="3"/>
                <w:gridAfter w:val="1"/>
                <w:wBefore w:w="34" w:type="dxa"/>
                <w:wAfter w:w="13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9" w:type="dxa"/>
                  <w:gridSpan w:val="5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78188DC7" w14:textId="6B322CBD" w:rsidR="00CB262B" w:rsidRPr="000841BF" w:rsidRDefault="00CB262B" w:rsidP="0035091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  <w:tr w:rsidR="00CB262B" w:rsidRPr="000841BF" w14:paraId="5BD25A95" w14:textId="77777777" w:rsidTr="00CB262B">
              <w:trPr>
                <w:gridBefore w:val="4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47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771DA450" w14:textId="48EAB19D" w:rsidR="00CB262B" w:rsidRPr="00577134" w:rsidRDefault="00CB262B" w:rsidP="0035091A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EACB417" wp14:editId="794B93F0">
                        <wp:extent cx="1892300" cy="772795"/>
                        <wp:effectExtent l="0" t="0" r="0" b="8255"/>
                        <wp:docPr id="111450827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4508277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0" cy="772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CB262B" w:rsidRPr="00577134" w14:paraId="24389E1F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3595FC" w14:textId="0EFD7784" w:rsidR="00CB262B" w:rsidRPr="00BE6656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C7C760" w14:textId="77D2A294" w:rsidR="00CB262B" w:rsidRPr="00BE6656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Galvanized Steel</w:t>
                        </w:r>
                      </w:p>
                    </w:tc>
                  </w:tr>
                  <w:tr w:rsidR="00CB262B" w:rsidRPr="00577134" w14:paraId="1BEB1402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4B4435" w14:textId="246B4D6C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84562F" w14:textId="4385E0A8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CB262B" w:rsidRPr="00577134" w14:paraId="6725BC9E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41F638A" w14:textId="2DC1E3A6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3A85A4" w14:textId="02472084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CB262B" w:rsidRPr="00577134" w14:paraId="03477756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147A34F" w14:textId="67B9DAB5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451055D" w14:textId="600841FF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2.03943e+08 N/m^2</w:t>
                        </w:r>
                      </w:p>
                    </w:tc>
                  </w:tr>
                  <w:tr w:rsidR="00CB262B" w:rsidRPr="00577134" w14:paraId="00925C09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3F7EA1" w14:textId="09E1748E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1E9C760" w14:textId="2941274D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3.56901e+08 N/m^2</w:t>
                        </w:r>
                      </w:p>
                    </w:tc>
                  </w:tr>
                  <w:tr w:rsidR="00CB262B" w:rsidRPr="00577134" w14:paraId="2D8BD0B7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929A893" w14:textId="67D2D1AC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34E040" w14:textId="1DC2A17B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2e+11 N/m^2</w:t>
                        </w:r>
                      </w:p>
                    </w:tc>
                  </w:tr>
                  <w:tr w:rsidR="00CB262B" w:rsidRPr="00577134" w14:paraId="7F200CAC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FC1CC4" w14:textId="0B932EE7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E862B8" w14:textId="287B16AE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CB262B" w:rsidRPr="00577134" w14:paraId="0DD34A6D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6A31F0" w14:textId="7DDAF09D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0A9A6F" w14:textId="534DC001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7,870 kg/m^3</w:t>
                        </w:r>
                      </w:p>
                    </w:tc>
                  </w:tr>
                </w:tbl>
                <w:p w14:paraId="2B16C2A3" w14:textId="77777777" w:rsidR="00CB262B" w:rsidRPr="00577134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88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13011F85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1(Cut-Extrude2)(motor assembly-2/bottom pipe clamp-1),</w:t>
                  </w:r>
                </w:p>
                <w:p w14:paraId="2335A39C" w14:textId="2D22E0BF" w:rsidR="00CB262B" w:rsidRPr="00577134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1(Cut-Extrude1)(motor assembly-2/top pipe clamp-1)</w:t>
                  </w:r>
                </w:p>
              </w:tc>
            </w:tr>
            <w:tr w:rsidR="00CB262B" w:rsidRPr="000841BF" w14:paraId="13106F38" w14:textId="77777777" w:rsidTr="00CB262B">
              <w:trPr>
                <w:gridBefore w:val="2"/>
                <w:gridAfter w:val="2"/>
                <w:wBefore w:w="23" w:type="dxa"/>
                <w:wAfter w:w="24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9" w:type="dxa"/>
                  <w:gridSpan w:val="5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459C611" w14:textId="5FD2609D" w:rsidR="00CB262B" w:rsidRPr="000841BF" w:rsidRDefault="00CB262B" w:rsidP="0035091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  <w:tr w:rsidR="00CB262B" w:rsidRPr="000841BF" w14:paraId="539ADD94" w14:textId="77777777" w:rsidTr="00CB262B">
              <w:trPr>
                <w:gridBefore w:val="4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47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486C202A" w14:textId="75C39B82" w:rsidR="00CB262B" w:rsidRPr="00577134" w:rsidRDefault="00CB262B" w:rsidP="0035091A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C31BD9D" wp14:editId="2361C83D">
                        <wp:extent cx="1892300" cy="772795"/>
                        <wp:effectExtent l="0" t="0" r="0" b="8255"/>
                        <wp:docPr id="642264593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264593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0" cy="772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CB262B" w:rsidRPr="00577134" w14:paraId="4B38B4A8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71ACEAF" w14:textId="5413A9F2" w:rsidR="00CB262B" w:rsidRPr="00BE6656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781133" w14:textId="636D2454" w:rsidR="00CB262B" w:rsidRPr="00BE6656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AISI 316 Stainless Steel Sheet (SS)</w:t>
                        </w:r>
                      </w:p>
                    </w:tc>
                  </w:tr>
                  <w:tr w:rsidR="00CB262B" w:rsidRPr="00577134" w14:paraId="3F3E3800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8641A8B" w14:textId="50F740E6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35B43A0" w14:textId="38819CC9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CB262B" w:rsidRPr="00577134" w14:paraId="4873754A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DA9965" w14:textId="10676297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3B853E" w14:textId="693DF200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CB262B" w:rsidRPr="00577134" w14:paraId="3510D41D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3FA532" w14:textId="61A6261D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B14E2D" w14:textId="3E110E9C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1.72369e+08 N/m^2</w:t>
                        </w:r>
                      </w:p>
                    </w:tc>
                  </w:tr>
                  <w:tr w:rsidR="00CB262B" w:rsidRPr="00577134" w14:paraId="2C85761B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90C401" w14:textId="1710AEF8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BC152F" w14:textId="76152CAB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5.8e+08 N/m^2</w:t>
                        </w:r>
                      </w:p>
                    </w:tc>
                  </w:tr>
                  <w:tr w:rsidR="00CB262B" w:rsidRPr="00577134" w14:paraId="49982907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16813F" w14:textId="6D6ADC9D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694567" w14:textId="379E6287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1.93e+11 N/m^2</w:t>
                        </w:r>
                      </w:p>
                    </w:tc>
                  </w:tr>
                  <w:tr w:rsidR="00CB262B" w:rsidRPr="00577134" w14:paraId="770F2857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1A4693" w14:textId="1B8B76C3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125336" w14:textId="5057D2B5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0.27  </w:t>
                        </w:r>
                      </w:p>
                    </w:tc>
                  </w:tr>
                  <w:tr w:rsidR="00CB262B" w:rsidRPr="00577134" w14:paraId="78010F20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198DE3" w14:textId="5BAE377C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654B27" w14:textId="45936970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8,000 kg/m^3</w:t>
                        </w:r>
                      </w:p>
                    </w:tc>
                  </w:tr>
                  <w:tr w:rsidR="00CB262B" w:rsidRPr="00577134" w14:paraId="717C1EB7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16C3D1" w14:textId="41B34E7D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lastRenderedPageBreak/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6309D0" w14:textId="16D6DC91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1.6e-05 /Kelvin</w:t>
                        </w:r>
                      </w:p>
                    </w:tc>
                  </w:tr>
                </w:tbl>
                <w:p w14:paraId="597776C8" w14:textId="77777777" w:rsidR="00CB262B" w:rsidRPr="00577134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88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0F7C6C1C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lastRenderedPageBreak/>
                    <w:t>SolidBody 1(EndChamfer)(motor assembly-2/hex nut style 1_am-12),</w:t>
                  </w:r>
                </w:p>
                <w:p w14:paraId="0E4B8598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1_am-13),</w:t>
                  </w:r>
                </w:p>
                <w:p w14:paraId="7429D4BA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SolidBody 1(EndChamfer)(motor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lastRenderedPageBreak/>
                    <w:t>assembly-2/hex nut style 1_am-2),</w:t>
                  </w:r>
                </w:p>
                <w:p w14:paraId="2A39DB2E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1_am-3),</w:t>
                  </w:r>
                </w:p>
                <w:p w14:paraId="22A96B61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1_am-4),</w:t>
                  </w:r>
                </w:p>
                <w:p w14:paraId="222F282B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1_am-5),</w:t>
                  </w:r>
                </w:p>
                <w:p w14:paraId="4998582A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1_am-8),</w:t>
                  </w:r>
                </w:p>
                <w:p w14:paraId="72FD194A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1_am-9),</w:t>
                  </w:r>
                </w:p>
                <w:p w14:paraId="4F0F54D8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screw_am-10),</w:t>
                  </w:r>
                </w:p>
                <w:p w14:paraId="3FC3814E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screw_am-11),</w:t>
                  </w:r>
                </w:p>
                <w:p w14:paraId="3BAA4CDE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screw_am-12),</w:t>
                  </w:r>
                </w:p>
                <w:p w14:paraId="691B8C83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screw_am-13),</w:t>
                  </w:r>
                </w:p>
                <w:p w14:paraId="1D871654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screw_am-16),</w:t>
                  </w:r>
                </w:p>
                <w:p w14:paraId="09AEBFA1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screw_am-17),</w:t>
                  </w:r>
                </w:p>
                <w:p w14:paraId="0CAB5873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screw_am-3),</w:t>
                  </w:r>
                </w:p>
                <w:p w14:paraId="5797BFF5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screw_am-4),</w:t>
                  </w:r>
                </w:p>
                <w:p w14:paraId="2A14E759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screw_am-5),</w:t>
                  </w:r>
                </w:p>
                <w:p w14:paraId="25F397F4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screw_am-7),</w:t>
                  </w:r>
                </w:p>
                <w:p w14:paraId="12899A53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screw_am-8),</w:t>
                  </w:r>
                </w:p>
                <w:p w14:paraId="5714CA1F" w14:textId="43F22D61" w:rsidR="00CB262B" w:rsidRPr="00577134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lastRenderedPageBreak/>
                    <w:t>SolidBody 1(Hex)(motor assembly-2/socket button head cap screw_am-9)</w:t>
                  </w:r>
                </w:p>
              </w:tc>
            </w:tr>
            <w:tr w:rsidR="00CB262B" w:rsidRPr="000841BF" w14:paraId="412A700F" w14:textId="77777777" w:rsidTr="00CB262B">
              <w:trPr>
                <w:gridBefore w:val="1"/>
                <w:gridAfter w:val="2"/>
                <w:wBefore w:w="12" w:type="dxa"/>
                <w:wAfter w:w="24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50" w:type="dxa"/>
                  <w:gridSpan w:val="6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492F9315" w14:textId="3FFFC006" w:rsidR="00CB262B" w:rsidRPr="000841BF" w:rsidRDefault="00CB262B" w:rsidP="0035091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lastRenderedPageBreak/>
                    <w:t>Curve Data:N/A</w:t>
                  </w:r>
                </w:p>
              </w:tc>
            </w:tr>
            <w:tr w:rsidR="00CB262B" w:rsidRPr="000841BF" w14:paraId="1583E349" w14:textId="77777777" w:rsidTr="00CB262B">
              <w:trPr>
                <w:gridBefore w:val="4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47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20D2A47D" w14:textId="7160E5EE" w:rsidR="00CB262B" w:rsidRPr="00577134" w:rsidRDefault="00CB262B" w:rsidP="0035091A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D61C33D" wp14:editId="431BFA65">
                        <wp:extent cx="1892300" cy="772795"/>
                        <wp:effectExtent l="0" t="0" r="0" b="8255"/>
                        <wp:docPr id="1033654680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3654680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0" cy="772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CB262B" w:rsidRPr="00577134" w14:paraId="5EB62CB8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FD0ECD" w14:textId="2E70762A" w:rsidR="00CB262B" w:rsidRPr="00BE6656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62D9B93" w14:textId="4CB78CBE" w:rsidR="00CB262B" w:rsidRPr="00BE6656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1023 Carbon Steel Sheet (SS)</w:t>
                        </w:r>
                      </w:p>
                    </w:tc>
                  </w:tr>
                  <w:tr w:rsidR="00CB262B" w:rsidRPr="00577134" w14:paraId="1347F984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974993" w14:textId="4B3BF573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1EE6FE8" w14:textId="564414F8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CB262B" w:rsidRPr="00577134" w14:paraId="7F9B2D68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D83839" w14:textId="7F29FA25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3F1D592" w14:textId="086E57F4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CB262B" w:rsidRPr="00577134" w14:paraId="4BB8CD3D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1B924E" w14:textId="0BA6749B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C88590" w14:textId="0BD410D0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2.82685e+08 N/m^2</w:t>
                        </w:r>
                      </w:p>
                    </w:tc>
                  </w:tr>
                  <w:tr w:rsidR="00CB262B" w:rsidRPr="00577134" w14:paraId="002CA24F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0189E4" w14:textId="4B5B52DE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B13C300" w14:textId="0986E1E6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4.25e+08 N/m^2</w:t>
                        </w:r>
                      </w:p>
                    </w:tc>
                  </w:tr>
                  <w:tr w:rsidR="00CB262B" w:rsidRPr="00577134" w14:paraId="196D83E3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0C4734" w14:textId="19694CC5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148635" w14:textId="77B2E8F8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2.05e+11 N/m^2</w:t>
                        </w:r>
                      </w:p>
                    </w:tc>
                  </w:tr>
                  <w:tr w:rsidR="00CB262B" w:rsidRPr="00577134" w14:paraId="551AC960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7852C0" w14:textId="7FAC4F46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0B71D4" w14:textId="106A23BF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CB262B" w:rsidRPr="00577134" w14:paraId="1D6CB651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C545C8" w14:textId="6E9B114C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512CDC4" w14:textId="4DF38293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7,858 kg/m^3</w:t>
                        </w:r>
                      </w:p>
                    </w:tc>
                  </w:tr>
                  <w:tr w:rsidR="00CB262B" w:rsidRPr="00577134" w14:paraId="6E4CF4B6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247307" w14:textId="1954D21F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5DB09A" w14:textId="660DA73B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8e+10 N/m^2</w:t>
                        </w:r>
                      </w:p>
                    </w:tc>
                  </w:tr>
                  <w:tr w:rsidR="00CB262B" w:rsidRPr="00577134" w14:paraId="6CEC185C" w14:textId="77777777" w:rsidTr="0035091A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3EDD75" w14:textId="386F85F9" w:rsidR="00CB262B" w:rsidRDefault="00CB262B" w:rsidP="0035091A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C2B023" w14:textId="2973615F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1.2e-05 /Kelvin</w:t>
                        </w:r>
                      </w:p>
                    </w:tc>
                  </w:tr>
                </w:tbl>
                <w:p w14:paraId="0DDE7247" w14:textId="77777777" w:rsidR="00CB262B" w:rsidRPr="00577134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88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18419DEE" w14:textId="77777777" w:rsidR="00CB262B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1(Boss-Extrude10)(motor assembly-2/motor-1),</w:t>
                  </w:r>
                </w:p>
                <w:p w14:paraId="29D2C2B2" w14:textId="28547613" w:rsidR="00CB262B" w:rsidRPr="00577134" w:rsidRDefault="00CB262B" w:rsidP="003509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2(Cut-Extrude13)(motor assembly-2/motor-1)</w:t>
                  </w:r>
                </w:p>
              </w:tc>
            </w:tr>
            <w:tr w:rsidR="00CB262B" w:rsidRPr="000841BF" w14:paraId="25B67B52" w14:textId="77777777" w:rsidTr="00CB262B">
              <w:trPr>
                <w:gridAfter w:val="2"/>
                <w:wAfter w:w="24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7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C6E7CCC" w14:textId="4246073F" w:rsidR="00CB262B" w:rsidRPr="000841BF" w:rsidRDefault="00CB262B" w:rsidP="0035091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Cs w:val="20"/>
                    </w:rPr>
                    <w:t>Curve Data:N/A</w:t>
                  </w:r>
                </w:p>
              </w:tc>
            </w:tr>
          </w:tbl>
          <w:p w14:paraId="6BD0057A" w14:textId="08C3B4E3" w:rsidR="00E80CD9" w:rsidRDefault="00E80CD9" w:rsidP="000A7C6B"/>
        </w:tc>
      </w:tr>
      <w:bookmarkEnd w:id="8"/>
      <w:bookmarkEnd w:id="9"/>
      <w:bookmarkEnd w:id="10"/>
    </w:tbl>
    <w:p w14:paraId="0DC30BFC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0EE6593" w14:textId="77777777" w:rsidTr="00452CBC">
        <w:tc>
          <w:tcPr>
            <w:tcW w:w="11016" w:type="dxa"/>
          </w:tcPr>
          <w:p w14:paraId="0EAF72F4" w14:textId="14B75487" w:rsidR="005273D5" w:rsidRPr="00AF1A58" w:rsidRDefault="00CB262B" w:rsidP="000A7C6B">
            <w:pPr>
              <w:pStyle w:val="Heading1"/>
              <w:rPr>
                <w:b w:val="0"/>
                <w:bCs w:val="0"/>
              </w:rPr>
            </w:pPr>
            <w:bookmarkStart w:id="12" w:name="_Toc184845670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790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05"/>
              <w:gridCol w:w="4051"/>
              <w:gridCol w:w="4634"/>
            </w:tblGrid>
            <w:tr w:rsidR="00CB262B" w14:paraId="762EC943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BD9BB27" w14:textId="04EAADB2" w:rsidR="00CB262B" w:rsidRPr="004E282D" w:rsidRDefault="00CB262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268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AEDB011" w14:textId="7F5925BE" w:rsidR="00CB262B" w:rsidRPr="004E282D" w:rsidRDefault="00CB262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5137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A0D958A" w14:textId="0701808D" w:rsidR="00CB262B" w:rsidRPr="004E282D" w:rsidRDefault="00CB262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CB262B" w14:paraId="04B5EA86" w14:textId="77777777" w:rsidTr="00CB26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7BEC1289" w14:textId="1812C324" w:rsidR="00CB262B" w:rsidRPr="00AD5FBA" w:rsidRDefault="00CB262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 Hinge-1</w:t>
                  </w:r>
                </w:p>
              </w:tc>
              <w:tc>
                <w:tcPr>
                  <w:tcW w:w="326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14:paraId="2A901412" w14:textId="4ECEA6B3" w:rsidR="00CB262B" w:rsidRPr="006208CB" w:rsidRDefault="00CB262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8DE0FB2" wp14:editId="7B7B453C">
                        <wp:extent cx="1929130" cy="788035"/>
                        <wp:effectExtent l="0" t="0" r="0" b="0"/>
                        <wp:docPr id="2051184218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1184218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9130" cy="788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3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393"/>
                    <w:gridCol w:w="2011"/>
                  </w:tblGrid>
                  <w:tr w:rsidR="00CB262B" w14:paraId="118DC35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5342BE2" w14:textId="7708E484" w:rsidR="00CB262B" w:rsidRPr="00BE6656" w:rsidRDefault="00CB262B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D84250A" w14:textId="2B3392DE" w:rsidR="00CB262B" w:rsidRPr="00154A1A" w:rsidRDefault="00CB26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CB262B" w14:paraId="5FA628C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A761947" w14:textId="04779851" w:rsidR="00CB262B" w:rsidRDefault="00CB26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FB4A18B" w14:textId="7B1B011D" w:rsidR="00CB262B" w:rsidRDefault="00CB26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Hinge</w:t>
                        </w:r>
                      </w:p>
                    </w:tc>
                  </w:tr>
                </w:tbl>
                <w:p w14:paraId="7C2DD0F3" w14:textId="77777777" w:rsidR="00CB262B" w:rsidRPr="004C6DEB" w:rsidRDefault="00CB262B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B262B" w14:paraId="7DB81CD6" w14:textId="77777777" w:rsidTr="003509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90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1A2717BE" w14:textId="56D0AF83" w:rsidR="00CB262B" w:rsidRPr="003F154A" w:rsidRDefault="00CB262B" w:rsidP="0035091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CB262B" w14:paraId="4F756892" w14:textId="77777777" w:rsidTr="0035091A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8C6A398" w14:textId="15BC722D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77EFAAD" w14:textId="15EDBF20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D638D5F" w14:textId="49584115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F335D22" w14:textId="0B27CF41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088E992" w14:textId="5F81C779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CB262B" w14:paraId="75E28A0A" w14:textId="77777777" w:rsidTr="0035091A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6397D7B" w14:textId="55DD8201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68FCCB9" w14:textId="5F5ED243" w:rsidR="00CB262B" w:rsidRPr="00EF37BF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-42.5436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5ADA469" w14:textId="3A2D58C2" w:rsidR="00CB262B" w:rsidRPr="00EF37BF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-62.6972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1890365" w14:textId="1A0A6343" w:rsidR="00CB262B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20.4167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0541CD2" w14:textId="7EA0C9D4" w:rsidR="00CB262B" w:rsidRPr="00EF37BF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78.4713</w:t>
                        </w:r>
                      </w:p>
                    </w:tc>
                  </w:tr>
                  <w:tr w:rsidR="00CB262B" w14:paraId="0115598D" w14:textId="77777777" w:rsidTr="0035091A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ED6951A" w14:textId="2DD135B5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922B679" w14:textId="53B53273" w:rsidR="00CB262B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3BF2A5B" w14:textId="78B2EE0E" w:rsidR="00CB262B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7C8BC32" w14:textId="1B8EB38B" w:rsidR="00CB262B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AE8D3E1" w14:textId="796BB83B" w:rsidR="00CB262B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2B191E9C" w14:textId="77777777" w:rsidR="00CB262B" w:rsidRDefault="00CB262B" w:rsidP="0035091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B262B" w14:paraId="7B382D87" w14:textId="77777777" w:rsidTr="00CB26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  <w:tcBorders>
                    <w:top w:val="single" w:sz="8" w:space="0" w:color="000000" w:themeColor="text1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3AE416CB" w14:textId="55894507" w:rsidR="00CB262B" w:rsidRPr="00AD5FBA" w:rsidRDefault="00CB262B" w:rsidP="0035091A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268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</w:tcBorders>
                </w:tcPr>
                <w:p w14:paraId="5B4B3473" w14:textId="42C5B8E0" w:rsidR="00CB262B" w:rsidRPr="006208CB" w:rsidRDefault="00CB262B" w:rsidP="0035091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6523CEC" wp14:editId="45D79BA8">
                        <wp:extent cx="1929130" cy="788035"/>
                        <wp:effectExtent l="0" t="0" r="0" b="0"/>
                        <wp:docPr id="1922133438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2133438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9130" cy="788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37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393"/>
                    <w:gridCol w:w="2011"/>
                  </w:tblGrid>
                  <w:tr w:rsidR="00CB262B" w14:paraId="0DDD74A6" w14:textId="77777777" w:rsidTr="0035091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F27FD49" w14:textId="75B49EC7" w:rsidR="00CB262B" w:rsidRPr="00BE6656" w:rsidRDefault="00CB262B" w:rsidP="0035091A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C2CCDBB" w14:textId="2D3C3BA5" w:rsidR="00CB262B" w:rsidRPr="00154A1A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CB262B" w14:paraId="04535806" w14:textId="77777777" w:rsidTr="0035091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1F6207D" w14:textId="0C64860C" w:rsidR="00CB262B" w:rsidRDefault="00CB262B" w:rsidP="0035091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A492D16" w14:textId="07771FC1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03D0C592" w14:textId="77777777" w:rsidR="00CB262B" w:rsidRPr="004C6DEB" w:rsidRDefault="00CB262B" w:rsidP="0035091A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B262B" w14:paraId="27C87215" w14:textId="77777777" w:rsidTr="003509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90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466E26B2" w14:textId="1432C475" w:rsidR="00CB262B" w:rsidRPr="003F154A" w:rsidRDefault="00CB262B" w:rsidP="0035091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CB262B" w14:paraId="1453C329" w14:textId="77777777" w:rsidTr="0035091A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ACF63F1" w14:textId="03B3B8B3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139CFE5" w14:textId="324B2F74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1E958A3" w14:textId="019F4560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FFA33E3" w14:textId="529A9DB1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1CA58108" w14:textId="76A627F6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CB262B" w14:paraId="66051CC2" w14:textId="77777777" w:rsidTr="0035091A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C72B8A9" w14:textId="4CBB587A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8231127" w14:textId="069E04CD" w:rsidR="00CB262B" w:rsidRPr="00EF37BF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42.533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455AC0E" w14:textId="52F1C073" w:rsidR="00CB262B" w:rsidRPr="00EF37BF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16.3592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5B67958" w14:textId="39F2FFAC" w:rsidR="00CB262B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68.2062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459D9CB" w14:textId="5FCB65A7" w:rsidR="00CB262B" w:rsidRPr="00EF37BF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82.029</w:t>
                        </w:r>
                      </w:p>
                    </w:tc>
                  </w:tr>
                  <w:tr w:rsidR="00CB262B" w14:paraId="06134FAC" w14:textId="77777777" w:rsidTr="0035091A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D2D1A69" w14:textId="4A3E1849" w:rsidR="00CB262B" w:rsidRDefault="00CB262B" w:rsidP="0035091A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65B2979" w14:textId="772AF154" w:rsidR="00CB262B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2530690" w14:textId="1F70E222" w:rsidR="00CB262B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62F82AD" w14:textId="3A47298C" w:rsidR="00CB262B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7B501CF" w14:textId="19079E79" w:rsidR="00CB262B" w:rsidRDefault="00CB262B" w:rsidP="0035091A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2DE43B6C" w14:textId="77777777" w:rsidR="00CB262B" w:rsidRDefault="00CB262B" w:rsidP="0035091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6FCE3C5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172"/>
              <w:gridCol w:w="5990"/>
            </w:tblGrid>
            <w:tr w:rsidR="00CB262B" w14:paraId="4E298B56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EBADCDA" w14:textId="68B70CCC" w:rsidR="00CB262B" w:rsidRPr="004E282D" w:rsidRDefault="00CB262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172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1B75A55" w14:textId="40B1AA4C" w:rsidR="00CB262B" w:rsidRPr="004E282D" w:rsidRDefault="00CB262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90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AAF9D12" w14:textId="55B8EA71" w:rsidR="00CB262B" w:rsidRPr="004E282D" w:rsidRDefault="00CB262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CB262B" w14:paraId="6083BF0A" w14:textId="77777777" w:rsidTr="00CB26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2AD34D3E" w14:textId="4CFAF7F6" w:rsidR="00CB262B" w:rsidRPr="00F42DD1" w:rsidRDefault="00CB262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Torque-1</w:t>
                  </w:r>
                </w:p>
              </w:tc>
              <w:tc>
                <w:tcPr>
                  <w:tcW w:w="3172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074705B0" w14:textId="193C62CD" w:rsidR="00CB262B" w:rsidRPr="006208CB" w:rsidRDefault="00CB262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CA71C34" wp14:editId="138A9089">
                        <wp:extent cx="1868170" cy="763270"/>
                        <wp:effectExtent l="0" t="0" r="0" b="0"/>
                        <wp:docPr id="1273122418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3122418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8170" cy="763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0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30"/>
                    <w:gridCol w:w="2630"/>
                  </w:tblGrid>
                  <w:tr w:rsidR="00CB262B" w14:paraId="7D5366B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ABF6FB6" w14:textId="45B55DF7" w:rsidR="00CB262B" w:rsidRPr="00BE6656" w:rsidRDefault="00CB262B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D2D48EC" w14:textId="59E29B41" w:rsidR="00CB262B" w:rsidRPr="00B77EA3" w:rsidRDefault="00CB26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face(s), 2 Solid Body (s)</w:t>
                        </w:r>
                      </w:p>
                    </w:tc>
                  </w:tr>
                  <w:tr w:rsidR="00CB262B" w14:paraId="1B6DEB4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A0F3DD5" w14:textId="62E8952E" w:rsidR="00CB262B" w:rsidRDefault="00CB26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5C4012D" w14:textId="0FAFE5FF" w:rsidR="00CB262B" w:rsidRDefault="00CB26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Face&lt; 1 &gt;</w:t>
                        </w:r>
                      </w:p>
                    </w:tc>
                  </w:tr>
                  <w:tr w:rsidR="00CB262B" w14:paraId="1C89F07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41CB2CC" w14:textId="72DBFA4C" w:rsidR="00CB262B" w:rsidRDefault="00CB26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C03E58B" w14:textId="7C1E1E5B" w:rsidR="00CB262B" w:rsidRDefault="00CB26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torque</w:t>
                        </w:r>
                      </w:p>
                    </w:tc>
                  </w:tr>
                  <w:tr w:rsidR="00CB262B" w14:paraId="63C4778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B806CD9" w14:textId="032A8A2E" w:rsidR="00CB262B" w:rsidRDefault="00CB26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8DCA577" w14:textId="1203BE29" w:rsidR="00CB262B" w:rsidRDefault="00CB26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-1.22 N.m</w:t>
                        </w:r>
                      </w:p>
                    </w:tc>
                  </w:tr>
                </w:tbl>
                <w:p w14:paraId="2FB57CDC" w14:textId="77777777" w:rsidR="00CB262B" w:rsidRDefault="00CB262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CB262B" w14:paraId="1F9CD6C0" w14:textId="77777777" w:rsidTr="003509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47D78FFA" w14:textId="699B2FC4" w:rsidR="00CB262B" w:rsidRPr="00F42DD1" w:rsidRDefault="00CB262B" w:rsidP="0035091A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172" w:type="dxa"/>
                  <w:tcBorders>
                    <w:top w:val="single" w:sz="18" w:space="0" w:color="C0504D" w:themeColor="accent2"/>
                  </w:tcBorders>
                </w:tcPr>
                <w:p w14:paraId="33BB5019" w14:textId="75DA9BBB" w:rsidR="00CB262B" w:rsidRPr="006208CB" w:rsidRDefault="00CB262B" w:rsidP="0035091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E9550DD" wp14:editId="59545696">
                        <wp:extent cx="1868170" cy="763270"/>
                        <wp:effectExtent l="0" t="0" r="0" b="0"/>
                        <wp:docPr id="323125694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125694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8170" cy="763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0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30"/>
                    <w:gridCol w:w="2630"/>
                  </w:tblGrid>
                  <w:tr w:rsidR="00CB262B" w14:paraId="7978978F" w14:textId="77777777" w:rsidTr="0035091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3FCA699" w14:textId="476B2359" w:rsidR="00CB262B" w:rsidRPr="00BE6656" w:rsidRDefault="00CB262B" w:rsidP="0035091A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E901B69" w14:textId="7437EF8F" w:rsidR="00CB262B" w:rsidRPr="00B77EA3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edge(s)</w:t>
                        </w:r>
                      </w:p>
                    </w:tc>
                  </w:tr>
                  <w:tr w:rsidR="00CB262B" w14:paraId="0224EE69" w14:textId="77777777" w:rsidTr="0035091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28BF5E9" w14:textId="5DDAEF5C" w:rsidR="00CB262B" w:rsidRDefault="00CB262B" w:rsidP="0035091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E65CAE0" w14:textId="331D85A0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CB262B" w14:paraId="23CB7F23" w14:textId="77777777" w:rsidTr="0035091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9EB18E8" w14:textId="50D920BB" w:rsidR="00CB262B" w:rsidRDefault="00CB262B" w:rsidP="0035091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B27754B" w14:textId="34C9768F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CB262B" w14:paraId="0B2E81D2" w14:textId="77777777" w:rsidTr="0035091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C76E187" w14:textId="12370F96" w:rsidR="00CB262B" w:rsidRDefault="00CB262B" w:rsidP="0035091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7B6CEF7" w14:textId="655DAD1B" w:rsidR="00CB262B" w:rsidRDefault="00CB262B" w:rsidP="0035091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-,100 N</w:t>
                        </w:r>
                      </w:p>
                    </w:tc>
                  </w:tr>
                </w:tbl>
                <w:p w14:paraId="225B3213" w14:textId="77777777" w:rsidR="00CB262B" w:rsidRDefault="00CB262B" w:rsidP="0035091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64C050F3" w14:textId="5975E14A" w:rsidR="005273D5" w:rsidRDefault="005273D5" w:rsidP="000A7C6B">
            <w:pPr>
              <w:rPr>
                <w:rStyle w:val="Strong"/>
              </w:rPr>
            </w:pPr>
          </w:p>
        </w:tc>
      </w:tr>
    </w:tbl>
    <w:p w14:paraId="14BB9671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51105F7" w14:textId="77777777" w:rsidTr="005B3D16">
        <w:tc>
          <w:tcPr>
            <w:tcW w:w="11016" w:type="dxa"/>
          </w:tcPr>
          <w:p w14:paraId="7B871EF3" w14:textId="16BFABA5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84845671"/>
            <w:r w:rsidR="00CB262B">
              <w:t>Connector Definitions</w:t>
            </w:r>
            <w:bookmarkEnd w:id="13"/>
          </w:p>
          <w:p w14:paraId="4498E4DE" w14:textId="522892C9" w:rsidR="00132707" w:rsidRDefault="00CB262B" w:rsidP="000A7C6B">
            <w:r>
              <w:t>No Data</w:t>
            </w:r>
          </w:p>
          <w:p w14:paraId="3890FC61" w14:textId="1A50CAF2" w:rsidR="00EF37BF" w:rsidRPr="009C0A33" w:rsidRDefault="00EF37BF" w:rsidP="000A7C6B"/>
          <w:p w14:paraId="353D6C68" w14:textId="77777777" w:rsidR="000F2729" w:rsidRDefault="000F2729" w:rsidP="000A7C6B"/>
          <w:p w14:paraId="1074AE79" w14:textId="28867172" w:rsidR="00E12C21" w:rsidRDefault="00E12C21" w:rsidP="000A7C6B"/>
          <w:p w14:paraId="1DB511B5" w14:textId="77777777" w:rsidR="00D72EE8" w:rsidRDefault="00D72EE8" w:rsidP="00D72EE8"/>
          <w:p w14:paraId="467505C6" w14:textId="48BAD97C" w:rsidR="00D72EE8" w:rsidRPr="009C0A33" w:rsidRDefault="00D72EE8" w:rsidP="00D72EE8"/>
          <w:p w14:paraId="359660EC" w14:textId="77333312" w:rsidR="00132707" w:rsidRDefault="00132707" w:rsidP="000A7C6B"/>
        </w:tc>
      </w:tr>
    </w:tbl>
    <w:p w14:paraId="591EB277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A0D8958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508E9D1" w14:textId="133FD023" w:rsidR="00104BD8" w:rsidRDefault="00CB262B" w:rsidP="00CB262B">
            <w:pPr>
              <w:pStyle w:val="Heading1"/>
            </w:pPr>
            <w:bookmarkStart w:id="14" w:name="_Toc184845672"/>
            <w:r>
              <w:t>Interaction Information</w:t>
            </w:r>
            <w:bookmarkEnd w:id="14"/>
          </w:p>
          <w:p w14:paraId="71FEFEFE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20"/>
              <w:gridCol w:w="3786"/>
              <w:gridCol w:w="4048"/>
            </w:tblGrid>
            <w:tr w:rsidR="002B4DE8" w14:paraId="79C91745" w14:textId="77777777" w:rsidTr="00CB26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2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895114" w14:textId="491BBB2B" w:rsidR="002B4DE8" w:rsidRDefault="00CB262B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3783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F86161" w14:textId="34FA7CD0" w:rsidR="002B4DE8" w:rsidRDefault="00CB262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49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BC9C68" w14:textId="0CB931F9" w:rsidR="002B4DE8" w:rsidRDefault="00CB262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2BE854E9" w14:textId="77777777" w:rsidTr="00CB26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8EBBF0" w14:textId="2F98A488" w:rsidR="002B4DE8" w:rsidRPr="00211C62" w:rsidRDefault="00CB262B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378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28CCA20F" w14:textId="3267E6AC" w:rsidR="002B4DE8" w:rsidRPr="000B04D4" w:rsidRDefault="00CB262B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57092029" wp14:editId="6BBD5435">
                        <wp:extent cx="2265045" cy="925195"/>
                        <wp:effectExtent l="0" t="0" r="1905" b="8255"/>
                        <wp:docPr id="507001308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7001308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5045" cy="925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49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82"/>
                    <w:gridCol w:w="1750"/>
                  </w:tblGrid>
                  <w:tr w:rsidR="0017091B" w14:paraId="0ABA22A2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D71D1F2" w14:textId="78292128" w:rsidR="0017091B" w:rsidRPr="00BE6656" w:rsidRDefault="00CB262B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290091B" w14:textId="5CE9ECBF" w:rsidR="0017091B" w:rsidRPr="00BE6656" w:rsidRDefault="00CB262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CB262B" w14:paraId="035CA423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A05C79D" w14:textId="141181B3" w:rsidR="00CB262B" w:rsidRDefault="00CB262B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AC78595" w14:textId="7EA95F3B" w:rsidR="00CB262B" w:rsidRDefault="00CB262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CB262B" w14:paraId="4C753A0A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890F96E" w14:textId="48407E5B" w:rsidR="00CB262B" w:rsidRDefault="00CB262B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CBDE7DF" w14:textId="6D3C3209" w:rsidR="00CB262B" w:rsidRDefault="00CB262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21CF61D1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524DFBE" w14:textId="2FF26553" w:rsidR="00104BD8" w:rsidRDefault="00104BD8" w:rsidP="000A7C6B">
            <w:pPr>
              <w:rPr>
                <w:rStyle w:val="A3"/>
              </w:rPr>
            </w:pPr>
          </w:p>
          <w:p w14:paraId="72A83531" w14:textId="77777777" w:rsidR="00104BD8" w:rsidRDefault="00104BD8" w:rsidP="000A7C6B"/>
        </w:tc>
      </w:tr>
    </w:tbl>
    <w:p w14:paraId="345AC837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4234D111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9BFB841" w14:textId="26CA8E97" w:rsidR="00A61A59" w:rsidRDefault="00CB262B" w:rsidP="000A7C6B">
            <w:pPr>
              <w:pStyle w:val="Heading1"/>
            </w:pPr>
            <w:bookmarkStart w:id="15" w:name="_Toc184845673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76"/>
              <w:gridCol w:w="5378"/>
            </w:tblGrid>
            <w:tr w:rsidR="00A9531D" w14:paraId="49C2663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0C5A05" w14:textId="27F3144B" w:rsidR="00A9531D" w:rsidRDefault="00CB262B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E66BCC" w14:textId="456911B5" w:rsidR="00A9531D" w:rsidRDefault="00CB262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CB262B" w14:paraId="6296F14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41B659" w14:textId="53B27F6A" w:rsidR="00CB262B" w:rsidRDefault="00CB262B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FD1EE5" w14:textId="01CEEAD1" w:rsidR="00CB262B" w:rsidRDefault="00CB262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CB262B" w14:paraId="4F39796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AC2671" w14:textId="6AF37E05" w:rsidR="00CB262B" w:rsidRDefault="00CB262B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4B84FB" w14:textId="1A366D98" w:rsidR="00CB262B" w:rsidRDefault="00CB262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B262B" w14:paraId="5D0F578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29097C" w14:textId="309CBF4A" w:rsidR="00CB262B" w:rsidRDefault="00CB262B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5DC9B1" w14:textId="0863420B" w:rsidR="00CB262B" w:rsidRDefault="00CB262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18.9854 mm</w:t>
                  </w:r>
                </w:p>
              </w:tc>
            </w:tr>
            <w:tr w:rsidR="00CB262B" w14:paraId="3544A55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A7765C" w14:textId="25886103" w:rsidR="00CB262B" w:rsidRDefault="00CB262B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748CA5" w14:textId="7BFE7878" w:rsidR="00CB262B" w:rsidRDefault="00CB262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0.94927 mm</w:t>
                  </w:r>
                </w:p>
              </w:tc>
            </w:tr>
            <w:tr w:rsidR="00CB262B" w14:paraId="4F90433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9FBDF2" w14:textId="6C702412" w:rsidR="00CB262B" w:rsidRDefault="00CB262B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46F0CA" w14:textId="2524A720" w:rsidR="00CB262B" w:rsidRDefault="00CB262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7417701C" w14:textId="3ACC60EA" w:rsidR="00A61A59" w:rsidRPr="00F077CB" w:rsidRDefault="00A61A59" w:rsidP="000A7C6B"/>
        </w:tc>
      </w:tr>
    </w:tbl>
    <w:p w14:paraId="7F454C6B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767576FA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0919D82" w14:textId="42A65B2A" w:rsidR="002C53F9" w:rsidRDefault="00CB262B" w:rsidP="000A7C6B">
            <w:pPr>
              <w:pStyle w:val="Heading1"/>
            </w:pPr>
            <w:bookmarkStart w:id="16" w:name="_Toc184845674"/>
            <w:r>
              <w:t>Sensor Details</w:t>
            </w:r>
            <w:bookmarkEnd w:id="16"/>
          </w:p>
          <w:p w14:paraId="78127092" w14:textId="7C9992F7" w:rsidR="002C53F9" w:rsidRPr="00F077CB" w:rsidRDefault="00CB262B" w:rsidP="000A7C6B">
            <w:r>
              <w:t>No Data</w:t>
            </w:r>
          </w:p>
        </w:tc>
      </w:tr>
    </w:tbl>
    <w:p w14:paraId="136246A4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2737DF9F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C3CB1C2" w14:textId="0BEC1E6B" w:rsidR="005F5B79" w:rsidRDefault="00CB262B" w:rsidP="000A7C6B">
            <w:pPr>
              <w:pStyle w:val="Heading1"/>
            </w:pPr>
            <w:bookmarkStart w:id="17" w:name="_Toc184845675"/>
            <w:r>
              <w:lastRenderedPageBreak/>
              <w:t>Resultant Forces</w:t>
            </w:r>
            <w:bookmarkEnd w:id="17"/>
          </w:p>
          <w:p w14:paraId="7F7C3172" w14:textId="4C0CBEB3" w:rsidR="005F5B79" w:rsidRPr="000B04D4" w:rsidRDefault="00CB262B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549361B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A81D7AD" w14:textId="3A785691" w:rsidR="005F5B79" w:rsidRDefault="00CB262B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23BEC07" w14:textId="1048F47A" w:rsidR="005F5B79" w:rsidRDefault="00CB26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FDA9CC4" w14:textId="719B96BB" w:rsidR="005F5B79" w:rsidRDefault="00CB26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0BCC4F9" w14:textId="30C7D7D1" w:rsidR="005F5B79" w:rsidRDefault="00CB26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4DD6004" w14:textId="470D7993" w:rsidR="005F5B79" w:rsidRDefault="00CB26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BB9784E" w14:textId="3F203013" w:rsidR="005F5B79" w:rsidRDefault="00CB26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BE71F9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AD87B2" w14:textId="359DBDFC" w:rsidR="005F5B79" w:rsidRPr="004D2956" w:rsidRDefault="00CB262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3B81FF" w14:textId="59D7A0B2" w:rsidR="005F5B79" w:rsidRPr="004D2956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F6CE4D" w14:textId="78F27D04" w:rsidR="005F5B79" w:rsidRPr="004D2956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-0.010628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5568CB" w14:textId="7DAF44E3" w:rsidR="005F5B79" w:rsidRPr="004D2956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-46.338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A2014D" w14:textId="6AFDC83A" w:rsidR="005F5B79" w:rsidRPr="004D2956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88.6229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189A60" w14:textId="50E124C4" w:rsidR="005F5B79" w:rsidRPr="004D2956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100.006</w:t>
                  </w:r>
                </w:p>
              </w:tc>
            </w:tr>
          </w:tbl>
          <w:p w14:paraId="2CB34E47" w14:textId="506E451A" w:rsidR="005F5B79" w:rsidRPr="000B04D4" w:rsidRDefault="00CB262B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646CE91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5CEC7A4" w14:textId="76D2D4C6" w:rsidR="005F5B79" w:rsidRDefault="00CB262B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8CDD438" w14:textId="2DCAC5CA" w:rsidR="005F5B79" w:rsidRDefault="00CB26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B5322B7" w14:textId="58D01F4D" w:rsidR="005F5B79" w:rsidRDefault="00CB26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F678D10" w14:textId="2C7E2678" w:rsidR="005F5B79" w:rsidRDefault="00CB26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29B7CB3" w14:textId="01B50677" w:rsidR="005F5B79" w:rsidRDefault="00CB26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20BA95C" w14:textId="22D98376" w:rsidR="005F5B79" w:rsidRDefault="00CB26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F7587E5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36F9D0" w14:textId="1139B561" w:rsidR="005F5B79" w:rsidRPr="004D2956" w:rsidRDefault="00CB262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1A6DF6" w14:textId="57129459" w:rsidR="005F5B79" w:rsidRPr="004D2956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F96890" w14:textId="434DA95C" w:rsidR="005F5B79" w:rsidRPr="004D2956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2D08E6" w14:textId="7E96A48E" w:rsidR="005F5B79" w:rsidRPr="004D2956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BB15F3" w14:textId="18C5B7C2" w:rsidR="005F5B79" w:rsidRPr="004D2956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460689" w14:textId="0D95106D" w:rsidR="005F5B79" w:rsidRPr="004D2956" w:rsidRDefault="00CB26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AEB12A9" w14:textId="77777777" w:rsidR="005F5B79" w:rsidRDefault="005F5B79" w:rsidP="000A7C6B"/>
        </w:tc>
      </w:tr>
      <w:tr w:rsidR="005F5B79" w14:paraId="611D0FF7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58AA4EA" w14:textId="6941B14A" w:rsidR="00C6072D" w:rsidRPr="000B04D4" w:rsidRDefault="00CB262B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7442D01B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2E569CB" w14:textId="37C96531" w:rsidR="00C6072D" w:rsidRDefault="00CB262B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61860D8" w14:textId="02F6D5F2" w:rsidR="00C6072D" w:rsidRDefault="00CB26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0481EFA" w14:textId="757344D2" w:rsidR="00C6072D" w:rsidRDefault="00CB26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9D934DC" w14:textId="294DC80E" w:rsidR="00C6072D" w:rsidRDefault="00CB26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CCDC62B" w14:textId="6EF184C9" w:rsidR="00C6072D" w:rsidRDefault="00CB26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384F30" w14:textId="11277A8B" w:rsidR="00C6072D" w:rsidRDefault="00CB262B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AAF78FE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369CC3" w14:textId="443BEAA8" w:rsidR="00C6072D" w:rsidRPr="004D2956" w:rsidRDefault="00CB262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28AF8B" w14:textId="527A4E80" w:rsidR="00C6072D" w:rsidRPr="004D2956" w:rsidRDefault="00CB26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E34501" w14:textId="62243315" w:rsidR="00C6072D" w:rsidRPr="004D2956" w:rsidRDefault="00CB26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-0.08534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4DB2B94" w14:textId="280085CC" w:rsidR="00C6072D" w:rsidRPr="004D2956" w:rsidRDefault="00CB26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0.0546354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7239C0A" w14:textId="4280110D" w:rsidR="00C6072D" w:rsidRPr="004D2956" w:rsidRDefault="00CB26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0.385944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260C37" w14:textId="3294E19E" w:rsidR="00C6072D" w:rsidRPr="004D2956" w:rsidRDefault="00CB26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0.399024</w:t>
                  </w:r>
                </w:p>
              </w:tc>
            </w:tr>
          </w:tbl>
          <w:p w14:paraId="08C1680B" w14:textId="5F75B739" w:rsidR="00C6072D" w:rsidRPr="000B04D4" w:rsidRDefault="00CB262B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79C892E9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EC11135" w14:textId="074341A0" w:rsidR="00C6072D" w:rsidRDefault="00CB262B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FBE2CB1" w14:textId="3528CBFD" w:rsidR="00C6072D" w:rsidRDefault="00CB26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DC567AE" w14:textId="6FE58397" w:rsidR="00C6072D" w:rsidRDefault="00CB26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274ED6" w14:textId="555D0C2E" w:rsidR="00C6072D" w:rsidRDefault="00CB26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4082C4D" w14:textId="290E858E" w:rsidR="00C6072D" w:rsidRDefault="00CB26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8986788" w14:textId="6D9F1B3C" w:rsidR="00C6072D" w:rsidRDefault="00CB26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366FB7D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B8F1ED" w14:textId="3A3944FB" w:rsidR="00C6072D" w:rsidRPr="004D2956" w:rsidRDefault="00CB262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25DF8C" w14:textId="79268166" w:rsidR="00C6072D" w:rsidRPr="004D2956" w:rsidRDefault="00CB26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FDDE85" w14:textId="52F625B3" w:rsidR="00C6072D" w:rsidRPr="004D2956" w:rsidRDefault="00CB26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94E53EE" w14:textId="6DA91DFF" w:rsidR="00C6072D" w:rsidRPr="004D2956" w:rsidRDefault="00CB26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F6B377" w14:textId="2D2651AF" w:rsidR="00C6072D" w:rsidRPr="004D2956" w:rsidRDefault="00CB26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4FCC8D" w14:textId="0BE4B720" w:rsidR="00C6072D" w:rsidRPr="004D2956" w:rsidRDefault="00CB26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729BE13F" w14:textId="74082B48" w:rsidR="005F5B79" w:rsidRDefault="005F5B79" w:rsidP="000A7C6B"/>
        </w:tc>
      </w:tr>
      <w:bookmarkEnd w:id="18"/>
      <w:bookmarkEnd w:id="19"/>
      <w:bookmarkEnd w:id="20"/>
    </w:tbl>
    <w:p w14:paraId="32FA6E18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401C5F0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7CC4E58" w14:textId="17FD7DE4" w:rsidR="0050542D" w:rsidRPr="00CB262B" w:rsidRDefault="00CB262B" w:rsidP="00CB262B">
            <w:pPr>
              <w:pStyle w:val="Heading1"/>
            </w:pPr>
            <w:bookmarkStart w:id="21" w:name="_Toc184845676"/>
            <w:r>
              <w:t>Beams</w:t>
            </w:r>
            <w:bookmarkEnd w:id="21"/>
          </w:p>
          <w:p w14:paraId="6CD64AD5" w14:textId="27FCFFAD" w:rsidR="00EC2432" w:rsidRDefault="00CB262B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03136C12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AF9B6A5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B25A6F6" w14:textId="2512FE72" w:rsidR="00EC2432" w:rsidRDefault="00CB262B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84845677"/>
            <w:r>
              <w:lastRenderedPageBreak/>
              <w:t>Study Results</w:t>
            </w:r>
            <w:bookmarkEnd w:id="25"/>
          </w:p>
          <w:p w14:paraId="1533DC49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CB262B" w14:paraId="1BDABC9E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6CECFC" w14:textId="00716932" w:rsidR="00CB262B" w:rsidRDefault="00CB262B" w:rsidP="00CB262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4CC4B60" w14:textId="5D9C08DE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7474D2" w14:textId="7EE5325A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AB2790D" w14:textId="054037E5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B262B" w14:paraId="4289BE7F" w14:textId="77777777" w:rsidTr="003509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82CB85" w14:textId="083AA4E4" w:rsidR="00CB262B" w:rsidRPr="004D2956" w:rsidRDefault="00CB262B" w:rsidP="00CB262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1C68A28" w14:textId="0BE75AE2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A4242F2" w14:textId="77777777" w:rsidR="00CB262B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0.000e+00N/m^2</w:t>
                  </w:r>
                </w:p>
                <w:p w14:paraId="38AED608" w14:textId="7B0F00F9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D80FC78" w14:textId="77777777" w:rsidR="00CB262B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1.000e+08N/m^2</w:t>
                  </w:r>
                </w:p>
                <w:p w14:paraId="2655BEE9" w14:textId="18626DE0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2525</w:t>
                  </w:r>
                </w:p>
              </w:tc>
            </w:tr>
            <w:tr w:rsidR="00CB262B" w14:paraId="6D90EF94" w14:textId="77777777" w:rsidTr="0035091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5DDD69" w14:textId="5230DC6D" w:rsidR="00CB262B" w:rsidRDefault="00CB262B" w:rsidP="00CB262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7852AB9" wp14:editId="4E63F510">
                        <wp:extent cx="6858000" cy="2800985"/>
                        <wp:effectExtent l="0" t="0" r="0" b="0"/>
                        <wp:docPr id="1171657861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1657861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2800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03E5BA" w14:textId="4B59EC9B" w:rsidR="00CB262B" w:rsidRPr="004D2956" w:rsidRDefault="00CB262B" w:rsidP="00CB262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 Mount Assembly-Static 1-Stress-Stress1</w:t>
                  </w:r>
                </w:p>
              </w:tc>
            </w:tr>
          </w:tbl>
          <w:p w14:paraId="2CA561A8" w14:textId="77777777" w:rsidR="00CB262B" w:rsidRDefault="00CB262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CB262B" w14:paraId="13D1826B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812ECE" w14:textId="73D689A5" w:rsidR="00CB262B" w:rsidRDefault="00CB262B" w:rsidP="00CB262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ED64DD" w14:textId="1DF6CBD4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4432577" w14:textId="488CD6F7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F00FC07" w14:textId="7D13280B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B262B" w14:paraId="32FE76F3" w14:textId="77777777" w:rsidTr="003509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7850FAC" w14:textId="4E0FFB84" w:rsidR="00CB262B" w:rsidRPr="004D2956" w:rsidRDefault="00CB262B" w:rsidP="00CB262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6B71A4A" w14:textId="2A8764C1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28CF26" w14:textId="77777777" w:rsidR="00CB262B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69787CCB" w14:textId="699FD7AB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ECC808C" w14:textId="77777777" w:rsidR="00CB262B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1.336e-01mm</w:t>
                  </w:r>
                </w:p>
                <w:p w14:paraId="4E5877F3" w14:textId="666C53A6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54856</w:t>
                  </w:r>
                </w:p>
              </w:tc>
            </w:tr>
            <w:tr w:rsidR="00CB262B" w14:paraId="6EB10115" w14:textId="77777777" w:rsidTr="0035091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2621AA" w14:textId="7DD35841" w:rsidR="00CB262B" w:rsidRDefault="00CB262B" w:rsidP="00CB262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FEDB2AB" wp14:editId="0F947BF4">
                        <wp:extent cx="6858000" cy="2800985"/>
                        <wp:effectExtent l="0" t="0" r="0" b="0"/>
                        <wp:docPr id="2077073935" name="Pictur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7073935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2800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E66B59" w14:textId="18DAA0CB" w:rsidR="00CB262B" w:rsidRPr="004D2956" w:rsidRDefault="00CB262B" w:rsidP="00CB262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 Mount Assembly-Static 1-Displacement-Displacement1</w:t>
                  </w:r>
                </w:p>
              </w:tc>
            </w:tr>
          </w:tbl>
          <w:p w14:paraId="03FDA8DA" w14:textId="77777777" w:rsidR="00CB262B" w:rsidRDefault="00CB262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25"/>
              <w:gridCol w:w="3297"/>
              <w:gridCol w:w="2456"/>
              <w:gridCol w:w="2360"/>
            </w:tblGrid>
            <w:tr w:rsidR="00CB262B" w14:paraId="687A631F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54B51C" w14:textId="2F8DF7F0" w:rsidR="00CB262B" w:rsidRDefault="00CB262B" w:rsidP="00CB262B">
                  <w:r>
                    <w:lastRenderedPageBreak/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3B4F22E" w14:textId="252C8D8F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BB7DB1" w14:textId="5225EF1C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6D1C4DE" w14:textId="4A1449D5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B262B" w14:paraId="0872FB54" w14:textId="77777777" w:rsidTr="003509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A397A72" w14:textId="38B9EB6A" w:rsidR="00CB262B" w:rsidRPr="004D2956" w:rsidRDefault="00CB262B" w:rsidP="00CB262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1B4D9E" w14:textId="5A807047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190308D" w14:textId="77777777" w:rsidR="00CB262B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</w:t>
                  </w:r>
                </w:p>
                <w:p w14:paraId="147D76F3" w14:textId="13A3398A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FE0F911" w14:textId="77777777" w:rsidR="00CB262B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2.037e-04</w:t>
                  </w:r>
                </w:p>
                <w:p w14:paraId="2C4905DF" w14:textId="54BFFE01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2194</w:t>
                  </w:r>
                </w:p>
              </w:tc>
            </w:tr>
            <w:tr w:rsidR="00CB262B" w14:paraId="14A61115" w14:textId="77777777" w:rsidTr="0035091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208BA6" w14:textId="1989F15F" w:rsidR="00CB262B" w:rsidRDefault="00CB262B" w:rsidP="00CB262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BFD9A48" wp14:editId="367A5ED2">
                        <wp:extent cx="6858000" cy="2800985"/>
                        <wp:effectExtent l="0" t="0" r="0" b="0"/>
                        <wp:docPr id="22740417" name="Picture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40417" name="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2800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9A39BF" w14:textId="73F8A7A5" w:rsidR="00CB262B" w:rsidRPr="004D2956" w:rsidRDefault="00CB262B" w:rsidP="00CB262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 Mount Assembly-Static 1-Strain-Strain1</w:t>
                  </w:r>
                </w:p>
              </w:tc>
            </w:tr>
          </w:tbl>
          <w:p w14:paraId="292B2F21" w14:textId="77777777" w:rsidR="00CB262B" w:rsidRDefault="00CB262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06"/>
              <w:gridCol w:w="3218"/>
              <w:gridCol w:w="2211"/>
              <w:gridCol w:w="2703"/>
            </w:tblGrid>
            <w:tr w:rsidR="00CB262B" w14:paraId="204302BE" w14:textId="77777777" w:rsidTr="00350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01AADE" w14:textId="47BE9E18" w:rsidR="00CB262B" w:rsidRDefault="00CB262B" w:rsidP="00CB262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04CD89" w14:textId="516EE219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D4DADCD" w14:textId="4FEAADD7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81171AF" w14:textId="3ED79A2C" w:rsidR="00CB262B" w:rsidRDefault="00CB262B" w:rsidP="00CB26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B262B" w14:paraId="7B2B5042" w14:textId="77777777" w:rsidTr="003509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5CD0765" w14:textId="3ECB5E03" w:rsidR="00CB262B" w:rsidRPr="004D2956" w:rsidRDefault="00CB262B" w:rsidP="00CB262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A17565" w14:textId="7DDB550F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F23D195" w14:textId="77777777" w:rsidR="00CB262B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6.801</w:t>
                  </w:r>
                </w:p>
                <w:p w14:paraId="7E219D5F" w14:textId="5C2C0CE1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317812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6789C54" w14:textId="77777777" w:rsidR="00CB262B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73,070,376.000</w:t>
                  </w:r>
                </w:p>
                <w:p w14:paraId="6A9F451D" w14:textId="5C11F1CB" w:rsidR="00CB262B" w:rsidRPr="004D2956" w:rsidRDefault="00CB262B" w:rsidP="00CB26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15797</w:t>
                  </w:r>
                </w:p>
              </w:tc>
            </w:tr>
            <w:tr w:rsidR="00CB262B" w14:paraId="4A142F18" w14:textId="77777777" w:rsidTr="0035091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B2F54D" w14:textId="1A5DEE35" w:rsidR="00CB262B" w:rsidRDefault="00CB262B" w:rsidP="00CB262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0883867" wp14:editId="076E8895">
                        <wp:extent cx="6858000" cy="2800985"/>
                        <wp:effectExtent l="0" t="0" r="0" b="0"/>
                        <wp:docPr id="42763631" name="Picture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63631" name="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2800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797898" w14:textId="13478714" w:rsidR="00CB262B" w:rsidRPr="004D2956" w:rsidRDefault="00CB262B" w:rsidP="00CB262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 Mount Assembly-Static 1-Factor of Safety-Factor of Safety1</w:t>
                  </w:r>
                </w:p>
              </w:tc>
            </w:tr>
          </w:tbl>
          <w:p w14:paraId="4AB6CE72" w14:textId="77777777" w:rsidR="00CB262B" w:rsidRPr="000B04D4" w:rsidRDefault="00CB262B" w:rsidP="000A7C6B"/>
          <w:bookmarkEnd w:id="22"/>
          <w:bookmarkEnd w:id="23"/>
          <w:bookmarkEnd w:id="24"/>
          <w:p w14:paraId="0DED7DA4" w14:textId="345456BA" w:rsidR="00EC2432" w:rsidRDefault="00EC2432" w:rsidP="000A7C6B"/>
        </w:tc>
      </w:tr>
    </w:tbl>
    <w:p w14:paraId="08E0CF61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50EFE799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8EA55F1" w14:textId="224A5256" w:rsidR="000B1701" w:rsidRDefault="00CB262B" w:rsidP="00CB262B">
            <w:pPr>
              <w:pStyle w:val="Heading1"/>
            </w:pPr>
            <w:bookmarkStart w:id="26" w:name="_Toc184845678"/>
            <w:r>
              <w:lastRenderedPageBreak/>
              <w:t>Conclusion</w:t>
            </w:r>
            <w:bookmarkEnd w:id="26"/>
          </w:p>
        </w:tc>
      </w:tr>
    </w:tbl>
    <w:p w14:paraId="67769932" w14:textId="3D64CD6C" w:rsidR="00AC3438" w:rsidRPr="00AC3438" w:rsidRDefault="00AC3438" w:rsidP="00FE0924"/>
    <w:sectPr w:rsidR="00AC3438" w:rsidRPr="00AC3438" w:rsidSect="00CB262B">
      <w:footerReference w:type="default" r:id="rId25"/>
      <w:footerReference w:type="first" r:id="rId2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A0373" w14:textId="77777777" w:rsidR="00CB262B" w:rsidRDefault="00CB262B" w:rsidP="00F25CD7">
      <w:pPr>
        <w:spacing w:after="0" w:line="240" w:lineRule="auto"/>
      </w:pPr>
      <w:r>
        <w:separator/>
      </w:r>
    </w:p>
  </w:endnote>
  <w:endnote w:type="continuationSeparator" w:id="0">
    <w:p w14:paraId="4BDDB714" w14:textId="77777777" w:rsidR="00CB262B" w:rsidRDefault="00CB262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17543889" w14:textId="77777777" w:rsidTr="003E1AE9">
      <w:tc>
        <w:tcPr>
          <w:tcW w:w="867" w:type="pct"/>
        </w:tcPr>
        <w:p w14:paraId="64DA6BD9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5F24C9B" wp14:editId="6B71C4AD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A685294" w14:textId="558EA543" w:rsidR="00FD315C" w:rsidRDefault="00CB262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7F34BD12" w14:textId="701B8233" w:rsidR="00FD315C" w:rsidRDefault="00CB262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Motor Mount Assembly</w:t>
          </w:r>
        </w:p>
      </w:tc>
      <w:tc>
        <w:tcPr>
          <w:tcW w:w="0" w:type="auto"/>
          <w:vAlign w:val="bottom"/>
        </w:tcPr>
        <w:p w14:paraId="25465C6B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15099413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6033F908" w14:textId="77777777" w:rsidTr="00BF0BC4">
      <w:tc>
        <w:tcPr>
          <w:tcW w:w="1908" w:type="dxa"/>
        </w:tcPr>
        <w:p w14:paraId="7387CEF0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693101F" wp14:editId="52DE1EB2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C1AC7B2" w14:textId="034D9705" w:rsidR="00FD315C" w:rsidRDefault="00CB262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6A6BD0E7" w14:textId="778D43C1" w:rsidR="00FD315C" w:rsidRDefault="00CB262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Motor Mount Assembly</w:t>
          </w:r>
        </w:p>
      </w:tc>
      <w:tc>
        <w:tcPr>
          <w:tcW w:w="360" w:type="dxa"/>
          <w:vAlign w:val="bottom"/>
        </w:tcPr>
        <w:p w14:paraId="453A1492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4E5997F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A06B0" w14:textId="77777777" w:rsidR="00CB262B" w:rsidRDefault="00CB262B" w:rsidP="00F25CD7">
      <w:pPr>
        <w:spacing w:after="0" w:line="240" w:lineRule="auto"/>
      </w:pPr>
      <w:r>
        <w:separator/>
      </w:r>
    </w:p>
  </w:footnote>
  <w:footnote w:type="continuationSeparator" w:id="0">
    <w:p w14:paraId="2E61B4D8" w14:textId="77777777" w:rsidR="00CB262B" w:rsidRDefault="00CB262B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2B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3DBE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B262B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A4EB"/>
  <w15:docId w15:val="{5D672477-C6BC-426D-ACD5-9C14445D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17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Jason Loucks</dc:creator>
  <cp:lastModifiedBy>Loucks, Jason</cp:lastModifiedBy>
  <cp:revision>1</cp:revision>
  <dcterms:created xsi:type="dcterms:W3CDTF">2024-12-12T05:39:00Z</dcterms:created>
  <dcterms:modified xsi:type="dcterms:W3CDTF">2024-12-12T05:40:00Z</dcterms:modified>
</cp:coreProperties>
</file>