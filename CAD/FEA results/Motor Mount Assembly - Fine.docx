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6285"/>
        <w:gridCol w:w="4713"/>
      </w:tblGrid>
      <w:tr w:rsidR="00F448BC" w14:paraId="4FDD39E0" w14:textId="77777777" w:rsidTr="00A43A5B">
        <w:trPr>
          <w:cantSplit/>
          <w:trHeight w:val="4488"/>
        </w:trPr>
        <w:tc>
          <w:tcPr>
            <w:tcW w:w="6285" w:type="dxa"/>
          </w:tcPr>
          <w:p w14:paraId="21ABAEB7" w14:textId="36A9A518" w:rsidR="00F448BC" w:rsidRDefault="009862A0" w:rsidP="00A43A5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52F4E21" wp14:editId="39BCC3E2">
                  <wp:extent cx="3853815" cy="1742440"/>
                  <wp:effectExtent l="0" t="0" r="0" b="0"/>
                  <wp:docPr id="79991591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991591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3815" cy="1742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13" w:type="dxa"/>
            <w:vMerge w:val="restart"/>
          </w:tcPr>
          <w:tbl>
            <w:tblPr>
              <w:tblStyle w:val="TableGrid"/>
              <w:tblW w:w="453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533"/>
            </w:tblGrid>
            <w:tr w:rsidR="00B77317" w14:paraId="62B0D8C8" w14:textId="77777777" w:rsidTr="003503B2">
              <w:trPr>
                <w:cantSplit/>
                <w:trHeight w:val="2273"/>
              </w:trPr>
              <w:tc>
                <w:tcPr>
                  <w:tcW w:w="4533" w:type="dxa"/>
                </w:tcPr>
                <w:p w14:paraId="525A591A" w14:textId="59894921" w:rsidR="00B77317" w:rsidRPr="00CD1539" w:rsidRDefault="009862A0" w:rsidP="00E217C8">
                  <w:pPr>
                    <w:rPr>
                      <w:b/>
                      <w:color w:val="365F91" w:themeColor="accent1" w:themeShade="BF"/>
                      <w:sz w:val="40"/>
                      <w:szCs w:val="40"/>
                    </w:rPr>
                  </w:pPr>
                  <w:r>
                    <w:rPr>
                      <w:b/>
                      <w:color w:val="365F91" w:themeColor="accent1" w:themeShade="BF"/>
                      <w:sz w:val="40"/>
                      <w:szCs w:val="40"/>
                    </w:rPr>
                    <w:t xml:space="preserve">Simulation of </w:t>
                  </w:r>
                  <w:r w:rsidR="004A0724">
                    <w:rPr>
                      <w:b/>
                      <w:color w:val="365F91" w:themeColor="accent1" w:themeShade="BF"/>
                      <w:sz w:val="40"/>
                      <w:szCs w:val="40"/>
                    </w:rPr>
                    <w:t xml:space="preserve"> </w:t>
                  </w:r>
                  <w:r>
                    <w:rPr>
                      <w:b/>
                      <w:color w:val="365F91" w:themeColor="accent1" w:themeShade="BF"/>
                      <w:sz w:val="40"/>
                      <w:szCs w:val="40"/>
                    </w:rPr>
                    <w:t>Motor Mount Assembly</w:t>
                  </w:r>
                </w:p>
                <w:p w14:paraId="6F19243E" w14:textId="77777777" w:rsidR="00B77317" w:rsidRPr="00CD1539" w:rsidRDefault="00B77317" w:rsidP="00E217C8">
                  <w:pPr>
                    <w:rPr>
                      <w:rStyle w:val="Strong"/>
                      <w:sz w:val="20"/>
                      <w:szCs w:val="20"/>
                    </w:rPr>
                  </w:pPr>
                </w:p>
                <w:p w14:paraId="32904AA5" w14:textId="0D360E90" w:rsidR="00B77317" w:rsidRPr="00CD1539" w:rsidRDefault="009862A0" w:rsidP="009C008A">
                  <w:pPr>
                    <w:rPr>
                      <w:rStyle w:val="Strong"/>
                      <w:sz w:val="20"/>
                      <w:szCs w:val="20"/>
                    </w:rPr>
                  </w:pPr>
                  <w:r>
                    <w:rPr>
                      <w:rStyle w:val="Strong"/>
                      <w:sz w:val="20"/>
                      <w:szCs w:val="20"/>
                    </w:rPr>
                    <w:t>Date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t xml:space="preserve">: </w:t>
                  </w: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Thursday, December 12, 2024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br/>
                  </w:r>
                  <w:r>
                    <w:rPr>
                      <w:rStyle w:val="Strong"/>
                      <w:sz w:val="20"/>
                      <w:szCs w:val="20"/>
                    </w:rPr>
                    <w:t>Designer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t xml:space="preserve">: </w:t>
                  </w: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Solidworks</w:t>
                  </w:r>
                </w:p>
                <w:p w14:paraId="648C79F9" w14:textId="39986A51" w:rsidR="00B77317" w:rsidRPr="00CD1539" w:rsidRDefault="009862A0" w:rsidP="009C008A">
                  <w:pPr>
                    <w:rPr>
                      <w:rStyle w:val="Strong"/>
                      <w:b w:val="0"/>
                      <w:sz w:val="20"/>
                      <w:szCs w:val="20"/>
                    </w:rPr>
                  </w:pPr>
                  <w:r>
                    <w:rPr>
                      <w:rStyle w:val="Strong"/>
                      <w:sz w:val="20"/>
                      <w:szCs w:val="20"/>
                    </w:rPr>
                    <w:t>Study name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t>:</w:t>
                  </w:r>
                  <w:r w:rsidR="00B77317" w:rsidRPr="004A0724">
                    <w:rPr>
                      <w:rStyle w:val="Strong"/>
                      <w:b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Static 1</w:t>
                  </w:r>
                </w:p>
                <w:p w14:paraId="7C304415" w14:textId="16535B37" w:rsidR="00B77317" w:rsidRPr="006A441F" w:rsidRDefault="009862A0" w:rsidP="00B77317">
                  <w:pPr>
                    <w:rPr>
                      <w:bCs/>
                      <w:sz w:val="20"/>
                      <w:szCs w:val="20"/>
                    </w:rPr>
                  </w:pPr>
                  <w:r>
                    <w:rPr>
                      <w:rStyle w:val="Strong"/>
                      <w:sz w:val="20"/>
                      <w:szCs w:val="20"/>
                    </w:rPr>
                    <w:t>Analysis type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t>:</w:t>
                  </w:r>
                  <w:r w:rsidR="00B77317" w:rsidRPr="004A0724">
                    <w:rPr>
                      <w:rStyle w:val="Strong"/>
                      <w:b w:val="0"/>
                    </w:rPr>
                    <w:t xml:space="preserve"> </w:t>
                  </w: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Static</w:t>
                  </w:r>
                </w:p>
              </w:tc>
            </w:tr>
            <w:tr w:rsidR="00B77317" w14:paraId="3478EBD0" w14:textId="77777777" w:rsidTr="003503B2">
              <w:trPr>
                <w:cantSplit/>
                <w:trHeight w:val="6839"/>
              </w:trPr>
              <w:tc>
                <w:tcPr>
                  <w:tcW w:w="4533" w:type="dxa"/>
                </w:tcPr>
                <w:sdt>
                  <w:sdtPr>
                    <w:rPr>
                      <w:rFonts w:asciiTheme="minorHAnsi" w:eastAsiaTheme="minorHAnsi" w:hAnsiTheme="minorHAnsi" w:cstheme="minorBidi"/>
                      <w:b w:val="0"/>
                      <w:bCs w:val="0"/>
                      <w:color w:val="auto"/>
                      <w:sz w:val="22"/>
                      <w:szCs w:val="22"/>
                    </w:rPr>
                    <w:id w:val="534339788"/>
                    <w:docPartObj>
                      <w:docPartGallery w:val="Table of Contents"/>
                      <w:docPartUnique/>
                    </w:docPartObj>
                  </w:sdtPr>
                  <w:sdtEndPr>
                    <w:rPr>
                      <w:rFonts w:eastAsiaTheme="minorEastAsia"/>
                      <w:sz w:val="20"/>
                    </w:rPr>
                  </w:sdtEndPr>
                  <w:sdtContent>
                    <w:p w14:paraId="357953F0" w14:textId="03440423" w:rsidR="00B77317" w:rsidRDefault="009862A0" w:rsidP="00E3408D">
                      <w:pPr>
                        <w:pStyle w:val="TOCHeading"/>
                      </w:pPr>
                      <w:r>
                        <w:t>Table of Contents</w:t>
                      </w:r>
                    </w:p>
                    <w:p w14:paraId="59512621" w14:textId="29A279F8" w:rsidR="009862A0" w:rsidRDefault="001041F1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14:ligatures w14:val="standardContextual"/>
                        </w:rPr>
                      </w:pPr>
                      <w:r>
                        <w:rPr>
                          <w:sz w:val="18"/>
                        </w:rPr>
                        <w:fldChar w:fldCharType="begin"/>
                      </w:r>
                      <w:r w:rsidR="00B77317">
                        <w:rPr>
                          <w:sz w:val="18"/>
                        </w:rPr>
                        <w:instrText xml:space="preserve"> TOC \o "1-1" \h \z \u </w:instrText>
                      </w:r>
                      <w:r>
                        <w:rPr>
                          <w:sz w:val="18"/>
                        </w:rPr>
                        <w:fldChar w:fldCharType="separate"/>
                      </w:r>
                      <w:hyperlink w:anchor="_Toc184856685" w:history="1">
                        <w:r w:rsidR="009862A0" w:rsidRPr="00E66F49">
                          <w:rPr>
                            <w:rStyle w:val="Hyperlink"/>
                            <w:noProof/>
                          </w:rPr>
                          <w:t>Description</w:t>
                        </w:r>
                        <w:r w:rsidR="009862A0">
                          <w:rPr>
                            <w:noProof/>
                            <w:webHidden/>
                          </w:rPr>
                          <w:tab/>
                        </w:r>
                        <w:r w:rsidR="009862A0">
                          <w:rPr>
                            <w:noProof/>
                            <w:webHidden/>
                          </w:rPr>
                          <w:fldChar w:fldCharType="begin"/>
                        </w:r>
                        <w:r w:rsidR="009862A0">
                          <w:rPr>
                            <w:noProof/>
                            <w:webHidden/>
                          </w:rPr>
                          <w:instrText xml:space="preserve"> PAGEREF _Toc184856685 \h </w:instrText>
                        </w:r>
                        <w:r w:rsidR="009862A0">
                          <w:rPr>
                            <w:noProof/>
                            <w:webHidden/>
                          </w:rPr>
                        </w:r>
                        <w:r w:rsidR="009862A0">
                          <w:rPr>
                            <w:noProof/>
                            <w:webHidden/>
                          </w:rPr>
                          <w:fldChar w:fldCharType="separate"/>
                        </w:r>
                        <w:r w:rsidR="009862A0">
                          <w:rPr>
                            <w:noProof/>
                            <w:webHidden/>
                          </w:rPr>
                          <w:t>1</w:t>
                        </w:r>
                        <w:r w:rsidR="009862A0"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19309C27" w14:textId="431D60F5" w:rsidR="009862A0" w:rsidRDefault="009862A0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14:ligatures w14:val="standardContextual"/>
                        </w:rPr>
                      </w:pPr>
                      <w:hyperlink w:anchor="_Toc184856686" w:history="1">
                        <w:r w:rsidRPr="00E66F49">
                          <w:rPr>
                            <w:rStyle w:val="Hyperlink"/>
                            <w:noProof/>
                          </w:rPr>
                          <w:t>Assumptions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_Toc184856686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2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78E347AD" w14:textId="22E1B49B" w:rsidR="009862A0" w:rsidRDefault="009862A0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14:ligatures w14:val="standardContextual"/>
                        </w:rPr>
                      </w:pPr>
                      <w:hyperlink w:anchor="_Toc184856687" w:history="1">
                        <w:r w:rsidRPr="00E66F49">
                          <w:rPr>
                            <w:rStyle w:val="Hyperlink"/>
                            <w:noProof/>
                          </w:rPr>
                          <w:t>Model Information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_Toc184856687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3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4241AAF0" w14:textId="22F50A5C" w:rsidR="009862A0" w:rsidRDefault="009862A0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14:ligatures w14:val="standardContextual"/>
                        </w:rPr>
                      </w:pPr>
                      <w:hyperlink w:anchor="_Toc184856688" w:history="1">
                        <w:r w:rsidRPr="00E66F49">
                          <w:rPr>
                            <w:rStyle w:val="Hyperlink"/>
                            <w:noProof/>
                          </w:rPr>
                          <w:t>Study Properties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_Toc184856688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8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6C479306" w14:textId="239558B6" w:rsidR="009862A0" w:rsidRDefault="009862A0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14:ligatures w14:val="standardContextual"/>
                        </w:rPr>
                      </w:pPr>
                      <w:hyperlink w:anchor="_Toc184856689" w:history="1">
                        <w:r w:rsidRPr="00E66F49">
                          <w:rPr>
                            <w:rStyle w:val="Hyperlink"/>
                            <w:noProof/>
                          </w:rPr>
                          <w:t>Units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_Toc184856689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8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10E04538" w14:textId="7B2CA859" w:rsidR="009862A0" w:rsidRDefault="009862A0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14:ligatures w14:val="standardContextual"/>
                        </w:rPr>
                      </w:pPr>
                      <w:hyperlink w:anchor="_Toc184856690" w:history="1">
                        <w:r w:rsidRPr="00E66F49">
                          <w:rPr>
                            <w:rStyle w:val="Hyperlink"/>
                            <w:noProof/>
                          </w:rPr>
                          <w:t>Material Properties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_Toc184856690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9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06CC2886" w14:textId="4C843E19" w:rsidR="009862A0" w:rsidRDefault="009862A0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14:ligatures w14:val="standardContextual"/>
                        </w:rPr>
                      </w:pPr>
                      <w:hyperlink w:anchor="_Toc184856691" w:history="1">
                        <w:r w:rsidRPr="00E66F49">
                          <w:rPr>
                            <w:rStyle w:val="Hyperlink"/>
                            <w:noProof/>
                          </w:rPr>
                          <w:t>Loads and Fixtures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_Toc184856691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12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613B527A" w14:textId="61E43FD9" w:rsidR="009862A0" w:rsidRDefault="009862A0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14:ligatures w14:val="standardContextual"/>
                        </w:rPr>
                      </w:pPr>
                      <w:hyperlink w:anchor="_Toc184856692" w:history="1">
                        <w:r w:rsidRPr="00E66F49">
                          <w:rPr>
                            <w:rStyle w:val="Hyperlink"/>
                            <w:noProof/>
                          </w:rPr>
                          <w:t>Connector Definitions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_Toc184856692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12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3BD7FC32" w14:textId="260D223C" w:rsidR="009862A0" w:rsidRDefault="009862A0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14:ligatures w14:val="standardContextual"/>
                        </w:rPr>
                      </w:pPr>
                      <w:hyperlink w:anchor="_Toc184856693" w:history="1">
                        <w:r w:rsidRPr="00E66F49">
                          <w:rPr>
                            <w:rStyle w:val="Hyperlink"/>
                            <w:noProof/>
                          </w:rPr>
                          <w:t>Interaction Information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_Toc184856693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13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67F2D6E3" w14:textId="3579EE5D" w:rsidR="009862A0" w:rsidRDefault="009862A0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14:ligatures w14:val="standardContextual"/>
                        </w:rPr>
                      </w:pPr>
                      <w:hyperlink w:anchor="_Toc184856694" w:history="1">
                        <w:r w:rsidRPr="00E66F49">
                          <w:rPr>
                            <w:rStyle w:val="Hyperlink"/>
                            <w:noProof/>
                          </w:rPr>
                          <w:t>Mesh information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_Toc184856694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14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6A2AC2AA" w14:textId="2DC06C06" w:rsidR="009862A0" w:rsidRDefault="009862A0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14:ligatures w14:val="standardContextual"/>
                        </w:rPr>
                      </w:pPr>
                      <w:hyperlink w:anchor="_Toc184856695" w:history="1">
                        <w:r w:rsidRPr="00E66F49">
                          <w:rPr>
                            <w:rStyle w:val="Hyperlink"/>
                            <w:noProof/>
                          </w:rPr>
                          <w:t>Sensor Details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_Toc184856695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15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057AEBCC" w14:textId="683EEF4B" w:rsidR="009862A0" w:rsidRDefault="009862A0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14:ligatures w14:val="standardContextual"/>
                        </w:rPr>
                      </w:pPr>
                      <w:hyperlink w:anchor="_Toc184856696" w:history="1">
                        <w:r w:rsidRPr="00E66F49">
                          <w:rPr>
                            <w:rStyle w:val="Hyperlink"/>
                            <w:noProof/>
                          </w:rPr>
                          <w:t>Resultant Forces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_Toc184856696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15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57B4A422" w14:textId="7621209A" w:rsidR="009862A0" w:rsidRDefault="009862A0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14:ligatures w14:val="standardContextual"/>
                        </w:rPr>
                      </w:pPr>
                      <w:hyperlink w:anchor="_Toc184856697" w:history="1">
                        <w:r w:rsidRPr="00E66F49">
                          <w:rPr>
                            <w:rStyle w:val="Hyperlink"/>
                            <w:noProof/>
                          </w:rPr>
                          <w:t>Beams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_Toc184856697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15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4809A0F1" w14:textId="6979BBDC" w:rsidR="009862A0" w:rsidRDefault="009862A0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14:ligatures w14:val="standardContextual"/>
                        </w:rPr>
                      </w:pPr>
                      <w:hyperlink w:anchor="_Toc184856698" w:history="1">
                        <w:r w:rsidRPr="00E66F49">
                          <w:rPr>
                            <w:rStyle w:val="Hyperlink"/>
                            <w:noProof/>
                          </w:rPr>
                          <w:t>Study Results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_Toc184856698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16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3470094E" w14:textId="60EBA3F5" w:rsidR="009862A0" w:rsidRDefault="009862A0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14:ligatures w14:val="standardContextual"/>
                        </w:rPr>
                      </w:pPr>
                      <w:hyperlink w:anchor="_Toc184856699" w:history="1">
                        <w:r w:rsidRPr="00E66F49">
                          <w:rPr>
                            <w:rStyle w:val="Hyperlink"/>
                            <w:noProof/>
                          </w:rPr>
                          <w:t>Conclusion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_Toc184856699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16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0A95EB84" w14:textId="4921C150" w:rsidR="00B77317" w:rsidRPr="00EF5B54" w:rsidRDefault="001041F1" w:rsidP="00E3408D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r>
                        <w:rPr>
                          <w:sz w:val="18"/>
                        </w:rPr>
                        <w:fldChar w:fldCharType="end"/>
                      </w:r>
                    </w:p>
                  </w:sdtContent>
                </w:sdt>
              </w:tc>
            </w:tr>
          </w:tbl>
          <w:p w14:paraId="1DFB61A2" w14:textId="77777777" w:rsidR="00F448BC" w:rsidRDefault="00F448BC" w:rsidP="00A5373F"/>
        </w:tc>
      </w:tr>
      <w:tr w:rsidR="00F448BC" w14:paraId="2B10C0C5" w14:textId="77777777" w:rsidTr="00BE081A">
        <w:trPr>
          <w:cantSplit/>
          <w:trHeight w:val="3924"/>
        </w:trPr>
        <w:tc>
          <w:tcPr>
            <w:tcW w:w="6285" w:type="dxa"/>
          </w:tcPr>
          <w:p w14:paraId="75021ECA" w14:textId="5F5E8646" w:rsidR="00C27B5D" w:rsidRDefault="009862A0" w:rsidP="00C27B5D">
            <w:pPr>
              <w:pStyle w:val="Heading1"/>
            </w:pPr>
            <w:bookmarkStart w:id="0" w:name="_Toc184856685"/>
            <w:r>
              <w:t>Description</w:t>
            </w:r>
            <w:bookmarkEnd w:id="0"/>
          </w:p>
          <w:p w14:paraId="6D64121B" w14:textId="0F5BA5D3" w:rsidR="00F448BC" w:rsidRPr="00E65D6E" w:rsidRDefault="009862A0" w:rsidP="00FF408C">
            <w:r>
              <w:t>No Data</w:t>
            </w:r>
          </w:p>
        </w:tc>
        <w:tc>
          <w:tcPr>
            <w:tcW w:w="4713" w:type="dxa"/>
            <w:vMerge/>
          </w:tcPr>
          <w:p w14:paraId="33179736" w14:textId="77777777" w:rsidR="00F448BC" w:rsidRPr="00A33AA4" w:rsidRDefault="00F448BC" w:rsidP="00840CC7">
            <w:pPr>
              <w:pStyle w:val="TOC3"/>
            </w:pPr>
          </w:p>
        </w:tc>
      </w:tr>
    </w:tbl>
    <w:p w14:paraId="3CC00A5A" w14:textId="77777777" w:rsidR="00F25CD7" w:rsidRDefault="00F25CD7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6"/>
      </w:tblGrid>
      <w:tr w:rsidR="00343025" w14:paraId="169F33B4" w14:textId="77777777" w:rsidTr="00DD03CF">
        <w:tc>
          <w:tcPr>
            <w:tcW w:w="11016" w:type="dxa"/>
          </w:tcPr>
          <w:p w14:paraId="2E59EECC" w14:textId="63AC7D2C" w:rsidR="00343025" w:rsidRDefault="009862A0" w:rsidP="00343025">
            <w:pPr>
              <w:pStyle w:val="Heading1"/>
            </w:pPr>
            <w:bookmarkStart w:id="1" w:name="_Toc243733140"/>
            <w:bookmarkStart w:id="2" w:name="_Toc245020107"/>
            <w:bookmarkStart w:id="3" w:name="_Toc245020139"/>
            <w:bookmarkStart w:id="4" w:name="_Toc184856686"/>
            <w:r>
              <w:lastRenderedPageBreak/>
              <w:t>Assumptions</w:t>
            </w:r>
            <w:bookmarkEnd w:id="4"/>
          </w:p>
          <w:p w14:paraId="4B2AC241" w14:textId="77777777" w:rsidR="00E1211B" w:rsidRDefault="00E1211B" w:rsidP="00343025"/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400"/>
              <w:gridCol w:w="5400"/>
            </w:tblGrid>
            <w:tr w:rsidR="00221495" w14:paraId="172F098C" w14:textId="77777777" w:rsidTr="00DD03CF">
              <w:tc>
                <w:tcPr>
                  <w:tcW w:w="5392" w:type="dxa"/>
                  <w:vAlign w:val="center"/>
                </w:tcPr>
                <w:p w14:paraId="426B0FA7" w14:textId="237233C6" w:rsidR="00221495" w:rsidRDefault="009862A0" w:rsidP="00221495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6F38ED39" wp14:editId="2D2D30FA">
                        <wp:extent cx="3286760" cy="1486535"/>
                        <wp:effectExtent l="0" t="0" r="8890" b="0"/>
                        <wp:docPr id="26264358" name="Picture 2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6264358" name=""/>
                                <pic:cNvPicPr/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86760" cy="148653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204463EB" w14:textId="51AD8164" w:rsidR="00221495" w:rsidRDefault="009862A0" w:rsidP="00221495">
                  <w:pPr>
                    <w:jc w:val="center"/>
                  </w:pPr>
                  <w:r>
                    <w:rPr>
                      <w:sz w:val="20"/>
                      <w:szCs w:val="20"/>
                    </w:rPr>
                    <w:t>Original Model</w:t>
                  </w:r>
                </w:p>
              </w:tc>
              <w:tc>
                <w:tcPr>
                  <w:tcW w:w="5393" w:type="dxa"/>
                  <w:vAlign w:val="center"/>
                </w:tcPr>
                <w:p w14:paraId="7AB9F793" w14:textId="624EBE37" w:rsidR="00221495" w:rsidRDefault="009862A0" w:rsidP="00221495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01E41E7F" wp14:editId="13D6A965">
                        <wp:extent cx="3287395" cy="1486535"/>
                        <wp:effectExtent l="0" t="0" r="8255" b="0"/>
                        <wp:docPr id="1563929569" name="Picture 3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63929569" name=""/>
                                <pic:cNvPicPr/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87395" cy="148653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4B5BAE00" w14:textId="119305F5" w:rsidR="00221495" w:rsidRDefault="009862A0" w:rsidP="00221495">
                  <w:pPr>
                    <w:jc w:val="center"/>
                  </w:pPr>
                  <w:r>
                    <w:rPr>
                      <w:sz w:val="20"/>
                      <w:szCs w:val="20"/>
                    </w:rPr>
                    <w:t>Model Analyzed</w:t>
                  </w:r>
                </w:p>
              </w:tc>
            </w:tr>
          </w:tbl>
          <w:p w14:paraId="00960735" w14:textId="5502487D" w:rsidR="00A96F2C" w:rsidRDefault="00A96F2C" w:rsidP="00A96F2C"/>
        </w:tc>
      </w:tr>
    </w:tbl>
    <w:p w14:paraId="748F43C0" w14:textId="77777777" w:rsidR="00343025" w:rsidRDefault="00343025" w:rsidP="00B77317">
      <w:pPr>
        <w:pStyle w:val="Heading1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6"/>
      </w:tblGrid>
      <w:tr w:rsidR="00FF408C" w14:paraId="2991A414" w14:textId="77777777" w:rsidTr="00ED5A01">
        <w:tc>
          <w:tcPr>
            <w:tcW w:w="11016" w:type="dxa"/>
          </w:tcPr>
          <w:p w14:paraId="37270D68" w14:textId="4FB662D9" w:rsidR="00FF408C" w:rsidRDefault="009862A0" w:rsidP="00FF408C">
            <w:pPr>
              <w:pStyle w:val="Heading1"/>
            </w:pPr>
            <w:bookmarkStart w:id="5" w:name="_Toc184856687"/>
            <w:r>
              <w:lastRenderedPageBreak/>
              <w:t>Model Information</w:t>
            </w:r>
            <w:bookmarkEnd w:id="5"/>
          </w:p>
          <w:p w14:paraId="703A192F" w14:textId="77777777" w:rsidR="00931A46" w:rsidRDefault="00931A46" w:rsidP="00FF408C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31"/>
              <w:gridCol w:w="46"/>
              <w:gridCol w:w="2312"/>
              <w:gridCol w:w="21"/>
              <w:gridCol w:w="2926"/>
              <w:gridCol w:w="13"/>
              <w:gridCol w:w="2805"/>
            </w:tblGrid>
            <w:tr w:rsidR="00C16188" w14:paraId="2016E75F" w14:textId="77777777" w:rsidTr="00C1618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7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tbl>
                  <w:tblPr>
                    <w:tblStyle w:val="TableGrid"/>
                    <w:tblW w:w="0" w:type="auto"/>
                    <w:tblInd w:w="944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8646"/>
                  </w:tblGrid>
                  <w:tr w:rsidR="00077EA0" w14:paraId="10739F3E" w14:textId="77777777" w:rsidTr="00077EA0">
                    <w:tc>
                      <w:tcPr>
                        <w:tcW w:w="8640" w:type="dxa"/>
                      </w:tcPr>
                      <w:p w14:paraId="7FE50812" w14:textId="3EABB334" w:rsidR="00077EA0" w:rsidRDefault="009862A0" w:rsidP="00077EA0">
                        <w:pPr>
                          <w:jc w:val="center"/>
                          <w:rPr>
                            <w:rStyle w:val="Strong"/>
                            <w:noProof/>
                          </w:rPr>
                        </w:pPr>
                        <w:r>
                          <w:rPr>
                            <w:b/>
                            <w:bCs/>
                            <w:noProof/>
                          </w:rPr>
                          <w:lastRenderedPageBreak/>
                          <w:drawing>
                            <wp:inline distT="0" distB="0" distL="0" distR="0" wp14:anchorId="5C06B58B" wp14:editId="777D0FDE">
                              <wp:extent cx="5349240" cy="2418715"/>
                              <wp:effectExtent l="0" t="0" r="3810" b="635"/>
                              <wp:docPr id="1146713746" name="Picture 4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146713746" name=""/>
                                      <pic:cNvPicPr/>
                                    </pic:nvPicPr>
                                    <pic:blipFill>
                                      <a:blip r:embed="rId10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349240" cy="241871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3EB0B503" w14:textId="3FAF248C" w:rsidR="00C16188" w:rsidRDefault="009862A0" w:rsidP="00C16188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Model name</w:t>
                  </w:r>
                  <w:r w:rsidR="00C16188" w:rsidRPr="00C16188"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 xml:space="preserve">: </w:t>
                  </w:r>
                  <w:r>
                    <w:rPr>
                      <w:rStyle w:val="Strong"/>
                      <w:noProof/>
                      <w:sz w:val="20"/>
                      <w:szCs w:val="20"/>
                    </w:rPr>
                    <w:t>Motor Mount Assembly</w:t>
                  </w:r>
                </w:p>
                <w:p w14:paraId="1C1D035E" w14:textId="4D9B1553" w:rsidR="00C16188" w:rsidRDefault="009862A0" w:rsidP="00C16188">
                  <w:pPr>
                    <w:jc w:val="center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Current Configuration</w:t>
                  </w:r>
                  <w:r w:rsidR="00C16188" w:rsidRPr="00C16188"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 xml:space="preserve">: </w:t>
                  </w:r>
                  <w:r>
                    <w:rPr>
                      <w:rStyle w:val="Strong"/>
                      <w:noProof/>
                      <w:sz w:val="20"/>
                      <w:szCs w:val="20"/>
                    </w:rPr>
                    <w:t>Default</w:t>
                  </w:r>
                </w:p>
              </w:tc>
            </w:tr>
            <w:tr w:rsidR="00C16188" w14:paraId="67C244A8" w14:textId="77777777" w:rsidTr="00C1618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7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29B6E029" w14:textId="4F9BFFFE" w:rsidR="00C16188" w:rsidRPr="0044448A" w:rsidRDefault="009862A0" w:rsidP="00C16188">
                  <w:pPr>
                    <w:rPr>
                      <w:sz w:val="24"/>
                      <w:szCs w:val="24"/>
                    </w:rPr>
                  </w:pPr>
                  <w:r>
                    <w:rPr>
                      <w:rStyle w:val="Strong"/>
                      <w:b/>
                      <w:noProof/>
                      <w:sz w:val="24"/>
                      <w:szCs w:val="24"/>
                    </w:rPr>
                    <w:t>Solid Bodies</w:t>
                  </w:r>
                </w:p>
              </w:tc>
            </w:tr>
            <w:tr w:rsidR="00C16188" w14:paraId="5EA4C59C" w14:textId="77777777" w:rsidTr="009862A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31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22D0D0FA" w14:textId="79C25AED" w:rsidR="00C16188" w:rsidRDefault="009862A0" w:rsidP="0044448A">
                  <w:pPr>
                    <w:jc w:val="center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Document Name and Reference</w:t>
                  </w:r>
                </w:p>
              </w:tc>
              <w:tc>
                <w:tcPr>
                  <w:tcW w:w="2365" w:type="dxa"/>
                  <w:gridSpan w:val="2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3FEDC888" w14:textId="6C01B237" w:rsidR="00C16188" w:rsidRDefault="009862A0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Treated As</w:t>
                  </w:r>
                </w:p>
              </w:tc>
              <w:tc>
                <w:tcPr>
                  <w:tcW w:w="3069" w:type="dxa"/>
                  <w:gridSpan w:val="2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2032EEB6" w14:textId="746508C1" w:rsidR="00C16188" w:rsidRDefault="009862A0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Volumetric Properties</w:t>
                  </w:r>
                </w:p>
              </w:tc>
              <w:tc>
                <w:tcPr>
                  <w:tcW w:w="2689" w:type="dxa"/>
                  <w:gridSpan w:val="2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5CFC85C5" w14:textId="20ABC662" w:rsidR="00C16188" w:rsidRDefault="009862A0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Document Path/Date Modified</w:t>
                  </w:r>
                </w:p>
              </w:tc>
            </w:tr>
            <w:tr w:rsidR="009862A0" w14:paraId="7562428B" w14:textId="77777777" w:rsidTr="009862A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31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FB3E70E" w14:textId="56FE4087" w:rsidR="009862A0" w:rsidRDefault="009862A0" w:rsidP="00FA107B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Boss-Extrude1</w:t>
                  </w:r>
                </w:p>
                <w:p w14:paraId="33B412E6" w14:textId="78E6715E" w:rsidR="009862A0" w:rsidRPr="0044448A" w:rsidRDefault="009862A0" w:rsidP="00FA107B">
                  <w:pPr>
                    <w:jc w:val="center"/>
                  </w:pPr>
                </w:p>
              </w:tc>
              <w:tc>
                <w:tcPr>
                  <w:tcW w:w="2365" w:type="dxa"/>
                  <w:gridSpan w:val="2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1E45E37D" w14:textId="228C8DF5" w:rsidR="009862A0" w:rsidRPr="0044448A" w:rsidRDefault="009862A0" w:rsidP="00FA107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9" w:type="dxa"/>
                  <w:gridSpan w:val="2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BEACEB4" w14:textId="77777777" w:rsidR="009862A0" w:rsidRDefault="009862A0" w:rsidP="00FA107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Mass:0.752776 kg</w:t>
                  </w:r>
                </w:p>
                <w:p w14:paraId="665190A2" w14:textId="77777777" w:rsidR="009862A0" w:rsidRDefault="009862A0" w:rsidP="00FA107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Volume:9.65097e-05 m^3</w:t>
                  </w:r>
                </w:p>
                <w:p w14:paraId="7B97FB9C" w14:textId="77777777" w:rsidR="009862A0" w:rsidRDefault="009862A0" w:rsidP="00FA107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Density:7,800 kg/m^3</w:t>
                  </w:r>
                </w:p>
                <w:p w14:paraId="621A2C9B" w14:textId="77777777" w:rsidR="009862A0" w:rsidRDefault="009862A0" w:rsidP="00FA107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Weight:7.3772 N</w:t>
                  </w:r>
                </w:p>
                <w:p w14:paraId="7A34F565" w14:textId="109C9559" w:rsidR="009862A0" w:rsidRPr="0044448A" w:rsidRDefault="009862A0" w:rsidP="00FA107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89" w:type="dxa"/>
                  <w:gridSpan w:val="2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DE64E82" w14:textId="77777777" w:rsidR="009862A0" w:rsidRDefault="009862A0" w:rsidP="00FA107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D:\Documents\_School\_Sac State 2024\ME 190\CSUS-Senior-Project\CAD\bike assembly\bottom bracket.SLDPRT</w:t>
                  </w:r>
                </w:p>
                <w:p w14:paraId="5CB70C5D" w14:textId="075EBB8E" w:rsidR="009862A0" w:rsidRPr="0044448A" w:rsidRDefault="009862A0" w:rsidP="00FA107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Nov 27 13:42:53 2024</w:t>
                  </w:r>
                </w:p>
              </w:tc>
            </w:tr>
            <w:tr w:rsidR="009862A0" w14:paraId="5EF1446C" w14:textId="77777777" w:rsidTr="009862A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31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59FCAE0" w14:textId="42264D50" w:rsidR="009862A0" w:rsidRDefault="009862A0" w:rsidP="00FA107B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Boss-Extrude1</w:t>
                  </w:r>
                </w:p>
                <w:p w14:paraId="6E36E14B" w14:textId="584DEE42" w:rsidR="009862A0" w:rsidRPr="0044448A" w:rsidRDefault="009862A0" w:rsidP="00FA107B">
                  <w:pPr>
                    <w:jc w:val="center"/>
                  </w:pPr>
                </w:p>
              </w:tc>
              <w:tc>
                <w:tcPr>
                  <w:tcW w:w="2365" w:type="dxa"/>
                  <w:gridSpan w:val="2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A6DE5FE" w14:textId="4E4BF26C" w:rsidR="009862A0" w:rsidRPr="0044448A" w:rsidRDefault="009862A0" w:rsidP="00FA107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9" w:type="dxa"/>
                  <w:gridSpan w:val="2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6FD246A" w14:textId="77777777" w:rsidR="009862A0" w:rsidRDefault="009862A0" w:rsidP="00FA107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Mass:0.00930208 kg</w:t>
                  </w:r>
                </w:p>
                <w:p w14:paraId="11E7D91D" w14:textId="77777777" w:rsidR="009862A0" w:rsidRDefault="009862A0" w:rsidP="00FA107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Volume:1.19257e-06 m^3</w:t>
                  </w:r>
                </w:p>
                <w:p w14:paraId="1C13A16F" w14:textId="77777777" w:rsidR="009862A0" w:rsidRDefault="009862A0" w:rsidP="00FA107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Density:7,800 kg/m^3</w:t>
                  </w:r>
                </w:p>
                <w:p w14:paraId="787B4B59" w14:textId="77777777" w:rsidR="009862A0" w:rsidRDefault="009862A0" w:rsidP="00FA107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Weight:0.0911603 N</w:t>
                  </w:r>
                </w:p>
                <w:p w14:paraId="751D22E7" w14:textId="3824D7E5" w:rsidR="009862A0" w:rsidRPr="0044448A" w:rsidRDefault="009862A0" w:rsidP="00FA107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89" w:type="dxa"/>
                  <w:gridSpan w:val="2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210F807" w14:textId="77777777" w:rsidR="009862A0" w:rsidRDefault="009862A0" w:rsidP="00FA107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D:\Documents\_School\_Sac State 2024\ME 190\CSUS-Senior-Project\CAD\motor assembly\11T sprocket.SLDPRT</w:t>
                  </w:r>
                </w:p>
                <w:p w14:paraId="79D0EBC1" w14:textId="6007D851" w:rsidR="009862A0" w:rsidRPr="0044448A" w:rsidRDefault="009862A0" w:rsidP="00FA107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Nov 27 13:42:53 2024</w:t>
                  </w:r>
                </w:p>
              </w:tc>
            </w:tr>
            <w:tr w:rsidR="009862A0" w14:paraId="389B67DA" w14:textId="77777777" w:rsidTr="009862A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31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8DAC012" w14:textId="2FDB14CF" w:rsidR="009862A0" w:rsidRDefault="009862A0" w:rsidP="00FA107B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Tap Drill for M4x0.7 Tap1</w:t>
                  </w:r>
                </w:p>
                <w:p w14:paraId="2B074E67" w14:textId="280288FA" w:rsidR="009862A0" w:rsidRPr="0044448A" w:rsidRDefault="009862A0" w:rsidP="00FA107B">
                  <w:pPr>
                    <w:jc w:val="center"/>
                  </w:pPr>
                </w:p>
              </w:tc>
              <w:tc>
                <w:tcPr>
                  <w:tcW w:w="2365" w:type="dxa"/>
                  <w:gridSpan w:val="2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257936B" w14:textId="35C5D782" w:rsidR="009862A0" w:rsidRPr="0044448A" w:rsidRDefault="009862A0" w:rsidP="00FA107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9" w:type="dxa"/>
                  <w:gridSpan w:val="2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4C3567B" w14:textId="77777777" w:rsidR="009862A0" w:rsidRDefault="009862A0" w:rsidP="00FA107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Mass:0.0340757 kg</w:t>
                  </w:r>
                </w:p>
                <w:p w14:paraId="540B4264" w14:textId="77777777" w:rsidR="009862A0" w:rsidRDefault="009862A0" w:rsidP="00FA107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Volume:1.26206e-05 m^3</w:t>
                  </w:r>
                </w:p>
                <w:p w14:paraId="21DDC3C7" w14:textId="77777777" w:rsidR="009862A0" w:rsidRDefault="009862A0" w:rsidP="00FA107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Density:2,700 kg/m^3</w:t>
                  </w:r>
                </w:p>
                <w:p w14:paraId="16FF7CC6" w14:textId="77777777" w:rsidR="009862A0" w:rsidRDefault="009862A0" w:rsidP="00FA107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Weight:0.333942 N</w:t>
                  </w:r>
                </w:p>
                <w:p w14:paraId="04BF4D16" w14:textId="53AC6084" w:rsidR="009862A0" w:rsidRPr="0044448A" w:rsidRDefault="009862A0" w:rsidP="00FA107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89" w:type="dxa"/>
                  <w:gridSpan w:val="2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7E95EFC" w14:textId="77777777" w:rsidR="009862A0" w:rsidRDefault="009862A0" w:rsidP="00FA107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D:\Documents\_School\_Sac State 2024\ME 190\CSUS-Senior-Project\CAD\motor assembly\bottom bracket ring.SLDPRT</w:t>
                  </w:r>
                </w:p>
                <w:p w14:paraId="39FCF6F8" w14:textId="1EED94C8" w:rsidR="009862A0" w:rsidRPr="0044448A" w:rsidRDefault="009862A0" w:rsidP="00FA107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Nov 27 20:08:54 2024</w:t>
                  </w:r>
                </w:p>
              </w:tc>
            </w:tr>
            <w:tr w:rsidR="009862A0" w14:paraId="432414CA" w14:textId="77777777" w:rsidTr="009862A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31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CEBF548" w14:textId="5CA58669" w:rsidR="009862A0" w:rsidRDefault="009862A0" w:rsidP="00FA107B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Tap Drill for M4x0.7 Tap1</w:t>
                  </w:r>
                </w:p>
                <w:p w14:paraId="432D91E4" w14:textId="1B718F14" w:rsidR="009862A0" w:rsidRPr="0044448A" w:rsidRDefault="009862A0" w:rsidP="00FA107B">
                  <w:pPr>
                    <w:jc w:val="center"/>
                  </w:pPr>
                </w:p>
              </w:tc>
              <w:tc>
                <w:tcPr>
                  <w:tcW w:w="2365" w:type="dxa"/>
                  <w:gridSpan w:val="2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6429D49" w14:textId="22CFBB98" w:rsidR="009862A0" w:rsidRPr="0044448A" w:rsidRDefault="009862A0" w:rsidP="00FA107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9" w:type="dxa"/>
                  <w:gridSpan w:val="2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464862D" w14:textId="77777777" w:rsidR="009862A0" w:rsidRDefault="009862A0" w:rsidP="00FA107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Mass:0.0340757 kg</w:t>
                  </w:r>
                </w:p>
                <w:p w14:paraId="3BD185CD" w14:textId="77777777" w:rsidR="009862A0" w:rsidRDefault="009862A0" w:rsidP="00FA107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Volume:1.26206e-05 m^3</w:t>
                  </w:r>
                </w:p>
                <w:p w14:paraId="544DFA18" w14:textId="77777777" w:rsidR="009862A0" w:rsidRDefault="009862A0" w:rsidP="00FA107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Density:2,700 kg/m^3</w:t>
                  </w:r>
                </w:p>
                <w:p w14:paraId="2BAA5E6A" w14:textId="77777777" w:rsidR="009862A0" w:rsidRDefault="009862A0" w:rsidP="00FA107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Weight:0.333942 N</w:t>
                  </w:r>
                </w:p>
                <w:p w14:paraId="0498E1F9" w14:textId="4E8050D8" w:rsidR="009862A0" w:rsidRPr="0044448A" w:rsidRDefault="009862A0" w:rsidP="00FA107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89" w:type="dxa"/>
                  <w:gridSpan w:val="2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30BC8F5" w14:textId="77777777" w:rsidR="009862A0" w:rsidRDefault="009862A0" w:rsidP="00FA107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D:\Documents\_School\_Sac State 2024\ME 190\CSUS-Senior-Project\CAD\motor assembly\bottom bracket ring.SLDPRT</w:t>
                  </w:r>
                </w:p>
                <w:p w14:paraId="7821C8DF" w14:textId="06294E0D" w:rsidR="009862A0" w:rsidRPr="0044448A" w:rsidRDefault="009862A0" w:rsidP="00FA107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Nov 27 20:08:54 2024</w:t>
                  </w:r>
                </w:p>
              </w:tc>
            </w:tr>
            <w:tr w:rsidR="009862A0" w14:paraId="723C5BDC" w14:textId="77777777" w:rsidTr="009862A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31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A3E53EF" w14:textId="48C8C134" w:rsidR="009862A0" w:rsidRDefault="009862A0" w:rsidP="00FA107B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Cut-Extrude2</w:t>
                  </w:r>
                </w:p>
                <w:p w14:paraId="2426EDC3" w14:textId="79A4038A" w:rsidR="009862A0" w:rsidRPr="0044448A" w:rsidRDefault="009862A0" w:rsidP="00FA107B">
                  <w:pPr>
                    <w:jc w:val="center"/>
                  </w:pPr>
                </w:p>
              </w:tc>
              <w:tc>
                <w:tcPr>
                  <w:tcW w:w="2365" w:type="dxa"/>
                  <w:gridSpan w:val="2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47C27F0" w14:textId="5B202B7F" w:rsidR="009862A0" w:rsidRPr="0044448A" w:rsidRDefault="009862A0" w:rsidP="00FA107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9" w:type="dxa"/>
                  <w:gridSpan w:val="2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FB7CD20" w14:textId="77777777" w:rsidR="009862A0" w:rsidRDefault="009862A0" w:rsidP="00FA107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Mass:0.110832 kg</w:t>
                  </w:r>
                </w:p>
                <w:p w14:paraId="70CA7235" w14:textId="77777777" w:rsidR="009862A0" w:rsidRDefault="009862A0" w:rsidP="00FA107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Volume:1.40828e-05 m^3</w:t>
                  </w:r>
                </w:p>
                <w:p w14:paraId="1D9B0BEA" w14:textId="77777777" w:rsidR="009862A0" w:rsidRDefault="009862A0" w:rsidP="00FA107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Density:7,870 kg/m^3</w:t>
                  </w:r>
                </w:p>
                <w:p w14:paraId="7D2FE06E" w14:textId="77777777" w:rsidR="009862A0" w:rsidRDefault="009862A0" w:rsidP="00FA107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Weight:1.08615 N</w:t>
                  </w:r>
                </w:p>
                <w:p w14:paraId="2A14CA5A" w14:textId="6024C1E9" w:rsidR="009862A0" w:rsidRPr="0044448A" w:rsidRDefault="009862A0" w:rsidP="00FA107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89" w:type="dxa"/>
                  <w:gridSpan w:val="2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B4D202F" w14:textId="77777777" w:rsidR="009862A0" w:rsidRDefault="009862A0" w:rsidP="00FA107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D:\Documents\_School\_Sac State 2024\ME 190\CSUS-Senior-Project\CAD\motor assembly\bottom pipe clamp.SLDPRT</w:t>
                  </w:r>
                </w:p>
                <w:p w14:paraId="7AA39FF4" w14:textId="48D881C4" w:rsidR="009862A0" w:rsidRPr="0044448A" w:rsidRDefault="009862A0" w:rsidP="00FA107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Nov 27 13:42:53 2024</w:t>
                  </w:r>
                </w:p>
              </w:tc>
            </w:tr>
            <w:tr w:rsidR="009862A0" w14:paraId="6CB539D4" w14:textId="77777777" w:rsidTr="009862A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31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109CE975" w14:textId="64977BA7" w:rsidR="009862A0" w:rsidRDefault="009862A0" w:rsidP="00FA107B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EndChamfer</w:t>
                  </w:r>
                </w:p>
                <w:p w14:paraId="6EB4DB95" w14:textId="34F71C1D" w:rsidR="009862A0" w:rsidRPr="0044448A" w:rsidRDefault="009862A0" w:rsidP="00FA107B">
                  <w:pPr>
                    <w:jc w:val="center"/>
                  </w:pPr>
                </w:p>
              </w:tc>
              <w:tc>
                <w:tcPr>
                  <w:tcW w:w="2365" w:type="dxa"/>
                  <w:gridSpan w:val="2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B58D82B" w14:textId="2FAFDF91" w:rsidR="009862A0" w:rsidRPr="0044448A" w:rsidRDefault="009862A0" w:rsidP="00FA107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9" w:type="dxa"/>
                  <w:gridSpan w:val="2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A781814" w14:textId="77777777" w:rsidR="009862A0" w:rsidRDefault="009862A0" w:rsidP="00FA107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Mass:0.00274326 kg</w:t>
                  </w:r>
                </w:p>
                <w:p w14:paraId="061F528F" w14:textId="77777777" w:rsidR="009862A0" w:rsidRDefault="009862A0" w:rsidP="00FA107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Volume:3.42908e-07 m^3</w:t>
                  </w:r>
                </w:p>
                <w:p w14:paraId="2436FE83" w14:textId="77777777" w:rsidR="009862A0" w:rsidRDefault="009862A0" w:rsidP="00FA107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Density:8,000 kg/m^3</w:t>
                  </w:r>
                </w:p>
                <w:p w14:paraId="504488A3" w14:textId="77777777" w:rsidR="009862A0" w:rsidRDefault="009862A0" w:rsidP="00FA107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lastRenderedPageBreak/>
                    <w:t>Weight:0.026884 N</w:t>
                  </w:r>
                </w:p>
                <w:p w14:paraId="0A69B8F9" w14:textId="6CCEB00B" w:rsidR="009862A0" w:rsidRPr="0044448A" w:rsidRDefault="009862A0" w:rsidP="00FA107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89" w:type="dxa"/>
                  <w:gridSpan w:val="2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47D21D4" w14:textId="77777777" w:rsidR="009862A0" w:rsidRDefault="009862A0" w:rsidP="00FA107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lastRenderedPageBreak/>
                    <w:t xml:space="preserve">c:\program files\solidworks corp\solidworks toolbox\browser\ansi </w:t>
                  </w: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lastRenderedPageBreak/>
                    <w:t>metric\nuts\hex nuts\hex nut style 1_am.sldprt</w:t>
                  </w:r>
                </w:p>
                <w:p w14:paraId="14E9E9A6" w14:textId="3F878DB2" w:rsidR="009862A0" w:rsidRPr="0044448A" w:rsidRDefault="009862A0" w:rsidP="00FA107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Nov  1 14:14:35 2024</w:t>
                  </w:r>
                </w:p>
              </w:tc>
            </w:tr>
            <w:tr w:rsidR="009862A0" w14:paraId="25FEE625" w14:textId="77777777" w:rsidTr="009862A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31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F786084" w14:textId="4FC0288E" w:rsidR="009862A0" w:rsidRDefault="009862A0" w:rsidP="00FA107B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lastRenderedPageBreak/>
                    <w:t>EndChamfer</w:t>
                  </w:r>
                </w:p>
                <w:p w14:paraId="481B9460" w14:textId="4E53AAAC" w:rsidR="009862A0" w:rsidRPr="0044448A" w:rsidRDefault="009862A0" w:rsidP="00FA107B">
                  <w:pPr>
                    <w:jc w:val="center"/>
                  </w:pPr>
                </w:p>
              </w:tc>
              <w:tc>
                <w:tcPr>
                  <w:tcW w:w="2365" w:type="dxa"/>
                  <w:gridSpan w:val="2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517FA6B" w14:textId="5AB98D4E" w:rsidR="009862A0" w:rsidRPr="0044448A" w:rsidRDefault="009862A0" w:rsidP="00FA107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9" w:type="dxa"/>
                  <w:gridSpan w:val="2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C02C0BD" w14:textId="77777777" w:rsidR="009862A0" w:rsidRDefault="009862A0" w:rsidP="00FA107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Mass:0.00274326 kg</w:t>
                  </w:r>
                </w:p>
                <w:p w14:paraId="456739A6" w14:textId="77777777" w:rsidR="009862A0" w:rsidRDefault="009862A0" w:rsidP="00FA107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Volume:3.42908e-07 m^3</w:t>
                  </w:r>
                </w:p>
                <w:p w14:paraId="4AEE36D6" w14:textId="77777777" w:rsidR="009862A0" w:rsidRDefault="009862A0" w:rsidP="00FA107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Density:8,000 kg/m^3</w:t>
                  </w:r>
                </w:p>
                <w:p w14:paraId="258A04C8" w14:textId="77777777" w:rsidR="009862A0" w:rsidRDefault="009862A0" w:rsidP="00FA107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Weight:0.026884 N</w:t>
                  </w:r>
                </w:p>
                <w:p w14:paraId="63EEC904" w14:textId="2FBA9F9D" w:rsidR="009862A0" w:rsidRPr="0044448A" w:rsidRDefault="009862A0" w:rsidP="00FA107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89" w:type="dxa"/>
                  <w:gridSpan w:val="2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6D0EAD4" w14:textId="77777777" w:rsidR="009862A0" w:rsidRDefault="009862A0" w:rsidP="00FA107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c:\program files\solidworks corp\solidworks toolbox\browser\ansi metric\nuts\hex nuts\hex nut style 1_am.sldprt</w:t>
                  </w:r>
                </w:p>
                <w:p w14:paraId="5AA278BE" w14:textId="07CD9672" w:rsidR="009862A0" w:rsidRPr="0044448A" w:rsidRDefault="009862A0" w:rsidP="00FA107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Nov  1 14:14:35 2024</w:t>
                  </w:r>
                </w:p>
              </w:tc>
            </w:tr>
            <w:tr w:rsidR="009862A0" w14:paraId="57413E18" w14:textId="77777777" w:rsidTr="009862A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31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ECFDA1B" w14:textId="30EDEBD8" w:rsidR="009862A0" w:rsidRDefault="009862A0" w:rsidP="00FA107B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EndChamfer</w:t>
                  </w:r>
                </w:p>
                <w:p w14:paraId="46EF0E48" w14:textId="75113534" w:rsidR="009862A0" w:rsidRPr="0044448A" w:rsidRDefault="009862A0" w:rsidP="00FA107B">
                  <w:pPr>
                    <w:jc w:val="center"/>
                  </w:pPr>
                </w:p>
              </w:tc>
              <w:tc>
                <w:tcPr>
                  <w:tcW w:w="2365" w:type="dxa"/>
                  <w:gridSpan w:val="2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C03BD24" w14:textId="15BB338A" w:rsidR="009862A0" w:rsidRPr="0044448A" w:rsidRDefault="009862A0" w:rsidP="00FA107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9" w:type="dxa"/>
                  <w:gridSpan w:val="2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1D947612" w14:textId="77777777" w:rsidR="009862A0" w:rsidRDefault="009862A0" w:rsidP="00FA107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Mass:0.00274326 kg</w:t>
                  </w:r>
                </w:p>
                <w:p w14:paraId="1BF02BA8" w14:textId="77777777" w:rsidR="009862A0" w:rsidRDefault="009862A0" w:rsidP="00FA107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Volume:3.42908e-07 m^3</w:t>
                  </w:r>
                </w:p>
                <w:p w14:paraId="6CCC6060" w14:textId="77777777" w:rsidR="009862A0" w:rsidRDefault="009862A0" w:rsidP="00FA107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Density:8,000 kg/m^3</w:t>
                  </w:r>
                </w:p>
                <w:p w14:paraId="749BE18B" w14:textId="77777777" w:rsidR="009862A0" w:rsidRDefault="009862A0" w:rsidP="00FA107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Weight:0.026884 N</w:t>
                  </w:r>
                </w:p>
                <w:p w14:paraId="167BF7E1" w14:textId="779A46D2" w:rsidR="009862A0" w:rsidRPr="0044448A" w:rsidRDefault="009862A0" w:rsidP="00FA107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89" w:type="dxa"/>
                  <w:gridSpan w:val="2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FC1C870" w14:textId="77777777" w:rsidR="009862A0" w:rsidRDefault="009862A0" w:rsidP="00FA107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c:\program files\solidworks corp\solidworks toolbox\browser\ansi metric\nuts\hex nuts\hex nut style 1_am.sldprt</w:t>
                  </w:r>
                </w:p>
                <w:p w14:paraId="2CE1387F" w14:textId="2833614E" w:rsidR="009862A0" w:rsidRPr="0044448A" w:rsidRDefault="009862A0" w:rsidP="00FA107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Nov  1 14:14:35 2024</w:t>
                  </w:r>
                </w:p>
              </w:tc>
            </w:tr>
            <w:tr w:rsidR="009862A0" w14:paraId="78A41A27" w14:textId="77777777" w:rsidTr="009862A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31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CF81660" w14:textId="5D4B65E0" w:rsidR="009862A0" w:rsidRDefault="009862A0" w:rsidP="00FA107B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EndChamfer</w:t>
                  </w:r>
                </w:p>
                <w:p w14:paraId="547F6426" w14:textId="5628C766" w:rsidR="009862A0" w:rsidRPr="0044448A" w:rsidRDefault="009862A0" w:rsidP="00FA107B">
                  <w:pPr>
                    <w:jc w:val="center"/>
                  </w:pPr>
                </w:p>
              </w:tc>
              <w:tc>
                <w:tcPr>
                  <w:tcW w:w="2365" w:type="dxa"/>
                  <w:gridSpan w:val="2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631E8A3" w14:textId="27C48B8B" w:rsidR="009862A0" w:rsidRPr="0044448A" w:rsidRDefault="009862A0" w:rsidP="00FA107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9" w:type="dxa"/>
                  <w:gridSpan w:val="2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D6E6DDE" w14:textId="77777777" w:rsidR="009862A0" w:rsidRDefault="009862A0" w:rsidP="00FA107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Mass:0.00274326 kg</w:t>
                  </w:r>
                </w:p>
                <w:p w14:paraId="578F92F2" w14:textId="77777777" w:rsidR="009862A0" w:rsidRDefault="009862A0" w:rsidP="00FA107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Volume:3.42908e-07 m^3</w:t>
                  </w:r>
                </w:p>
                <w:p w14:paraId="72E43378" w14:textId="77777777" w:rsidR="009862A0" w:rsidRDefault="009862A0" w:rsidP="00FA107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Density:8,000 kg/m^3</w:t>
                  </w:r>
                </w:p>
                <w:p w14:paraId="4B47F4DB" w14:textId="77777777" w:rsidR="009862A0" w:rsidRDefault="009862A0" w:rsidP="00FA107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Weight:0.026884 N</w:t>
                  </w:r>
                </w:p>
                <w:p w14:paraId="33B67F18" w14:textId="379787F8" w:rsidR="009862A0" w:rsidRPr="0044448A" w:rsidRDefault="009862A0" w:rsidP="00FA107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89" w:type="dxa"/>
                  <w:gridSpan w:val="2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18037B5" w14:textId="77777777" w:rsidR="009862A0" w:rsidRDefault="009862A0" w:rsidP="00FA107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c:\program files\solidworks corp\solidworks toolbox\browser\ansi metric\nuts\hex nuts\hex nut style 1_am.sldprt</w:t>
                  </w:r>
                </w:p>
                <w:p w14:paraId="7B36994D" w14:textId="4EE5E468" w:rsidR="009862A0" w:rsidRPr="0044448A" w:rsidRDefault="009862A0" w:rsidP="00FA107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Nov  1 14:14:35 2024</w:t>
                  </w:r>
                </w:p>
              </w:tc>
            </w:tr>
            <w:tr w:rsidR="009862A0" w14:paraId="2D79FCE0" w14:textId="77777777" w:rsidTr="009862A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31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A8C3BAF" w14:textId="78A616C5" w:rsidR="009862A0" w:rsidRDefault="009862A0" w:rsidP="00FA107B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EndChamfer</w:t>
                  </w:r>
                </w:p>
                <w:p w14:paraId="00DA899C" w14:textId="647858D3" w:rsidR="009862A0" w:rsidRPr="0044448A" w:rsidRDefault="009862A0" w:rsidP="00FA107B">
                  <w:pPr>
                    <w:jc w:val="center"/>
                  </w:pPr>
                </w:p>
              </w:tc>
              <w:tc>
                <w:tcPr>
                  <w:tcW w:w="2365" w:type="dxa"/>
                  <w:gridSpan w:val="2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ADDE1C3" w14:textId="08E69203" w:rsidR="009862A0" w:rsidRPr="0044448A" w:rsidRDefault="009862A0" w:rsidP="00FA107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9" w:type="dxa"/>
                  <w:gridSpan w:val="2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8CC43E3" w14:textId="77777777" w:rsidR="009862A0" w:rsidRDefault="009862A0" w:rsidP="00FA107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Mass:0.00274326 kg</w:t>
                  </w:r>
                </w:p>
                <w:p w14:paraId="17740ED6" w14:textId="77777777" w:rsidR="009862A0" w:rsidRDefault="009862A0" w:rsidP="00FA107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Volume:3.42908e-07 m^3</w:t>
                  </w:r>
                </w:p>
                <w:p w14:paraId="2E7B31EF" w14:textId="77777777" w:rsidR="009862A0" w:rsidRDefault="009862A0" w:rsidP="00FA107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Density:8,000 kg/m^3</w:t>
                  </w:r>
                </w:p>
                <w:p w14:paraId="336A03CA" w14:textId="77777777" w:rsidR="009862A0" w:rsidRDefault="009862A0" w:rsidP="00FA107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Weight:0.026884 N</w:t>
                  </w:r>
                </w:p>
                <w:p w14:paraId="0D2AE99C" w14:textId="473766A8" w:rsidR="009862A0" w:rsidRPr="0044448A" w:rsidRDefault="009862A0" w:rsidP="00FA107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89" w:type="dxa"/>
                  <w:gridSpan w:val="2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F636DB9" w14:textId="77777777" w:rsidR="009862A0" w:rsidRDefault="009862A0" w:rsidP="00FA107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c:\program files\solidworks corp\solidworks toolbox\browser\ansi metric\nuts\hex nuts\hex nut style 1_am.sldprt</w:t>
                  </w:r>
                </w:p>
                <w:p w14:paraId="4250B69A" w14:textId="547541A0" w:rsidR="009862A0" w:rsidRPr="0044448A" w:rsidRDefault="009862A0" w:rsidP="00FA107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Nov  1 14:14:35 2024</w:t>
                  </w:r>
                </w:p>
              </w:tc>
            </w:tr>
            <w:tr w:rsidR="009862A0" w14:paraId="649D2023" w14:textId="77777777" w:rsidTr="009862A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31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BE6E96E" w14:textId="08E51C20" w:rsidR="009862A0" w:rsidRDefault="009862A0" w:rsidP="00FA107B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EndChamfer</w:t>
                  </w:r>
                </w:p>
                <w:p w14:paraId="2495E273" w14:textId="316374DD" w:rsidR="009862A0" w:rsidRPr="0044448A" w:rsidRDefault="009862A0" w:rsidP="00FA107B">
                  <w:pPr>
                    <w:jc w:val="center"/>
                  </w:pPr>
                </w:p>
              </w:tc>
              <w:tc>
                <w:tcPr>
                  <w:tcW w:w="2365" w:type="dxa"/>
                  <w:gridSpan w:val="2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51D262D" w14:textId="1002A88B" w:rsidR="009862A0" w:rsidRPr="0044448A" w:rsidRDefault="009862A0" w:rsidP="00FA107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9" w:type="dxa"/>
                  <w:gridSpan w:val="2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0A3CAAB" w14:textId="77777777" w:rsidR="009862A0" w:rsidRDefault="009862A0" w:rsidP="00FA107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Mass:0.00274326 kg</w:t>
                  </w:r>
                </w:p>
                <w:p w14:paraId="3241AE01" w14:textId="77777777" w:rsidR="009862A0" w:rsidRDefault="009862A0" w:rsidP="00FA107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Volume:3.42908e-07 m^3</w:t>
                  </w:r>
                </w:p>
                <w:p w14:paraId="1FEC908D" w14:textId="77777777" w:rsidR="009862A0" w:rsidRDefault="009862A0" w:rsidP="00FA107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Density:8,000 kg/m^3</w:t>
                  </w:r>
                </w:p>
                <w:p w14:paraId="2466A826" w14:textId="77777777" w:rsidR="009862A0" w:rsidRDefault="009862A0" w:rsidP="00FA107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Weight:0.026884 N</w:t>
                  </w:r>
                </w:p>
                <w:p w14:paraId="6A4E625D" w14:textId="51722E4A" w:rsidR="009862A0" w:rsidRPr="0044448A" w:rsidRDefault="009862A0" w:rsidP="00FA107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89" w:type="dxa"/>
                  <w:gridSpan w:val="2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1393F912" w14:textId="77777777" w:rsidR="009862A0" w:rsidRDefault="009862A0" w:rsidP="00FA107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c:\program files\solidworks corp\solidworks toolbox\browser\ansi metric\nuts\hex nuts\hex nut style 1_am.sldprt</w:t>
                  </w:r>
                </w:p>
                <w:p w14:paraId="5C2077B4" w14:textId="2EC6D6BF" w:rsidR="009862A0" w:rsidRPr="0044448A" w:rsidRDefault="009862A0" w:rsidP="00FA107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Nov  1 14:14:35 2024</w:t>
                  </w:r>
                </w:p>
              </w:tc>
            </w:tr>
            <w:tr w:rsidR="009862A0" w14:paraId="6D78FD12" w14:textId="77777777" w:rsidTr="009862A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31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AE6C031" w14:textId="1378C720" w:rsidR="009862A0" w:rsidRDefault="009862A0" w:rsidP="00FA107B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EndChamfer</w:t>
                  </w:r>
                </w:p>
                <w:p w14:paraId="01682412" w14:textId="1D292180" w:rsidR="009862A0" w:rsidRPr="0044448A" w:rsidRDefault="009862A0" w:rsidP="00FA107B">
                  <w:pPr>
                    <w:jc w:val="center"/>
                  </w:pPr>
                </w:p>
              </w:tc>
              <w:tc>
                <w:tcPr>
                  <w:tcW w:w="2365" w:type="dxa"/>
                  <w:gridSpan w:val="2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133C7B37" w14:textId="763EC20A" w:rsidR="009862A0" w:rsidRPr="0044448A" w:rsidRDefault="009862A0" w:rsidP="00FA107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9" w:type="dxa"/>
                  <w:gridSpan w:val="2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59AB776" w14:textId="77777777" w:rsidR="009862A0" w:rsidRDefault="009862A0" w:rsidP="00FA107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Mass:0.00274326 kg</w:t>
                  </w:r>
                </w:p>
                <w:p w14:paraId="7A0ED9DD" w14:textId="77777777" w:rsidR="009862A0" w:rsidRDefault="009862A0" w:rsidP="00FA107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Volume:3.42908e-07 m^3</w:t>
                  </w:r>
                </w:p>
                <w:p w14:paraId="08037F36" w14:textId="77777777" w:rsidR="009862A0" w:rsidRDefault="009862A0" w:rsidP="00FA107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Density:8,000 kg/m^3</w:t>
                  </w:r>
                </w:p>
                <w:p w14:paraId="26EBCFC8" w14:textId="77777777" w:rsidR="009862A0" w:rsidRDefault="009862A0" w:rsidP="00FA107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Weight:0.026884 N</w:t>
                  </w:r>
                </w:p>
                <w:p w14:paraId="124FBB0F" w14:textId="0933E52E" w:rsidR="009862A0" w:rsidRPr="0044448A" w:rsidRDefault="009862A0" w:rsidP="00FA107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89" w:type="dxa"/>
                  <w:gridSpan w:val="2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2C13B63" w14:textId="77777777" w:rsidR="009862A0" w:rsidRDefault="009862A0" w:rsidP="00FA107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c:\program files\solidworks corp\solidworks toolbox\browser\ansi metric\nuts\hex nuts\hex nut style 1_am.sldprt</w:t>
                  </w:r>
                </w:p>
                <w:p w14:paraId="17C7F7C5" w14:textId="4A0FE75B" w:rsidR="009862A0" w:rsidRPr="0044448A" w:rsidRDefault="009862A0" w:rsidP="00FA107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Nov  1 14:14:35 2024</w:t>
                  </w:r>
                </w:p>
              </w:tc>
            </w:tr>
            <w:tr w:rsidR="009862A0" w14:paraId="29DB62EF" w14:textId="77777777" w:rsidTr="009862A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31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5917C15" w14:textId="673367DF" w:rsidR="009862A0" w:rsidRDefault="009862A0" w:rsidP="00FA107B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EndChamfer</w:t>
                  </w:r>
                </w:p>
                <w:p w14:paraId="49522073" w14:textId="5F2B7636" w:rsidR="009862A0" w:rsidRPr="0044448A" w:rsidRDefault="009862A0" w:rsidP="00FA107B">
                  <w:pPr>
                    <w:jc w:val="center"/>
                  </w:pPr>
                </w:p>
              </w:tc>
              <w:tc>
                <w:tcPr>
                  <w:tcW w:w="2365" w:type="dxa"/>
                  <w:gridSpan w:val="2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EB3A80D" w14:textId="2FD68933" w:rsidR="009862A0" w:rsidRPr="0044448A" w:rsidRDefault="009862A0" w:rsidP="00FA107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9" w:type="dxa"/>
                  <w:gridSpan w:val="2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1242100" w14:textId="77777777" w:rsidR="009862A0" w:rsidRDefault="009862A0" w:rsidP="00FA107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Mass:0.00274326 kg</w:t>
                  </w:r>
                </w:p>
                <w:p w14:paraId="7DC7C2CA" w14:textId="77777777" w:rsidR="009862A0" w:rsidRDefault="009862A0" w:rsidP="00FA107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Volume:3.42908e-07 m^3</w:t>
                  </w:r>
                </w:p>
                <w:p w14:paraId="5F0E1BF7" w14:textId="77777777" w:rsidR="009862A0" w:rsidRDefault="009862A0" w:rsidP="00FA107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Density:8,000 kg/m^3</w:t>
                  </w:r>
                </w:p>
                <w:p w14:paraId="17A80554" w14:textId="77777777" w:rsidR="009862A0" w:rsidRDefault="009862A0" w:rsidP="00FA107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Weight:0.026884 N</w:t>
                  </w:r>
                </w:p>
                <w:p w14:paraId="7D42F77A" w14:textId="3B53C48C" w:rsidR="009862A0" w:rsidRPr="0044448A" w:rsidRDefault="009862A0" w:rsidP="00FA107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89" w:type="dxa"/>
                  <w:gridSpan w:val="2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E6025FA" w14:textId="77777777" w:rsidR="009862A0" w:rsidRDefault="009862A0" w:rsidP="00FA107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c:\program files\solidworks corp\solidworks toolbox\browser\ansi metric\nuts\hex nuts\hex nut style 1_am.sldprt</w:t>
                  </w:r>
                </w:p>
                <w:p w14:paraId="0D1CEDCC" w14:textId="199D923B" w:rsidR="009862A0" w:rsidRPr="0044448A" w:rsidRDefault="009862A0" w:rsidP="00FA107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Nov  1 14:14:35 2024</w:t>
                  </w:r>
                </w:p>
              </w:tc>
            </w:tr>
            <w:tr w:rsidR="009862A0" w14:paraId="0DBAADDB" w14:textId="77777777" w:rsidTr="009862A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31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06F2AA9" w14:textId="7826BB8C" w:rsidR="009862A0" w:rsidRDefault="009862A0" w:rsidP="00FA107B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Boss-Extrude10</w:t>
                  </w:r>
                </w:p>
                <w:p w14:paraId="23C48C4F" w14:textId="4CFFB3EE" w:rsidR="009862A0" w:rsidRPr="0044448A" w:rsidRDefault="009862A0" w:rsidP="00FA107B">
                  <w:pPr>
                    <w:jc w:val="center"/>
                  </w:pPr>
                </w:p>
              </w:tc>
              <w:tc>
                <w:tcPr>
                  <w:tcW w:w="2365" w:type="dxa"/>
                  <w:gridSpan w:val="2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647704A" w14:textId="73A2EAD5" w:rsidR="009862A0" w:rsidRPr="0044448A" w:rsidRDefault="009862A0" w:rsidP="00FA107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9" w:type="dxa"/>
                  <w:gridSpan w:val="2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B083E2D" w14:textId="77777777" w:rsidR="009862A0" w:rsidRDefault="009862A0" w:rsidP="00FA107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Mass:0.000864324 kg</w:t>
                  </w:r>
                </w:p>
                <w:p w14:paraId="0740D44F" w14:textId="77777777" w:rsidR="009862A0" w:rsidRDefault="009862A0" w:rsidP="00FA107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Volume:1.09993e-07 m^3</w:t>
                  </w:r>
                </w:p>
                <w:p w14:paraId="5120AED0" w14:textId="77777777" w:rsidR="009862A0" w:rsidRDefault="009862A0" w:rsidP="00FA107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Density:7,858 kg/m^3</w:t>
                  </w:r>
                </w:p>
                <w:p w14:paraId="29A5DCB1" w14:textId="77777777" w:rsidR="009862A0" w:rsidRDefault="009862A0" w:rsidP="00FA107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Weight:0.00847038 N</w:t>
                  </w:r>
                </w:p>
                <w:p w14:paraId="3DABAC90" w14:textId="6DDF46A3" w:rsidR="009862A0" w:rsidRPr="0044448A" w:rsidRDefault="009862A0" w:rsidP="00FA107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89" w:type="dxa"/>
                  <w:gridSpan w:val="2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F187023" w14:textId="77777777" w:rsidR="009862A0" w:rsidRDefault="009862A0" w:rsidP="00FA107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D:\Documents\_School\_Sac State 2024\ME 190\CSUS-Senior-Project\CAD\motor assembly\motor.SLDPRT</w:t>
                  </w:r>
                </w:p>
                <w:p w14:paraId="7E07D671" w14:textId="7792CB53" w:rsidR="009862A0" w:rsidRPr="0044448A" w:rsidRDefault="009862A0" w:rsidP="00FA107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Nov 27 18:49:23 2024</w:t>
                  </w:r>
                </w:p>
              </w:tc>
            </w:tr>
            <w:tr w:rsidR="009862A0" w14:paraId="1FA407BD" w14:textId="77777777" w:rsidTr="009862A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31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DAC6753" w14:textId="47CE8DBF" w:rsidR="009862A0" w:rsidRDefault="009862A0" w:rsidP="00FA107B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Cut-Extrude13</w:t>
                  </w:r>
                </w:p>
                <w:p w14:paraId="6A04C0E7" w14:textId="558F1C79" w:rsidR="009862A0" w:rsidRPr="0044448A" w:rsidRDefault="009862A0" w:rsidP="00FA107B">
                  <w:pPr>
                    <w:jc w:val="center"/>
                  </w:pPr>
                </w:p>
              </w:tc>
              <w:tc>
                <w:tcPr>
                  <w:tcW w:w="2365" w:type="dxa"/>
                  <w:gridSpan w:val="2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3695162" w14:textId="3425A3F3" w:rsidR="009862A0" w:rsidRPr="0044448A" w:rsidRDefault="009862A0" w:rsidP="00FA107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9" w:type="dxa"/>
                  <w:gridSpan w:val="2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3B45B23" w14:textId="77777777" w:rsidR="009862A0" w:rsidRDefault="009862A0" w:rsidP="00FA107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Mass:4.77804 kg</w:t>
                  </w:r>
                </w:p>
                <w:p w14:paraId="0B789A91" w14:textId="77777777" w:rsidR="009862A0" w:rsidRDefault="009862A0" w:rsidP="00FA107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Volume:0.000608048 m^3</w:t>
                  </w:r>
                </w:p>
                <w:p w14:paraId="045FA8F0" w14:textId="77777777" w:rsidR="009862A0" w:rsidRDefault="009862A0" w:rsidP="00FA107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Density:7,858 kg/m^3</w:t>
                  </w:r>
                </w:p>
                <w:p w14:paraId="1C8EC5C9" w14:textId="77777777" w:rsidR="009862A0" w:rsidRDefault="009862A0" w:rsidP="00FA107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Weight:46.8248 N</w:t>
                  </w:r>
                </w:p>
                <w:p w14:paraId="0A63F2EC" w14:textId="64E0BBBA" w:rsidR="009862A0" w:rsidRPr="0044448A" w:rsidRDefault="009862A0" w:rsidP="00FA107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89" w:type="dxa"/>
                  <w:gridSpan w:val="2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1FEE5D23" w14:textId="77777777" w:rsidR="009862A0" w:rsidRDefault="009862A0" w:rsidP="00FA107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lastRenderedPageBreak/>
                    <w:t>D:\Documents\_School\_Sac State 2024\ME 190\CSUS-Senior-Project\CAD\motor assembly\motor.SLDPRT</w:t>
                  </w:r>
                </w:p>
                <w:p w14:paraId="376B04CD" w14:textId="1677D412" w:rsidR="009862A0" w:rsidRPr="0044448A" w:rsidRDefault="009862A0" w:rsidP="00FA107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lastRenderedPageBreak/>
                    <w:t>Nov 27 18:49:23 2024</w:t>
                  </w:r>
                </w:p>
              </w:tc>
            </w:tr>
            <w:tr w:rsidR="009862A0" w14:paraId="3212E8FE" w14:textId="77777777" w:rsidTr="009862A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31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2C99A46" w14:textId="2D1D2EE1" w:rsidR="009862A0" w:rsidRDefault="009862A0" w:rsidP="00FA107B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lastRenderedPageBreak/>
                    <w:t>Ø6.0mm Dowel Hole1</w:t>
                  </w:r>
                </w:p>
                <w:p w14:paraId="3B306D9C" w14:textId="0E0F6D8A" w:rsidR="009862A0" w:rsidRPr="0044448A" w:rsidRDefault="009862A0" w:rsidP="00FA107B">
                  <w:pPr>
                    <w:jc w:val="center"/>
                  </w:pPr>
                </w:p>
              </w:tc>
              <w:tc>
                <w:tcPr>
                  <w:tcW w:w="2365" w:type="dxa"/>
                  <w:gridSpan w:val="2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BE9CF04" w14:textId="28990DCF" w:rsidR="009862A0" w:rsidRPr="0044448A" w:rsidRDefault="009862A0" w:rsidP="00FA107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9" w:type="dxa"/>
                  <w:gridSpan w:val="2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3EABD4D" w14:textId="77777777" w:rsidR="009862A0" w:rsidRDefault="009862A0" w:rsidP="00FA107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Mass:0.256231 kg</w:t>
                  </w:r>
                </w:p>
                <w:p w14:paraId="231EB56E" w14:textId="77777777" w:rsidR="009862A0" w:rsidRDefault="009862A0" w:rsidP="00FA107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Volume:9.49004e-05 m^3</w:t>
                  </w:r>
                </w:p>
                <w:p w14:paraId="15C4AF76" w14:textId="77777777" w:rsidR="009862A0" w:rsidRDefault="009862A0" w:rsidP="00FA107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Density:2,700 kg/m^3</w:t>
                  </w:r>
                </w:p>
                <w:p w14:paraId="590A57B4" w14:textId="77777777" w:rsidR="009862A0" w:rsidRDefault="009862A0" w:rsidP="00FA107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Weight:2.51107 N</w:t>
                  </w:r>
                </w:p>
                <w:p w14:paraId="63B7A205" w14:textId="358C0E38" w:rsidR="009862A0" w:rsidRPr="0044448A" w:rsidRDefault="009862A0" w:rsidP="00FA107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89" w:type="dxa"/>
                  <w:gridSpan w:val="2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6E5520C" w14:textId="77777777" w:rsidR="009862A0" w:rsidRDefault="009862A0" w:rsidP="00FA107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D:\Documents\_School\_Sac State 2024\ME 190\CSUS-Senior-Project\CAD\motor assembly\mounting plate.SLDPRT</w:t>
                  </w:r>
                </w:p>
                <w:p w14:paraId="16CF844B" w14:textId="36897C6A" w:rsidR="009862A0" w:rsidRPr="0044448A" w:rsidRDefault="009862A0" w:rsidP="00FA107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Dec 11 21:18:13 2024</w:t>
                  </w:r>
                </w:p>
              </w:tc>
            </w:tr>
            <w:tr w:rsidR="009862A0" w14:paraId="113D771F" w14:textId="77777777" w:rsidTr="009862A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31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1A813783" w14:textId="3E2455A6" w:rsidR="009862A0" w:rsidRDefault="009862A0" w:rsidP="00FA107B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Hex</w:t>
                  </w:r>
                </w:p>
                <w:p w14:paraId="6A3B4AE5" w14:textId="5376B11E" w:rsidR="009862A0" w:rsidRPr="0044448A" w:rsidRDefault="009862A0" w:rsidP="00FA107B">
                  <w:pPr>
                    <w:jc w:val="center"/>
                  </w:pPr>
                </w:p>
              </w:tc>
              <w:tc>
                <w:tcPr>
                  <w:tcW w:w="2365" w:type="dxa"/>
                  <w:gridSpan w:val="2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FB516C4" w14:textId="17C4E1F9" w:rsidR="009862A0" w:rsidRPr="0044448A" w:rsidRDefault="009862A0" w:rsidP="00FA107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9" w:type="dxa"/>
                  <w:gridSpan w:val="2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306AD9E" w14:textId="77777777" w:rsidR="009862A0" w:rsidRDefault="009862A0" w:rsidP="00FA107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Mass:0.00496189 kg</w:t>
                  </w:r>
                </w:p>
                <w:p w14:paraId="27C2CEA6" w14:textId="77777777" w:rsidR="009862A0" w:rsidRDefault="009862A0" w:rsidP="00FA107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Volume:6.20237e-07 m^3</w:t>
                  </w:r>
                </w:p>
                <w:p w14:paraId="4A33B23B" w14:textId="77777777" w:rsidR="009862A0" w:rsidRDefault="009862A0" w:rsidP="00FA107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Density:8,000 kg/m^3</w:t>
                  </w:r>
                </w:p>
                <w:p w14:paraId="6436E9FF" w14:textId="77777777" w:rsidR="009862A0" w:rsidRDefault="009862A0" w:rsidP="00FA107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Weight:0.0486266 N</w:t>
                  </w:r>
                </w:p>
                <w:p w14:paraId="61376CC4" w14:textId="3C495461" w:rsidR="009862A0" w:rsidRPr="0044448A" w:rsidRDefault="009862A0" w:rsidP="00FA107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89" w:type="dxa"/>
                  <w:gridSpan w:val="2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15E396E7" w14:textId="77777777" w:rsidR="009862A0" w:rsidRDefault="009862A0" w:rsidP="00FA107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c:\program files\solidworks corp\solidworks toolbox\browser\ansi metric\bolts and screws\socket head screws\socket button head cap screw_am.sldprt</w:t>
                  </w:r>
                </w:p>
                <w:p w14:paraId="265475F1" w14:textId="5720D16A" w:rsidR="009862A0" w:rsidRPr="0044448A" w:rsidRDefault="009862A0" w:rsidP="00FA107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Oct 31 16:35:57 2024</w:t>
                  </w:r>
                </w:p>
              </w:tc>
            </w:tr>
            <w:tr w:rsidR="009862A0" w14:paraId="5C384762" w14:textId="77777777" w:rsidTr="009862A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31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E0F8832" w14:textId="3123A60C" w:rsidR="009862A0" w:rsidRDefault="009862A0" w:rsidP="00FA107B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Hex</w:t>
                  </w:r>
                </w:p>
                <w:p w14:paraId="34E8DF40" w14:textId="210EC3E0" w:rsidR="009862A0" w:rsidRPr="0044448A" w:rsidRDefault="009862A0" w:rsidP="00FA107B">
                  <w:pPr>
                    <w:jc w:val="center"/>
                  </w:pPr>
                </w:p>
              </w:tc>
              <w:tc>
                <w:tcPr>
                  <w:tcW w:w="2365" w:type="dxa"/>
                  <w:gridSpan w:val="2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4C9621B" w14:textId="5D792FFB" w:rsidR="009862A0" w:rsidRPr="0044448A" w:rsidRDefault="009862A0" w:rsidP="00FA107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9" w:type="dxa"/>
                  <w:gridSpan w:val="2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F93A77C" w14:textId="77777777" w:rsidR="009862A0" w:rsidRDefault="009862A0" w:rsidP="00FA107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Mass:0.00496189 kg</w:t>
                  </w:r>
                </w:p>
                <w:p w14:paraId="37579D6E" w14:textId="77777777" w:rsidR="009862A0" w:rsidRDefault="009862A0" w:rsidP="00FA107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Volume:6.20237e-07 m^3</w:t>
                  </w:r>
                </w:p>
                <w:p w14:paraId="12DA4A88" w14:textId="77777777" w:rsidR="009862A0" w:rsidRDefault="009862A0" w:rsidP="00FA107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Density:8,000 kg/m^3</w:t>
                  </w:r>
                </w:p>
                <w:p w14:paraId="0AA1543E" w14:textId="77777777" w:rsidR="009862A0" w:rsidRDefault="009862A0" w:rsidP="00FA107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Weight:0.0486266 N</w:t>
                  </w:r>
                </w:p>
                <w:p w14:paraId="1CC58711" w14:textId="5B69F322" w:rsidR="009862A0" w:rsidRPr="0044448A" w:rsidRDefault="009862A0" w:rsidP="00FA107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89" w:type="dxa"/>
                  <w:gridSpan w:val="2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1601BAC2" w14:textId="77777777" w:rsidR="009862A0" w:rsidRDefault="009862A0" w:rsidP="00FA107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c:\program files\solidworks corp\solidworks toolbox\browser\ansi metric\bolts and screws\socket head screws\socket button head cap screw_am.sldprt</w:t>
                  </w:r>
                </w:p>
                <w:p w14:paraId="60DB682C" w14:textId="5B666AE8" w:rsidR="009862A0" w:rsidRPr="0044448A" w:rsidRDefault="009862A0" w:rsidP="00FA107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Oct 31 16:35:57 2024</w:t>
                  </w:r>
                </w:p>
              </w:tc>
            </w:tr>
            <w:tr w:rsidR="009862A0" w14:paraId="0578E3FB" w14:textId="77777777" w:rsidTr="009862A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31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6176DEA" w14:textId="446AD6AB" w:rsidR="009862A0" w:rsidRDefault="009862A0" w:rsidP="00FA107B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Hex</w:t>
                  </w:r>
                </w:p>
                <w:p w14:paraId="7BE098C0" w14:textId="03203C99" w:rsidR="009862A0" w:rsidRPr="0044448A" w:rsidRDefault="009862A0" w:rsidP="00FA107B">
                  <w:pPr>
                    <w:jc w:val="center"/>
                  </w:pPr>
                </w:p>
              </w:tc>
              <w:tc>
                <w:tcPr>
                  <w:tcW w:w="2365" w:type="dxa"/>
                  <w:gridSpan w:val="2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250E992" w14:textId="700CCD82" w:rsidR="009862A0" w:rsidRPr="0044448A" w:rsidRDefault="009862A0" w:rsidP="00FA107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9" w:type="dxa"/>
                  <w:gridSpan w:val="2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18157CE3" w14:textId="77777777" w:rsidR="009862A0" w:rsidRDefault="009862A0" w:rsidP="00FA107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Mass:0.00496189 kg</w:t>
                  </w:r>
                </w:p>
                <w:p w14:paraId="345EBEFB" w14:textId="77777777" w:rsidR="009862A0" w:rsidRDefault="009862A0" w:rsidP="00FA107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Volume:6.20237e-07 m^3</w:t>
                  </w:r>
                </w:p>
                <w:p w14:paraId="4C8DE2A9" w14:textId="77777777" w:rsidR="009862A0" w:rsidRDefault="009862A0" w:rsidP="00FA107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Density:8,000 kg/m^3</w:t>
                  </w:r>
                </w:p>
                <w:p w14:paraId="1EB6F9E2" w14:textId="77777777" w:rsidR="009862A0" w:rsidRDefault="009862A0" w:rsidP="00FA107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Weight:0.0486266 N</w:t>
                  </w:r>
                </w:p>
                <w:p w14:paraId="251D6E91" w14:textId="7A3D5A1D" w:rsidR="009862A0" w:rsidRPr="0044448A" w:rsidRDefault="009862A0" w:rsidP="00FA107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89" w:type="dxa"/>
                  <w:gridSpan w:val="2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1C656F9A" w14:textId="77777777" w:rsidR="009862A0" w:rsidRDefault="009862A0" w:rsidP="00FA107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c:\program files\solidworks corp\solidworks toolbox\browser\ansi metric\bolts and screws\socket head screws\socket button head cap screw_am.sldprt</w:t>
                  </w:r>
                </w:p>
                <w:p w14:paraId="75277322" w14:textId="7A77341E" w:rsidR="009862A0" w:rsidRPr="0044448A" w:rsidRDefault="009862A0" w:rsidP="00FA107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Oct 31 16:35:57 2024</w:t>
                  </w:r>
                </w:p>
              </w:tc>
            </w:tr>
            <w:tr w:rsidR="009862A0" w14:paraId="259F0C0A" w14:textId="77777777" w:rsidTr="009862A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31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9CEB4C8" w14:textId="096B7522" w:rsidR="009862A0" w:rsidRDefault="009862A0" w:rsidP="00FA107B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Hex</w:t>
                  </w:r>
                </w:p>
                <w:p w14:paraId="59FA10A8" w14:textId="4A17668C" w:rsidR="009862A0" w:rsidRPr="0044448A" w:rsidRDefault="009862A0" w:rsidP="00FA107B">
                  <w:pPr>
                    <w:jc w:val="center"/>
                  </w:pPr>
                </w:p>
              </w:tc>
              <w:tc>
                <w:tcPr>
                  <w:tcW w:w="2365" w:type="dxa"/>
                  <w:gridSpan w:val="2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95DD91E" w14:textId="1ABEB01B" w:rsidR="009862A0" w:rsidRPr="0044448A" w:rsidRDefault="009862A0" w:rsidP="00FA107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9" w:type="dxa"/>
                  <w:gridSpan w:val="2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0E2FAF0" w14:textId="77777777" w:rsidR="009862A0" w:rsidRDefault="009862A0" w:rsidP="00FA107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Mass:0.00496189 kg</w:t>
                  </w:r>
                </w:p>
                <w:p w14:paraId="351C91C8" w14:textId="77777777" w:rsidR="009862A0" w:rsidRDefault="009862A0" w:rsidP="00FA107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Volume:6.20237e-07 m^3</w:t>
                  </w:r>
                </w:p>
                <w:p w14:paraId="4AB76673" w14:textId="77777777" w:rsidR="009862A0" w:rsidRDefault="009862A0" w:rsidP="00FA107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Density:8,000 kg/m^3</w:t>
                  </w:r>
                </w:p>
                <w:p w14:paraId="19D00FCB" w14:textId="77777777" w:rsidR="009862A0" w:rsidRDefault="009862A0" w:rsidP="00FA107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Weight:0.0486266 N</w:t>
                  </w:r>
                </w:p>
                <w:p w14:paraId="505F36CE" w14:textId="78E239CB" w:rsidR="009862A0" w:rsidRPr="0044448A" w:rsidRDefault="009862A0" w:rsidP="00FA107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89" w:type="dxa"/>
                  <w:gridSpan w:val="2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68DCDB1" w14:textId="77777777" w:rsidR="009862A0" w:rsidRDefault="009862A0" w:rsidP="00FA107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c:\program files\solidworks corp\solidworks toolbox\browser\ansi metric\bolts and screws\socket head screws\socket button head cap screw_am.sldprt</w:t>
                  </w:r>
                </w:p>
                <w:p w14:paraId="6FC64DAE" w14:textId="6918F310" w:rsidR="009862A0" w:rsidRPr="0044448A" w:rsidRDefault="009862A0" w:rsidP="00FA107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Oct 31 16:35:57 2024</w:t>
                  </w:r>
                </w:p>
              </w:tc>
            </w:tr>
            <w:tr w:rsidR="009862A0" w14:paraId="152E8D88" w14:textId="77777777" w:rsidTr="00FA107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gridSpan w:val="2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19DB0F9" w14:textId="6B1DFF88" w:rsidR="009862A0" w:rsidRDefault="009862A0" w:rsidP="00FA107B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Hex</w:t>
                  </w:r>
                </w:p>
                <w:p w14:paraId="799B3C63" w14:textId="7D319F00" w:rsidR="009862A0" w:rsidRPr="0044448A" w:rsidRDefault="009862A0" w:rsidP="00FA107B">
                  <w:pPr>
                    <w:jc w:val="center"/>
                  </w:pPr>
                </w:p>
              </w:tc>
              <w:tc>
                <w:tcPr>
                  <w:tcW w:w="2340" w:type="dxa"/>
                  <w:gridSpan w:val="2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3688C70" w14:textId="6BCB22CC" w:rsidR="009862A0" w:rsidRPr="0044448A" w:rsidRDefault="009862A0" w:rsidP="00FA107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gridSpan w:val="2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590FE6F" w14:textId="77777777" w:rsidR="009862A0" w:rsidRDefault="009862A0" w:rsidP="00FA107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Mass:0.00496189 kg</w:t>
                  </w:r>
                </w:p>
                <w:p w14:paraId="3976142D" w14:textId="77777777" w:rsidR="009862A0" w:rsidRDefault="009862A0" w:rsidP="00FA107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Volume:6.20237e-07 m^3</w:t>
                  </w:r>
                </w:p>
                <w:p w14:paraId="0D02F43B" w14:textId="77777777" w:rsidR="009862A0" w:rsidRDefault="009862A0" w:rsidP="00FA107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Density:8,000 kg/m^3</w:t>
                  </w:r>
                </w:p>
                <w:p w14:paraId="14E93557" w14:textId="77777777" w:rsidR="009862A0" w:rsidRDefault="009862A0" w:rsidP="00FA107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Weight:0.0486266 N</w:t>
                  </w:r>
                </w:p>
                <w:p w14:paraId="6CE082DF" w14:textId="456027F1" w:rsidR="009862A0" w:rsidRPr="0044448A" w:rsidRDefault="009862A0" w:rsidP="00FA107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2AC591F" w14:textId="77777777" w:rsidR="009862A0" w:rsidRDefault="009862A0" w:rsidP="00FA107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c:\program files\solidworks corp\solidworks toolbox\browser\ansi metric\bolts and screws\socket head screws\socket button head cap screw_am.sldprt</w:t>
                  </w:r>
                </w:p>
                <w:p w14:paraId="7C098B36" w14:textId="18E3BDB3" w:rsidR="009862A0" w:rsidRPr="0044448A" w:rsidRDefault="009862A0" w:rsidP="00FA107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Oct 31 16:35:57 2024</w:t>
                  </w:r>
                </w:p>
              </w:tc>
            </w:tr>
            <w:tr w:rsidR="009862A0" w14:paraId="206637B7" w14:textId="77777777" w:rsidTr="00FA107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gridSpan w:val="2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AAFEC97" w14:textId="7FA103A1" w:rsidR="009862A0" w:rsidRDefault="009862A0" w:rsidP="00FA107B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Hex</w:t>
                  </w:r>
                </w:p>
                <w:p w14:paraId="7A143C63" w14:textId="73F141C8" w:rsidR="009862A0" w:rsidRPr="0044448A" w:rsidRDefault="009862A0" w:rsidP="00FA107B">
                  <w:pPr>
                    <w:jc w:val="center"/>
                  </w:pPr>
                </w:p>
              </w:tc>
              <w:tc>
                <w:tcPr>
                  <w:tcW w:w="2340" w:type="dxa"/>
                  <w:gridSpan w:val="2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55D9281" w14:textId="48D317FB" w:rsidR="009862A0" w:rsidRPr="0044448A" w:rsidRDefault="009862A0" w:rsidP="00FA107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gridSpan w:val="2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637D971" w14:textId="77777777" w:rsidR="009862A0" w:rsidRDefault="009862A0" w:rsidP="00FA107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Mass:0.00496189 kg</w:t>
                  </w:r>
                </w:p>
                <w:p w14:paraId="37CCE253" w14:textId="77777777" w:rsidR="009862A0" w:rsidRDefault="009862A0" w:rsidP="00FA107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Volume:6.20237e-07 m^3</w:t>
                  </w:r>
                </w:p>
                <w:p w14:paraId="639CA834" w14:textId="77777777" w:rsidR="009862A0" w:rsidRDefault="009862A0" w:rsidP="00FA107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Density:8,000 kg/m^3</w:t>
                  </w:r>
                </w:p>
                <w:p w14:paraId="3BD9A7A3" w14:textId="77777777" w:rsidR="009862A0" w:rsidRDefault="009862A0" w:rsidP="00FA107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Weight:0.0486266 N</w:t>
                  </w:r>
                </w:p>
                <w:p w14:paraId="21CA5879" w14:textId="0BEDC635" w:rsidR="009862A0" w:rsidRPr="0044448A" w:rsidRDefault="009862A0" w:rsidP="00FA107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85B99D3" w14:textId="77777777" w:rsidR="009862A0" w:rsidRDefault="009862A0" w:rsidP="00FA107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c:\program files\solidworks corp\solidworks toolbox\browser\ansi metric\bolts and screws\socket head screws\socket button head cap screw_am.sldprt</w:t>
                  </w:r>
                </w:p>
                <w:p w14:paraId="6AB0EC4D" w14:textId="7D290E50" w:rsidR="009862A0" w:rsidRPr="0044448A" w:rsidRDefault="009862A0" w:rsidP="00FA107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lastRenderedPageBreak/>
                    <w:t>Oct 31 16:35:57 2024</w:t>
                  </w:r>
                </w:p>
              </w:tc>
            </w:tr>
            <w:tr w:rsidR="009862A0" w14:paraId="142EB6C0" w14:textId="77777777" w:rsidTr="00FA107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gridSpan w:val="2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58E4B58" w14:textId="05A9412B" w:rsidR="009862A0" w:rsidRDefault="009862A0" w:rsidP="00FA107B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lastRenderedPageBreak/>
                    <w:t>Hex</w:t>
                  </w:r>
                </w:p>
                <w:p w14:paraId="4EED5638" w14:textId="2B170B06" w:rsidR="009862A0" w:rsidRPr="0044448A" w:rsidRDefault="009862A0" w:rsidP="00FA107B">
                  <w:pPr>
                    <w:jc w:val="center"/>
                  </w:pPr>
                </w:p>
              </w:tc>
              <w:tc>
                <w:tcPr>
                  <w:tcW w:w="2340" w:type="dxa"/>
                  <w:gridSpan w:val="2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21187BA" w14:textId="2B9B2AD4" w:rsidR="009862A0" w:rsidRPr="0044448A" w:rsidRDefault="009862A0" w:rsidP="00FA107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gridSpan w:val="2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21F3099" w14:textId="77777777" w:rsidR="009862A0" w:rsidRDefault="009862A0" w:rsidP="00FA107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Mass:0.00171035 kg</w:t>
                  </w:r>
                </w:p>
                <w:p w14:paraId="06AA2663" w14:textId="77777777" w:rsidR="009862A0" w:rsidRDefault="009862A0" w:rsidP="00FA107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Volume:2.13793e-07 m^3</w:t>
                  </w:r>
                </w:p>
                <w:p w14:paraId="3C515049" w14:textId="77777777" w:rsidR="009862A0" w:rsidRDefault="009862A0" w:rsidP="00FA107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Density:8,000 kg/m^3</w:t>
                  </w:r>
                </w:p>
                <w:p w14:paraId="0F076892" w14:textId="77777777" w:rsidR="009862A0" w:rsidRDefault="009862A0" w:rsidP="00FA107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Weight:0.0167614 N</w:t>
                  </w:r>
                </w:p>
                <w:p w14:paraId="759094D4" w14:textId="1681DCFC" w:rsidR="009862A0" w:rsidRPr="0044448A" w:rsidRDefault="009862A0" w:rsidP="00FA107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0B009B9" w14:textId="77777777" w:rsidR="009862A0" w:rsidRDefault="009862A0" w:rsidP="00FA107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c:\program files\solidworks corp\solidworks toolbox\browser\ansi metric\bolts and screws\socket head screws\socket button head cap screw_am.sldprt</w:t>
                  </w:r>
                </w:p>
                <w:p w14:paraId="46AA73F1" w14:textId="3C71D20D" w:rsidR="009862A0" w:rsidRPr="0044448A" w:rsidRDefault="009862A0" w:rsidP="00FA107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Oct 31 16:35:57 2024</w:t>
                  </w:r>
                </w:p>
              </w:tc>
            </w:tr>
            <w:tr w:rsidR="009862A0" w14:paraId="27D551F0" w14:textId="77777777" w:rsidTr="00FA107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gridSpan w:val="2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BD91EE0" w14:textId="0F3AC3B1" w:rsidR="009862A0" w:rsidRDefault="009862A0" w:rsidP="00FA107B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Hex</w:t>
                  </w:r>
                </w:p>
                <w:p w14:paraId="23822AB4" w14:textId="75942060" w:rsidR="009862A0" w:rsidRPr="0044448A" w:rsidRDefault="009862A0" w:rsidP="00FA107B">
                  <w:pPr>
                    <w:jc w:val="center"/>
                  </w:pPr>
                </w:p>
              </w:tc>
              <w:tc>
                <w:tcPr>
                  <w:tcW w:w="2340" w:type="dxa"/>
                  <w:gridSpan w:val="2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3ACFF20" w14:textId="1FE3497E" w:rsidR="009862A0" w:rsidRPr="0044448A" w:rsidRDefault="009862A0" w:rsidP="00FA107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gridSpan w:val="2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B783720" w14:textId="77777777" w:rsidR="009862A0" w:rsidRDefault="009862A0" w:rsidP="00FA107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Mass:0.00171035 kg</w:t>
                  </w:r>
                </w:p>
                <w:p w14:paraId="0BD571F4" w14:textId="77777777" w:rsidR="009862A0" w:rsidRDefault="009862A0" w:rsidP="00FA107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Volume:2.13793e-07 m^3</w:t>
                  </w:r>
                </w:p>
                <w:p w14:paraId="7D7016C5" w14:textId="77777777" w:rsidR="009862A0" w:rsidRDefault="009862A0" w:rsidP="00FA107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Density:8,000 kg/m^3</w:t>
                  </w:r>
                </w:p>
                <w:p w14:paraId="6F3B3E17" w14:textId="77777777" w:rsidR="009862A0" w:rsidRDefault="009862A0" w:rsidP="00FA107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Weight:0.0167614 N</w:t>
                  </w:r>
                </w:p>
                <w:p w14:paraId="2EC45042" w14:textId="50267AA0" w:rsidR="009862A0" w:rsidRPr="0044448A" w:rsidRDefault="009862A0" w:rsidP="00FA107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C8FD2B7" w14:textId="77777777" w:rsidR="009862A0" w:rsidRDefault="009862A0" w:rsidP="00FA107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c:\program files\solidworks corp\solidworks toolbox\browser\ansi metric\bolts and screws\socket head screws\socket button head cap screw_am.sldprt</w:t>
                  </w:r>
                </w:p>
                <w:p w14:paraId="3C47C174" w14:textId="7493932A" w:rsidR="009862A0" w:rsidRPr="0044448A" w:rsidRDefault="009862A0" w:rsidP="00FA107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Oct 31 16:35:57 2024</w:t>
                  </w:r>
                </w:p>
              </w:tc>
            </w:tr>
            <w:tr w:rsidR="009862A0" w14:paraId="6DB3D005" w14:textId="77777777" w:rsidTr="00FA107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gridSpan w:val="2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FB79D72" w14:textId="2EB904E9" w:rsidR="009862A0" w:rsidRDefault="009862A0" w:rsidP="00FA107B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Hex</w:t>
                  </w:r>
                </w:p>
                <w:p w14:paraId="321FDC15" w14:textId="5C81A68C" w:rsidR="009862A0" w:rsidRPr="0044448A" w:rsidRDefault="009862A0" w:rsidP="00FA107B">
                  <w:pPr>
                    <w:jc w:val="center"/>
                  </w:pPr>
                </w:p>
              </w:tc>
              <w:tc>
                <w:tcPr>
                  <w:tcW w:w="2340" w:type="dxa"/>
                  <w:gridSpan w:val="2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B4AD7EA" w14:textId="50E4771B" w:rsidR="009862A0" w:rsidRPr="0044448A" w:rsidRDefault="009862A0" w:rsidP="00FA107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gridSpan w:val="2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62B830E" w14:textId="77777777" w:rsidR="009862A0" w:rsidRDefault="009862A0" w:rsidP="00FA107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Mass:0.00171035 kg</w:t>
                  </w:r>
                </w:p>
                <w:p w14:paraId="55A00903" w14:textId="77777777" w:rsidR="009862A0" w:rsidRDefault="009862A0" w:rsidP="00FA107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Volume:2.13793e-07 m^3</w:t>
                  </w:r>
                </w:p>
                <w:p w14:paraId="00798A8F" w14:textId="77777777" w:rsidR="009862A0" w:rsidRDefault="009862A0" w:rsidP="00FA107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Density:8,000 kg/m^3</w:t>
                  </w:r>
                </w:p>
                <w:p w14:paraId="18B572E5" w14:textId="77777777" w:rsidR="009862A0" w:rsidRDefault="009862A0" w:rsidP="00FA107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Weight:0.0167614 N</w:t>
                  </w:r>
                </w:p>
                <w:p w14:paraId="5149EE05" w14:textId="51C54A05" w:rsidR="009862A0" w:rsidRPr="0044448A" w:rsidRDefault="009862A0" w:rsidP="00FA107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C00876E" w14:textId="77777777" w:rsidR="009862A0" w:rsidRDefault="009862A0" w:rsidP="00FA107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c:\program files\solidworks corp\solidworks toolbox\browser\ansi metric\bolts and screws\socket head screws\socket button head cap screw_am.sldprt</w:t>
                  </w:r>
                </w:p>
                <w:p w14:paraId="1C3D10A2" w14:textId="4B585BB4" w:rsidR="009862A0" w:rsidRPr="0044448A" w:rsidRDefault="009862A0" w:rsidP="00FA107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Oct 31 16:35:57 2024</w:t>
                  </w:r>
                </w:p>
              </w:tc>
            </w:tr>
            <w:tr w:rsidR="009862A0" w14:paraId="53C59C32" w14:textId="77777777" w:rsidTr="00FA107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gridSpan w:val="2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1EAB5E65" w14:textId="5F38F9D0" w:rsidR="009862A0" w:rsidRDefault="009862A0" w:rsidP="00FA107B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Hex</w:t>
                  </w:r>
                </w:p>
                <w:p w14:paraId="2F510D1A" w14:textId="17C2F2F1" w:rsidR="009862A0" w:rsidRPr="0044448A" w:rsidRDefault="009862A0" w:rsidP="00FA107B">
                  <w:pPr>
                    <w:jc w:val="center"/>
                  </w:pPr>
                </w:p>
              </w:tc>
              <w:tc>
                <w:tcPr>
                  <w:tcW w:w="2340" w:type="dxa"/>
                  <w:gridSpan w:val="2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3707210" w14:textId="22705927" w:rsidR="009862A0" w:rsidRPr="0044448A" w:rsidRDefault="009862A0" w:rsidP="00FA107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gridSpan w:val="2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3E49319" w14:textId="77777777" w:rsidR="009862A0" w:rsidRDefault="009862A0" w:rsidP="00FA107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Mass:0.00171035 kg</w:t>
                  </w:r>
                </w:p>
                <w:p w14:paraId="42D9F180" w14:textId="77777777" w:rsidR="009862A0" w:rsidRDefault="009862A0" w:rsidP="00FA107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Volume:2.13793e-07 m^3</w:t>
                  </w:r>
                </w:p>
                <w:p w14:paraId="6B53CCA0" w14:textId="77777777" w:rsidR="009862A0" w:rsidRDefault="009862A0" w:rsidP="00FA107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Density:8,000 kg/m^3</w:t>
                  </w:r>
                </w:p>
                <w:p w14:paraId="4AFD06FC" w14:textId="77777777" w:rsidR="009862A0" w:rsidRDefault="009862A0" w:rsidP="00FA107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Weight:0.0167614 N</w:t>
                  </w:r>
                </w:p>
                <w:p w14:paraId="1BD4C4EE" w14:textId="08DE15F5" w:rsidR="009862A0" w:rsidRPr="0044448A" w:rsidRDefault="009862A0" w:rsidP="00FA107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294C0D5" w14:textId="77777777" w:rsidR="009862A0" w:rsidRDefault="009862A0" w:rsidP="00FA107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c:\program files\solidworks corp\solidworks toolbox\browser\ansi metric\bolts and screws\socket head screws\socket button head cap screw_am.sldprt</w:t>
                  </w:r>
                </w:p>
                <w:p w14:paraId="4C938E44" w14:textId="4FB6B0FA" w:rsidR="009862A0" w:rsidRPr="0044448A" w:rsidRDefault="009862A0" w:rsidP="00FA107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Oct 31 16:35:57 2024</w:t>
                  </w:r>
                </w:p>
              </w:tc>
            </w:tr>
            <w:tr w:rsidR="009862A0" w14:paraId="005D43C6" w14:textId="77777777" w:rsidTr="00FA107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gridSpan w:val="2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5BCCA8D" w14:textId="5E56F600" w:rsidR="009862A0" w:rsidRDefault="009862A0" w:rsidP="00FA107B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Hex</w:t>
                  </w:r>
                </w:p>
                <w:p w14:paraId="66B381C6" w14:textId="2EB03B91" w:rsidR="009862A0" w:rsidRPr="0044448A" w:rsidRDefault="009862A0" w:rsidP="00FA107B">
                  <w:pPr>
                    <w:jc w:val="center"/>
                  </w:pPr>
                </w:p>
              </w:tc>
              <w:tc>
                <w:tcPr>
                  <w:tcW w:w="2340" w:type="dxa"/>
                  <w:gridSpan w:val="2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F868131" w14:textId="2723E295" w:rsidR="009862A0" w:rsidRPr="0044448A" w:rsidRDefault="009862A0" w:rsidP="00FA107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gridSpan w:val="2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7AFB380" w14:textId="77777777" w:rsidR="009862A0" w:rsidRDefault="009862A0" w:rsidP="00FA107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Mass:0.00496189 kg</w:t>
                  </w:r>
                </w:p>
                <w:p w14:paraId="013305DD" w14:textId="77777777" w:rsidR="009862A0" w:rsidRDefault="009862A0" w:rsidP="00FA107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Volume:6.20237e-07 m^3</w:t>
                  </w:r>
                </w:p>
                <w:p w14:paraId="21078852" w14:textId="77777777" w:rsidR="009862A0" w:rsidRDefault="009862A0" w:rsidP="00FA107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Density:8,000 kg/m^3</w:t>
                  </w:r>
                </w:p>
                <w:p w14:paraId="240B49C3" w14:textId="77777777" w:rsidR="009862A0" w:rsidRDefault="009862A0" w:rsidP="00FA107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Weight:0.0486266 N</w:t>
                  </w:r>
                </w:p>
                <w:p w14:paraId="3616FCBC" w14:textId="390586A5" w:rsidR="009862A0" w:rsidRPr="0044448A" w:rsidRDefault="009862A0" w:rsidP="00FA107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5BDED28" w14:textId="77777777" w:rsidR="009862A0" w:rsidRDefault="009862A0" w:rsidP="00FA107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c:\program files\solidworks corp\solidworks toolbox\browser\ansi metric\bolts and screws\socket head screws\socket button head cap screw_am.sldprt</w:t>
                  </w:r>
                </w:p>
                <w:p w14:paraId="2AEA7A29" w14:textId="723FEBAC" w:rsidR="009862A0" w:rsidRPr="0044448A" w:rsidRDefault="009862A0" w:rsidP="00FA107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Oct 31 16:35:57 2024</w:t>
                  </w:r>
                </w:p>
              </w:tc>
            </w:tr>
            <w:tr w:rsidR="009862A0" w14:paraId="7FAEC9C9" w14:textId="77777777" w:rsidTr="00FA107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gridSpan w:val="2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F748A8F" w14:textId="70AA1AC9" w:rsidR="009862A0" w:rsidRDefault="009862A0" w:rsidP="00FA107B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Hex</w:t>
                  </w:r>
                </w:p>
                <w:p w14:paraId="14F48092" w14:textId="19412504" w:rsidR="009862A0" w:rsidRPr="0044448A" w:rsidRDefault="009862A0" w:rsidP="00FA107B">
                  <w:pPr>
                    <w:jc w:val="center"/>
                  </w:pPr>
                </w:p>
              </w:tc>
              <w:tc>
                <w:tcPr>
                  <w:tcW w:w="2340" w:type="dxa"/>
                  <w:gridSpan w:val="2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2F514BE" w14:textId="4DA4B149" w:rsidR="009862A0" w:rsidRPr="0044448A" w:rsidRDefault="009862A0" w:rsidP="00FA107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gridSpan w:val="2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213FFC8" w14:textId="77777777" w:rsidR="009862A0" w:rsidRDefault="009862A0" w:rsidP="00FA107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Mass:0.00496189 kg</w:t>
                  </w:r>
                </w:p>
                <w:p w14:paraId="706D9A38" w14:textId="77777777" w:rsidR="009862A0" w:rsidRDefault="009862A0" w:rsidP="00FA107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Volume:6.20237e-07 m^3</w:t>
                  </w:r>
                </w:p>
                <w:p w14:paraId="3262CE81" w14:textId="77777777" w:rsidR="009862A0" w:rsidRDefault="009862A0" w:rsidP="00FA107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Density:8,000 kg/m^3</w:t>
                  </w:r>
                </w:p>
                <w:p w14:paraId="70F457F2" w14:textId="77777777" w:rsidR="009862A0" w:rsidRDefault="009862A0" w:rsidP="00FA107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Weight:0.0486266 N</w:t>
                  </w:r>
                </w:p>
                <w:p w14:paraId="0F297D3E" w14:textId="139908D4" w:rsidR="009862A0" w:rsidRPr="0044448A" w:rsidRDefault="009862A0" w:rsidP="00FA107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E33D6F1" w14:textId="77777777" w:rsidR="009862A0" w:rsidRDefault="009862A0" w:rsidP="00FA107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c:\program files\solidworks corp\solidworks toolbox\browser\ansi metric\bolts and screws\socket head screws\socket button head cap screw_am.sldprt</w:t>
                  </w:r>
                </w:p>
                <w:p w14:paraId="45B65A30" w14:textId="55C9DF80" w:rsidR="009862A0" w:rsidRPr="0044448A" w:rsidRDefault="009862A0" w:rsidP="00FA107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Oct 31 16:35:57 2024</w:t>
                  </w:r>
                </w:p>
              </w:tc>
            </w:tr>
            <w:tr w:rsidR="00C16188" w14:paraId="4F352E30" w14:textId="77777777" w:rsidTr="009862A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31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23DD2DA" w14:textId="760E6265" w:rsidR="00C16188" w:rsidRDefault="009862A0" w:rsidP="0044448A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Cut-Extrude1</w:t>
                  </w:r>
                </w:p>
                <w:p w14:paraId="48CEE596" w14:textId="3C900665" w:rsidR="004B3022" w:rsidRPr="0044448A" w:rsidRDefault="004B3022" w:rsidP="0044448A">
                  <w:pPr>
                    <w:jc w:val="center"/>
                  </w:pPr>
                </w:p>
              </w:tc>
              <w:tc>
                <w:tcPr>
                  <w:tcW w:w="2365" w:type="dxa"/>
                  <w:gridSpan w:val="2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44A9704" w14:textId="0F68EB52" w:rsidR="00C16188" w:rsidRPr="0044448A" w:rsidRDefault="009862A0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9" w:type="dxa"/>
                  <w:gridSpan w:val="2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FA38731" w14:textId="77777777" w:rsidR="009862A0" w:rsidRDefault="009862A0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Mass:0.0483991 kg</w:t>
                  </w:r>
                </w:p>
                <w:p w14:paraId="28FCD1D8" w14:textId="77777777" w:rsidR="009862A0" w:rsidRDefault="009862A0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Volume:6.14982e-06 m^3</w:t>
                  </w:r>
                </w:p>
                <w:p w14:paraId="6F3997B4" w14:textId="77777777" w:rsidR="009862A0" w:rsidRDefault="009862A0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Density:7,870 kg/m^3</w:t>
                  </w:r>
                </w:p>
                <w:p w14:paraId="67F8AC7C" w14:textId="77777777" w:rsidR="009862A0" w:rsidRDefault="009862A0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Weight:0.474311 N</w:t>
                  </w:r>
                </w:p>
                <w:p w14:paraId="7C904107" w14:textId="0F7DCB9B" w:rsidR="00C16188" w:rsidRPr="0044448A" w:rsidRDefault="00C16188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89" w:type="dxa"/>
                  <w:gridSpan w:val="2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D7F62B6" w14:textId="77777777" w:rsidR="009862A0" w:rsidRDefault="009862A0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D:\Documents\_School\_Sac State 2024\ME 190\CSUS-Senior-Project\CAD\motor assembly\top pipe clamp.SLDPRT</w:t>
                  </w:r>
                </w:p>
                <w:p w14:paraId="451B9BCF" w14:textId="4AFAE052" w:rsidR="00C16188" w:rsidRPr="0044448A" w:rsidRDefault="009862A0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Nov 27 20:08:54 2024</w:t>
                  </w:r>
                </w:p>
              </w:tc>
            </w:tr>
          </w:tbl>
          <w:p w14:paraId="3FA49FC2" w14:textId="76301717" w:rsidR="00FF408C" w:rsidRDefault="00FF408C" w:rsidP="00A96F2C"/>
        </w:tc>
      </w:tr>
    </w:tbl>
    <w:p w14:paraId="53505B7F" w14:textId="77777777" w:rsidR="00FF408C" w:rsidRDefault="00FF408C" w:rsidP="00FF408C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0"/>
      </w:tblGrid>
      <w:tr w:rsidR="005E294F" w14:paraId="46B932BD" w14:textId="77777777" w:rsidTr="005E294F">
        <w:tc>
          <w:tcPr>
            <w:tcW w:w="11016" w:type="dxa"/>
          </w:tcPr>
          <w:p w14:paraId="4CD2F4DF" w14:textId="54B6B049" w:rsidR="00B35001" w:rsidRPr="00B35001" w:rsidRDefault="009862A0" w:rsidP="00B35001">
            <w:pPr>
              <w:pStyle w:val="Heading1"/>
            </w:pPr>
            <w:bookmarkStart w:id="6" w:name="_Toc184856688"/>
            <w:r>
              <w:t>Study Properties</w:t>
            </w:r>
            <w:bookmarkEnd w:id="6"/>
          </w:p>
          <w:tbl>
            <w:tblPr>
              <w:tblStyle w:val="MediumList1-Accent11"/>
              <w:tblW w:w="0" w:type="auto"/>
              <w:tblLook w:val="0480" w:firstRow="0" w:lastRow="0" w:firstColumn="1" w:lastColumn="0" w:noHBand="0" w:noVBand="1"/>
            </w:tblPr>
            <w:tblGrid>
              <w:gridCol w:w="5240"/>
              <w:gridCol w:w="5298"/>
            </w:tblGrid>
            <w:tr w:rsidR="00B35001" w14:paraId="241D8B07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408F1C4" w14:textId="31D2A24A" w:rsidR="00B35001" w:rsidRDefault="009862A0" w:rsidP="005E294F">
                  <w:r>
                    <w:t>Study name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62FD579" w14:textId="7B345261" w:rsidR="00B35001" w:rsidRDefault="009862A0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Static 1</w:t>
                  </w:r>
                </w:p>
              </w:tc>
            </w:tr>
            <w:tr w:rsidR="009862A0" w14:paraId="6CECC7B8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5212599" w14:textId="52B6D940" w:rsidR="009862A0" w:rsidRDefault="009862A0" w:rsidP="005E294F">
                  <w:r>
                    <w:t>Analysis type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3AC1D4C" w14:textId="4BB94C62" w:rsidR="009862A0" w:rsidRDefault="009862A0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Static</w:t>
                  </w:r>
                </w:p>
              </w:tc>
            </w:tr>
            <w:tr w:rsidR="009862A0" w14:paraId="438ABEE6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D8CE314" w14:textId="3CCA6482" w:rsidR="009862A0" w:rsidRDefault="009862A0" w:rsidP="005E294F">
                  <w:r>
                    <w:t>Mesh type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0F07379" w14:textId="3B7E98BB" w:rsidR="009862A0" w:rsidRDefault="009862A0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Solid Mesh</w:t>
                  </w:r>
                </w:p>
              </w:tc>
            </w:tr>
            <w:tr w:rsidR="009862A0" w14:paraId="0CB27470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9C284BB" w14:textId="3529B5AB" w:rsidR="009862A0" w:rsidRDefault="009862A0" w:rsidP="005E294F">
                  <w:r>
                    <w:t xml:space="preserve">Thermal Effect: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66ADD23" w14:textId="1C2B37D1" w:rsidR="009862A0" w:rsidRDefault="009862A0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On</w:t>
                  </w:r>
                </w:p>
              </w:tc>
            </w:tr>
            <w:tr w:rsidR="009862A0" w14:paraId="591B38AD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F5269E4" w14:textId="045A23C9" w:rsidR="009862A0" w:rsidRDefault="009862A0" w:rsidP="005E294F">
                  <w:r>
                    <w:t>Thermal option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7B51609" w14:textId="111B8ED2" w:rsidR="009862A0" w:rsidRDefault="009862A0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Include temperature loads</w:t>
                  </w:r>
                </w:p>
              </w:tc>
            </w:tr>
            <w:tr w:rsidR="009862A0" w14:paraId="348211F0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0F9617A" w14:textId="7CF6F09C" w:rsidR="009862A0" w:rsidRDefault="009862A0" w:rsidP="005E294F">
                  <w:r>
                    <w:t>Zero strain temperature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A1D6394" w14:textId="28799B5E" w:rsidR="009862A0" w:rsidRDefault="009862A0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298 Kelvin</w:t>
                  </w:r>
                </w:p>
              </w:tc>
            </w:tr>
            <w:tr w:rsidR="009862A0" w14:paraId="131902A7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E5E5641" w14:textId="418786A7" w:rsidR="009862A0" w:rsidRDefault="009862A0" w:rsidP="005E294F">
                  <w:r>
                    <w:t>Include fluid pressure effects from SOLIDWORKS Flow Simulation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41FCD6F" w14:textId="0745812C" w:rsidR="009862A0" w:rsidRDefault="009862A0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9862A0" w14:paraId="34A9D603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3F4D00D" w14:textId="7283F772" w:rsidR="009862A0" w:rsidRDefault="009862A0" w:rsidP="005E294F">
                  <w:r>
                    <w:t>Solver type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1DE3527" w14:textId="4BB8BFC2" w:rsidR="009862A0" w:rsidRDefault="009862A0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Automatic</w:t>
                  </w:r>
                </w:p>
              </w:tc>
            </w:tr>
            <w:tr w:rsidR="009862A0" w14:paraId="056E0012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47914D9" w14:textId="68056ABC" w:rsidR="009862A0" w:rsidRDefault="009862A0" w:rsidP="005E294F">
                  <w:r>
                    <w:t xml:space="preserve">Inplane Effect: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4218813" w14:textId="32DC90FB" w:rsidR="009862A0" w:rsidRDefault="009862A0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9862A0" w14:paraId="316C8871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CDD3435" w14:textId="2BBB35C3" w:rsidR="009862A0" w:rsidRDefault="009862A0" w:rsidP="005E294F">
                  <w:r>
                    <w:t xml:space="preserve">Soft Spring: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D28CDD0" w14:textId="480A4418" w:rsidR="009862A0" w:rsidRDefault="009862A0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9862A0" w14:paraId="5F8CD88D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229A3D3" w14:textId="395C741D" w:rsidR="009862A0" w:rsidRDefault="009862A0" w:rsidP="005E294F">
                  <w:r>
                    <w:t xml:space="preserve">Inertial Relief: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27EA500" w14:textId="2ADF3CAD" w:rsidR="009862A0" w:rsidRDefault="009862A0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9862A0" w14:paraId="25CCA6EB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DE575EC" w14:textId="372C4C67" w:rsidR="009862A0" w:rsidRDefault="009862A0" w:rsidP="005E294F">
                  <w:r>
                    <w:t>Incompatible bonding options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6E9E396" w14:textId="397BECC0" w:rsidR="009862A0" w:rsidRDefault="009862A0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Automatic</w:t>
                  </w:r>
                </w:p>
              </w:tc>
            </w:tr>
            <w:tr w:rsidR="009862A0" w14:paraId="6E39CDBF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7E99A2B" w14:textId="3A971B49" w:rsidR="009862A0" w:rsidRDefault="009862A0" w:rsidP="005E294F">
                  <w:r>
                    <w:t>Large displacement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7CC287A" w14:textId="51FEA5F2" w:rsidR="009862A0" w:rsidRDefault="009862A0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9862A0" w14:paraId="5A536775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8DEBC76" w14:textId="4CB4DC2E" w:rsidR="009862A0" w:rsidRDefault="009862A0" w:rsidP="005E294F">
                  <w:r>
                    <w:t>Compute free body forces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3F0DCCC" w14:textId="516FA109" w:rsidR="009862A0" w:rsidRDefault="009862A0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On</w:t>
                  </w:r>
                </w:p>
              </w:tc>
            </w:tr>
            <w:tr w:rsidR="009862A0" w14:paraId="11174B6E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5F4EE9B" w14:textId="45B564B2" w:rsidR="009862A0" w:rsidRDefault="009862A0" w:rsidP="005E294F">
                  <w:r>
                    <w:t>Friction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0726EF4" w14:textId="5AE4E12C" w:rsidR="009862A0" w:rsidRDefault="009862A0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9862A0" w14:paraId="03EC3D1C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1352A2B" w14:textId="18F0FC98" w:rsidR="009862A0" w:rsidRDefault="009862A0" w:rsidP="005E294F">
                  <w:r>
                    <w:t xml:space="preserve">Use Adaptive Method: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F9F78DA" w14:textId="70170724" w:rsidR="009862A0" w:rsidRDefault="009862A0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9862A0" w14:paraId="7CF9714E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45B4E4A" w14:textId="087CB081" w:rsidR="009862A0" w:rsidRDefault="009862A0" w:rsidP="005E294F">
                  <w:r>
                    <w:t>Result folder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DD7703B" w14:textId="328BFF62" w:rsidR="009862A0" w:rsidRDefault="009862A0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SOLIDWORKS document (D:\Documents\_School\_Sac State 2024\ME 190\FEA)</w:t>
                  </w:r>
                </w:p>
              </w:tc>
            </w:tr>
          </w:tbl>
          <w:p w14:paraId="788FFBBB" w14:textId="5B4FFB51" w:rsidR="005E294F" w:rsidRDefault="005E294F" w:rsidP="00A96F2C"/>
        </w:tc>
      </w:tr>
      <w:bookmarkEnd w:id="1"/>
      <w:bookmarkEnd w:id="2"/>
      <w:bookmarkEnd w:id="3"/>
    </w:tbl>
    <w:p w14:paraId="49DC559A" w14:textId="77777777" w:rsidR="00F33129" w:rsidRDefault="00F3312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0"/>
      </w:tblGrid>
      <w:tr w:rsidR="00F33129" w14:paraId="57026977" w14:textId="77777777" w:rsidTr="00E80CD9">
        <w:tc>
          <w:tcPr>
            <w:tcW w:w="11016" w:type="dxa"/>
          </w:tcPr>
          <w:p w14:paraId="24CCBFBA" w14:textId="2D0D5048" w:rsidR="00F33129" w:rsidRPr="00B35001" w:rsidRDefault="009862A0" w:rsidP="000A7C6B">
            <w:pPr>
              <w:pStyle w:val="Heading1"/>
            </w:pPr>
            <w:bookmarkStart w:id="7" w:name="_Toc184856689"/>
            <w:r>
              <w:t>Units</w:t>
            </w:r>
            <w:bookmarkEnd w:id="7"/>
          </w:p>
          <w:tbl>
            <w:tblPr>
              <w:tblStyle w:val="MediumList1-Accent11"/>
              <w:tblW w:w="0" w:type="auto"/>
              <w:tblLook w:val="0480" w:firstRow="0" w:lastRow="0" w:firstColumn="1" w:lastColumn="0" w:noHBand="0" w:noVBand="1"/>
            </w:tblPr>
            <w:tblGrid>
              <w:gridCol w:w="5292"/>
              <w:gridCol w:w="5246"/>
            </w:tblGrid>
            <w:tr w:rsidR="00F33129" w14:paraId="547A54C5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DE400AF" w14:textId="545A5F07" w:rsidR="00F33129" w:rsidRDefault="009862A0" w:rsidP="000A7C6B">
                  <w:r>
                    <w:t>Unit system: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EFB29AC" w14:textId="57013CA1" w:rsidR="00F33129" w:rsidRDefault="009862A0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SI (MKS)</w:t>
                  </w:r>
                </w:p>
              </w:tc>
            </w:tr>
            <w:tr w:rsidR="009862A0" w14:paraId="031F846D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95BAA85" w14:textId="6B27FB93" w:rsidR="009862A0" w:rsidRDefault="009862A0" w:rsidP="000A7C6B">
                  <w:r>
                    <w:t>Length/Displacement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CA9A4AE" w14:textId="77EB1629" w:rsidR="009862A0" w:rsidRDefault="009862A0" w:rsidP="000A7C6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mm</w:t>
                  </w:r>
                </w:p>
              </w:tc>
            </w:tr>
            <w:tr w:rsidR="009862A0" w14:paraId="1E6999DE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ED60306" w14:textId="5440A10E" w:rsidR="009862A0" w:rsidRDefault="009862A0" w:rsidP="000A7C6B">
                  <w:r>
                    <w:t>Temperature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33EE1D0" w14:textId="4E6F8AE6" w:rsidR="009862A0" w:rsidRDefault="009862A0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Kelvin</w:t>
                  </w:r>
                </w:p>
              </w:tc>
            </w:tr>
            <w:tr w:rsidR="009862A0" w14:paraId="609CB5CF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D735C39" w14:textId="76F79DF0" w:rsidR="009862A0" w:rsidRDefault="009862A0" w:rsidP="000A7C6B">
                  <w:r>
                    <w:t>Angular velocity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DA5E705" w14:textId="1472F4EE" w:rsidR="009862A0" w:rsidRDefault="009862A0" w:rsidP="000A7C6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Rad/sec</w:t>
                  </w:r>
                </w:p>
              </w:tc>
            </w:tr>
            <w:tr w:rsidR="009862A0" w14:paraId="303873A3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B17424F" w14:textId="00B90032" w:rsidR="009862A0" w:rsidRDefault="009862A0" w:rsidP="000A7C6B">
                  <w:r>
                    <w:t>Pressure/Stress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657C54A" w14:textId="544938AF" w:rsidR="009862A0" w:rsidRDefault="009862A0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N/m^2</w:t>
                  </w:r>
                </w:p>
              </w:tc>
            </w:tr>
          </w:tbl>
          <w:p w14:paraId="6989655C" w14:textId="7C4C9313" w:rsidR="00F33129" w:rsidRDefault="00F33129" w:rsidP="000A7C6B"/>
        </w:tc>
      </w:tr>
    </w:tbl>
    <w:p w14:paraId="1294DB6A" w14:textId="77777777" w:rsidR="00E80CD9" w:rsidRDefault="00E80CD9" w:rsidP="00076F1F"/>
    <w:tbl>
      <w:tblPr>
        <w:tblStyle w:val="TableGrid"/>
        <w:tblW w:w="111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136"/>
      </w:tblGrid>
      <w:tr w:rsidR="00E80CD9" w14:paraId="56BA5997" w14:textId="77777777" w:rsidTr="005273D5">
        <w:trPr>
          <w:trHeight w:val="4158"/>
        </w:trPr>
        <w:tc>
          <w:tcPr>
            <w:tcW w:w="11136" w:type="dxa"/>
          </w:tcPr>
          <w:p w14:paraId="73B23B89" w14:textId="1533DA37" w:rsidR="00E80CD9" w:rsidRPr="00AC3438" w:rsidRDefault="009862A0" w:rsidP="000A7C6B">
            <w:pPr>
              <w:pStyle w:val="Heading1"/>
            </w:pPr>
            <w:bookmarkStart w:id="8" w:name="_Toc243733144"/>
            <w:bookmarkStart w:id="9" w:name="_Toc245020112"/>
            <w:bookmarkStart w:id="10" w:name="_Toc245020144"/>
            <w:bookmarkStart w:id="11" w:name="_Toc184856690"/>
            <w:r>
              <w:lastRenderedPageBreak/>
              <w:t>Material Properties</w:t>
            </w:r>
            <w:bookmarkEnd w:id="11"/>
          </w:p>
          <w:tbl>
            <w:tblPr>
              <w:tblStyle w:val="LightList-Accent11"/>
              <w:tblW w:w="0" w:type="auto"/>
              <w:tblBorders>
                <w:top w:val="single" w:sz="18" w:space="0" w:color="365F91" w:themeColor="accent1" w:themeShade="BF"/>
                <w:left w:val="single" w:sz="8" w:space="0" w:color="auto"/>
                <w:bottom w:val="single" w:sz="18" w:space="0" w:color="365F91" w:themeColor="accent1" w:themeShade="BF"/>
                <w:right w:val="single" w:sz="8" w:space="0" w:color="auto"/>
                <w:insideH w:val="single" w:sz="8" w:space="0" w:color="auto"/>
                <w:insideV w:val="single" w:sz="8" w:space="0" w:color="auto"/>
              </w:tblBorders>
              <w:tblLayout w:type="fixed"/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1"/>
              <w:gridCol w:w="11"/>
              <w:gridCol w:w="11"/>
              <w:gridCol w:w="11"/>
              <w:gridCol w:w="13"/>
              <w:gridCol w:w="3201"/>
              <w:gridCol w:w="4741"/>
              <w:gridCol w:w="2851"/>
              <w:gridCol w:w="11"/>
              <w:gridCol w:w="13"/>
            </w:tblGrid>
            <w:tr w:rsidR="00E80CD9" w:rsidRPr="000841BF" w14:paraId="38898864" w14:textId="77777777" w:rsidTr="009862A0">
              <w:trPr>
                <w:gridBefore w:val="5"/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wBefore w:w="58" w:type="dxa"/>
                <w:trHeight w:val="9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01" w:type="dxa"/>
                  <w:tcBorders>
                    <w:top w:val="single" w:sz="18" w:space="0" w:color="365F91" w:themeColor="accent1" w:themeShade="BF"/>
                    <w:left w:val="single" w:sz="18" w:space="0" w:color="548DD4" w:themeColor="text2" w:themeTint="99"/>
                    <w:bottom w:val="single" w:sz="8" w:space="0" w:color="auto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17A2E24B" w14:textId="69555D7C" w:rsidR="00E80CD9" w:rsidRPr="003E6C57" w:rsidRDefault="009862A0" w:rsidP="000A7C6B">
                  <w:pPr>
                    <w:jc w:val="center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Model Reference</w:t>
                  </w:r>
                </w:p>
              </w:tc>
              <w:tc>
                <w:tcPr>
                  <w:tcW w:w="4741" w:type="dxa"/>
                  <w:tcBorders>
                    <w:top w:val="single" w:sz="18" w:space="0" w:color="365F91" w:themeColor="accent1" w:themeShade="BF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5ED023E5" w14:textId="410F1DED" w:rsidR="00E80CD9" w:rsidRPr="003E6C57" w:rsidRDefault="009862A0" w:rsidP="000A7C6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Properties</w:t>
                  </w:r>
                </w:p>
              </w:tc>
              <w:tc>
                <w:tcPr>
                  <w:tcW w:w="2886" w:type="dxa"/>
                  <w:gridSpan w:val="3"/>
                  <w:tcBorders>
                    <w:top w:val="single" w:sz="18" w:space="0" w:color="365F91" w:themeColor="accent1" w:themeShade="BF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71FE016C" w14:textId="06ACBB55" w:rsidR="00E80CD9" w:rsidRPr="003E6C57" w:rsidRDefault="009862A0" w:rsidP="000A7C6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Components</w:t>
                  </w:r>
                </w:p>
              </w:tc>
            </w:tr>
            <w:tr w:rsidR="00E80CD9" w:rsidRPr="000841BF" w14:paraId="40A1D91A" w14:textId="77777777" w:rsidTr="009862A0">
              <w:trPr>
                <w:gridBefore w:val="5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58" w:type="dxa"/>
                <w:trHeight w:val="28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01" w:type="dxa"/>
                  <w:tcBorders>
                    <w:top w:val="single" w:sz="18" w:space="0" w:color="548DD4" w:themeColor="text2" w:themeTint="99"/>
                    <w:left w:val="none" w:sz="0" w:space="0" w:color="auto"/>
                    <w:bottom w:val="single" w:sz="18" w:space="0" w:color="548DD4" w:themeColor="text2" w:themeTint="99"/>
                  </w:tcBorders>
                  <w:vAlign w:val="center"/>
                </w:tcPr>
                <w:p w14:paraId="0F423D6C" w14:textId="3BB92A94" w:rsidR="00E80CD9" w:rsidRPr="00577134" w:rsidRDefault="009862A0" w:rsidP="000A7C6B">
                  <w:pPr>
                    <w:jc w:val="center"/>
                    <w:rPr>
                      <w:rStyle w:val="Strong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noProof/>
                      <w:sz w:val="20"/>
                      <w:szCs w:val="20"/>
                    </w:rPr>
                    <w:drawing>
                      <wp:inline distT="0" distB="0" distL="0" distR="0" wp14:anchorId="49A34D93" wp14:editId="614D8F3D">
                        <wp:extent cx="1886585" cy="852805"/>
                        <wp:effectExtent l="0" t="0" r="0" b="4445"/>
                        <wp:docPr id="156181073" name="Picture 5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6181073" name=""/>
                                <pic:cNvPicPr/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86585" cy="8528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741" w:type="dxa"/>
                  <w:tcBorders>
                    <w:top w:val="single" w:sz="18" w:space="0" w:color="548DD4" w:themeColor="text2" w:themeTint="99"/>
                    <w:bottom w:val="single" w:sz="18" w:space="0" w:color="548DD4" w:themeColor="text2" w:themeTint="99"/>
                  </w:tcBorders>
                </w:tcPr>
                <w:tbl>
                  <w:tblPr>
                    <w:tblStyle w:val="MediumGrid1-Accent6"/>
                    <w:tblW w:w="4509" w:type="dxa"/>
                    <w:tblLayout w:type="fixed"/>
                    <w:tblLook w:val="0680" w:firstRow="0" w:lastRow="0" w:firstColumn="1" w:lastColumn="0" w:noHBand="1" w:noVBand="1"/>
                  </w:tblPr>
                  <w:tblGrid>
                    <w:gridCol w:w="2242"/>
                    <w:gridCol w:w="2267"/>
                  </w:tblGrid>
                  <w:tr w:rsidR="00E80CD9" w:rsidRPr="00577134" w14:paraId="037FE87E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7B3B0A95" w14:textId="33AF3A55" w:rsidR="00E80CD9" w:rsidRPr="00BE6656" w:rsidRDefault="009862A0" w:rsidP="000A7C6B">
                        <w:pPr>
                          <w:jc w:val="right"/>
                          <w:rPr>
                            <w:rStyle w:val="Strong"/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Name</w:t>
                        </w:r>
                        <w:r w:rsidR="00E80CD9" w:rsidRPr="00BE6656"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2311F8BB" w14:textId="74E291C2" w:rsidR="00E80CD9" w:rsidRPr="00BE6656" w:rsidRDefault="009862A0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Plain Carbon Steel</w:t>
                        </w:r>
                      </w:p>
                    </w:tc>
                  </w:tr>
                  <w:tr w:rsidR="009862A0" w:rsidRPr="00577134" w14:paraId="659A2602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7DBDAA83" w14:textId="65B0F9F5" w:rsidR="009862A0" w:rsidRDefault="009862A0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Model type: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70436C2E" w14:textId="51722709" w:rsidR="009862A0" w:rsidRDefault="009862A0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Linear Elastic Isotropic</w:t>
                        </w:r>
                      </w:p>
                    </w:tc>
                  </w:tr>
                  <w:tr w:rsidR="009862A0" w:rsidRPr="00577134" w14:paraId="19FBC587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280EE2A5" w14:textId="6AD59EC3" w:rsidR="009862A0" w:rsidRDefault="009862A0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Default failure criterion: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5E19AC81" w14:textId="20388D10" w:rsidR="009862A0" w:rsidRDefault="009862A0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Unknown</w:t>
                        </w:r>
                      </w:p>
                    </w:tc>
                  </w:tr>
                  <w:tr w:rsidR="009862A0" w:rsidRPr="00577134" w14:paraId="51D243E2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2455280B" w14:textId="0A83080D" w:rsidR="009862A0" w:rsidRDefault="009862A0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Yield strength: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71EDFB65" w14:textId="5FD8911E" w:rsidR="009862A0" w:rsidRDefault="009862A0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2.20594e+08 N/m^2</w:t>
                        </w:r>
                      </w:p>
                    </w:tc>
                  </w:tr>
                  <w:tr w:rsidR="009862A0" w:rsidRPr="00577134" w14:paraId="42833FB8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7D291280" w14:textId="403060FE" w:rsidR="009862A0" w:rsidRDefault="009862A0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Tensile strength: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2BB7BABA" w14:textId="1B05C060" w:rsidR="009862A0" w:rsidRDefault="009862A0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3.99826e+08 N/m^2</w:t>
                        </w:r>
                      </w:p>
                    </w:tc>
                  </w:tr>
                  <w:tr w:rsidR="009862A0" w:rsidRPr="00577134" w14:paraId="1AED6405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28571BCF" w14:textId="2022C100" w:rsidR="009862A0" w:rsidRDefault="009862A0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Elastic modulus: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30D29D68" w14:textId="7052E4C7" w:rsidR="009862A0" w:rsidRDefault="009862A0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2.1e+11 N/m^2</w:t>
                        </w:r>
                      </w:p>
                    </w:tc>
                  </w:tr>
                  <w:tr w:rsidR="009862A0" w:rsidRPr="00577134" w14:paraId="7F99B1CB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450464CE" w14:textId="4646C563" w:rsidR="009862A0" w:rsidRDefault="009862A0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Poisson's ratio: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549BFF30" w14:textId="240F3E8F" w:rsidR="009862A0" w:rsidRDefault="009862A0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 xml:space="preserve">0.28  </w:t>
                        </w:r>
                      </w:p>
                    </w:tc>
                  </w:tr>
                  <w:tr w:rsidR="009862A0" w:rsidRPr="00577134" w14:paraId="3F60CE6A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23F3099E" w14:textId="7FDB87EE" w:rsidR="009862A0" w:rsidRDefault="009862A0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Mass density: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3DC4BBAE" w14:textId="23FAA3FB" w:rsidR="009862A0" w:rsidRDefault="009862A0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7,800 kg/m^3</w:t>
                        </w:r>
                      </w:p>
                    </w:tc>
                  </w:tr>
                  <w:tr w:rsidR="009862A0" w:rsidRPr="00577134" w14:paraId="35C624D6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7F0A11F4" w14:textId="0D80044E" w:rsidR="009862A0" w:rsidRDefault="009862A0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Shear modulus: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405FC99B" w14:textId="0331E0A8" w:rsidR="009862A0" w:rsidRDefault="009862A0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7.9e+10 N/m^2</w:t>
                        </w:r>
                      </w:p>
                    </w:tc>
                  </w:tr>
                  <w:tr w:rsidR="009862A0" w:rsidRPr="00577134" w14:paraId="09F153F7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7C5E0197" w14:textId="0A2EDC09" w:rsidR="009862A0" w:rsidRDefault="009862A0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Thermal expansion coefficient: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3D6FED59" w14:textId="42BC0CAD" w:rsidR="009862A0" w:rsidRDefault="009862A0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1.3e-05 /Kelvin</w:t>
                        </w:r>
                      </w:p>
                    </w:tc>
                  </w:tr>
                </w:tbl>
                <w:p w14:paraId="5D06D2FC" w14:textId="77777777" w:rsidR="00E80CD9" w:rsidRPr="00577134" w:rsidRDefault="00E80CD9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bCs w:val="0"/>
                      <w:sz w:val="20"/>
                      <w:szCs w:val="20"/>
                    </w:rPr>
                  </w:pPr>
                </w:p>
              </w:tc>
              <w:tc>
                <w:tcPr>
                  <w:tcW w:w="2886" w:type="dxa"/>
                  <w:gridSpan w:val="3"/>
                  <w:tcBorders>
                    <w:top w:val="single" w:sz="18" w:space="0" w:color="548DD4" w:themeColor="text2" w:themeTint="99"/>
                    <w:bottom w:val="single" w:sz="18" w:space="0" w:color="548DD4" w:themeColor="text2" w:themeTint="99"/>
                    <w:right w:val="none" w:sz="0" w:space="0" w:color="auto"/>
                  </w:tcBorders>
                </w:tcPr>
                <w:p w14:paraId="64E6A544" w14:textId="77777777" w:rsidR="009862A0" w:rsidRDefault="009862A0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sz w:val="20"/>
                      <w:szCs w:val="20"/>
                    </w:rPr>
                  </w:pP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SolidBody 1(Boss-Extrude1)(bike assembly-3/bottom bracket-1),</w:t>
                  </w:r>
                </w:p>
                <w:p w14:paraId="69D8E3A3" w14:textId="7F5F03C8" w:rsidR="00E80CD9" w:rsidRPr="00577134" w:rsidRDefault="009862A0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SolidBody 1(Boss-Extrude1)(motor assembly-2/11T sprocket-1)</w:t>
                  </w:r>
                </w:p>
              </w:tc>
            </w:tr>
            <w:tr w:rsidR="009862A0" w:rsidRPr="000841BF" w14:paraId="1267D877" w14:textId="77777777" w:rsidTr="009862A0">
              <w:trPr>
                <w:gridBefore w:val="4"/>
                <w:gridAfter w:val="1"/>
                <w:wBefore w:w="45" w:type="dxa"/>
                <w:wAfter w:w="13" w:type="dxa"/>
                <w:trHeight w:val="18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828" w:type="dxa"/>
                  <w:gridSpan w:val="5"/>
                  <w:tcBorders>
                    <w:top w:val="single" w:sz="8" w:space="0" w:color="auto"/>
                    <w:bottom w:val="single" w:sz="18" w:space="0" w:color="365F91" w:themeColor="accent1" w:themeShade="BF"/>
                  </w:tcBorders>
                  <w:shd w:val="clear" w:color="auto" w:fill="DBE5F1" w:themeFill="accent1" w:themeFillTint="33"/>
                </w:tcPr>
                <w:p w14:paraId="449B3C5F" w14:textId="49E833B2" w:rsidR="009862A0" w:rsidRPr="000841BF" w:rsidRDefault="009862A0" w:rsidP="00FA107B">
                  <w:pPr>
                    <w:rPr>
                      <w:rStyle w:val="Strong"/>
                      <w:sz w:val="20"/>
                      <w:szCs w:val="20"/>
                    </w:rPr>
                  </w:pPr>
                  <w:r>
                    <w:rPr>
                      <w:rStyle w:val="Strong"/>
                      <w:sz w:val="20"/>
                      <w:szCs w:val="20"/>
                    </w:rPr>
                    <w:t>Curve Data:N/A</w:t>
                  </w:r>
                </w:p>
              </w:tc>
            </w:tr>
            <w:tr w:rsidR="009862A0" w:rsidRPr="000841BF" w14:paraId="2D6BBED0" w14:textId="77777777" w:rsidTr="009862A0">
              <w:trPr>
                <w:gridBefore w:val="5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58" w:type="dxa"/>
                <w:trHeight w:val="28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01" w:type="dxa"/>
                  <w:tcBorders>
                    <w:top w:val="single" w:sz="18" w:space="0" w:color="548DD4" w:themeColor="text2" w:themeTint="99"/>
                    <w:left w:val="none" w:sz="0" w:space="0" w:color="auto"/>
                    <w:bottom w:val="single" w:sz="18" w:space="0" w:color="548DD4" w:themeColor="text2" w:themeTint="99"/>
                  </w:tcBorders>
                  <w:vAlign w:val="center"/>
                </w:tcPr>
                <w:p w14:paraId="13693FCB" w14:textId="21E86A17" w:rsidR="009862A0" w:rsidRPr="00577134" w:rsidRDefault="009862A0" w:rsidP="00FA107B">
                  <w:pPr>
                    <w:jc w:val="center"/>
                    <w:rPr>
                      <w:rStyle w:val="Strong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noProof/>
                      <w:sz w:val="20"/>
                      <w:szCs w:val="20"/>
                    </w:rPr>
                    <w:drawing>
                      <wp:inline distT="0" distB="0" distL="0" distR="0" wp14:anchorId="6C3AB996" wp14:editId="2987FEFA">
                        <wp:extent cx="1886585" cy="852805"/>
                        <wp:effectExtent l="0" t="0" r="0" b="4445"/>
                        <wp:docPr id="1300274493" name="Picture 6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00274493" name=""/>
                                <pic:cNvPicPr/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86585" cy="8528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741" w:type="dxa"/>
                  <w:tcBorders>
                    <w:top w:val="single" w:sz="18" w:space="0" w:color="548DD4" w:themeColor="text2" w:themeTint="99"/>
                    <w:bottom w:val="single" w:sz="18" w:space="0" w:color="548DD4" w:themeColor="text2" w:themeTint="99"/>
                  </w:tcBorders>
                </w:tcPr>
                <w:tbl>
                  <w:tblPr>
                    <w:tblStyle w:val="MediumGrid1-Accent6"/>
                    <w:tblW w:w="4509" w:type="dxa"/>
                    <w:tblLayout w:type="fixed"/>
                    <w:tblLook w:val="0680" w:firstRow="0" w:lastRow="0" w:firstColumn="1" w:lastColumn="0" w:noHBand="1" w:noVBand="1"/>
                  </w:tblPr>
                  <w:tblGrid>
                    <w:gridCol w:w="2242"/>
                    <w:gridCol w:w="2267"/>
                  </w:tblGrid>
                  <w:tr w:rsidR="009862A0" w:rsidRPr="00577134" w14:paraId="4E6286F0" w14:textId="77777777" w:rsidTr="00FA107B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47C11D6C" w14:textId="4C6A3805" w:rsidR="009862A0" w:rsidRPr="00BE6656" w:rsidRDefault="009862A0" w:rsidP="00FA107B">
                        <w:pPr>
                          <w:jc w:val="right"/>
                          <w:rPr>
                            <w:rStyle w:val="Strong"/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Name</w:t>
                        </w:r>
                        <w:r w:rsidRPr="00BE6656"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5692876F" w14:textId="29AC879F" w:rsidR="009862A0" w:rsidRPr="00BE6656" w:rsidRDefault="009862A0" w:rsidP="00FA107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6061-T6 (SS)</w:t>
                        </w:r>
                      </w:p>
                    </w:tc>
                  </w:tr>
                  <w:tr w:rsidR="009862A0" w:rsidRPr="00577134" w14:paraId="40E38CBF" w14:textId="77777777" w:rsidTr="00FA107B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0101E8CF" w14:textId="749B5932" w:rsidR="009862A0" w:rsidRDefault="009862A0" w:rsidP="00FA107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Model type: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414CF86F" w14:textId="06B9BCE4" w:rsidR="009862A0" w:rsidRDefault="009862A0" w:rsidP="00FA107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Linear Elastic Isotropic</w:t>
                        </w:r>
                      </w:p>
                    </w:tc>
                  </w:tr>
                  <w:tr w:rsidR="009862A0" w:rsidRPr="00577134" w14:paraId="454C1A77" w14:textId="77777777" w:rsidTr="00FA107B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5442397F" w14:textId="13A020FF" w:rsidR="009862A0" w:rsidRDefault="009862A0" w:rsidP="00FA107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Default failure criterion: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0BA49DF3" w14:textId="011EA158" w:rsidR="009862A0" w:rsidRDefault="009862A0" w:rsidP="00FA107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Unknown</w:t>
                        </w:r>
                      </w:p>
                    </w:tc>
                  </w:tr>
                  <w:tr w:rsidR="009862A0" w:rsidRPr="00577134" w14:paraId="5BD13121" w14:textId="77777777" w:rsidTr="00FA107B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67FCC086" w14:textId="0356A725" w:rsidR="009862A0" w:rsidRDefault="009862A0" w:rsidP="00FA107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Yield strength: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6672C3DF" w14:textId="2E56D5FD" w:rsidR="009862A0" w:rsidRDefault="009862A0" w:rsidP="00FA107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2.75e+08 N/m^2</w:t>
                        </w:r>
                      </w:p>
                    </w:tc>
                  </w:tr>
                  <w:tr w:rsidR="009862A0" w:rsidRPr="00577134" w14:paraId="06195232" w14:textId="77777777" w:rsidTr="00FA107B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08050F42" w14:textId="1472FAE5" w:rsidR="009862A0" w:rsidRDefault="009862A0" w:rsidP="00FA107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Tensile strength: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45270C8D" w14:textId="1A0FD58C" w:rsidR="009862A0" w:rsidRDefault="009862A0" w:rsidP="00FA107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3.1e+08 N/m^2</w:t>
                        </w:r>
                      </w:p>
                    </w:tc>
                  </w:tr>
                  <w:tr w:rsidR="009862A0" w:rsidRPr="00577134" w14:paraId="11742DA7" w14:textId="77777777" w:rsidTr="00FA107B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79AA520C" w14:textId="31080CC7" w:rsidR="009862A0" w:rsidRDefault="009862A0" w:rsidP="00FA107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Elastic modulus: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161A7E83" w14:textId="1CDEEF1C" w:rsidR="009862A0" w:rsidRDefault="009862A0" w:rsidP="00FA107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6.9e+10 N/m^2</w:t>
                        </w:r>
                      </w:p>
                    </w:tc>
                  </w:tr>
                  <w:tr w:rsidR="009862A0" w:rsidRPr="00577134" w14:paraId="158029BC" w14:textId="77777777" w:rsidTr="00FA107B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2358508B" w14:textId="70CDBFF9" w:rsidR="009862A0" w:rsidRDefault="009862A0" w:rsidP="00FA107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Poisson's ratio: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0E16A337" w14:textId="204AB9E1" w:rsidR="009862A0" w:rsidRDefault="009862A0" w:rsidP="00FA107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 xml:space="preserve">0.33  </w:t>
                        </w:r>
                      </w:p>
                    </w:tc>
                  </w:tr>
                  <w:tr w:rsidR="009862A0" w:rsidRPr="00577134" w14:paraId="074B7817" w14:textId="77777777" w:rsidTr="00FA107B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42949AA9" w14:textId="754AC0AD" w:rsidR="009862A0" w:rsidRDefault="009862A0" w:rsidP="00FA107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Mass density: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59FE2E85" w14:textId="4FCEA123" w:rsidR="009862A0" w:rsidRDefault="009862A0" w:rsidP="00FA107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2,700 kg/m^3</w:t>
                        </w:r>
                      </w:p>
                    </w:tc>
                  </w:tr>
                  <w:tr w:rsidR="009862A0" w:rsidRPr="00577134" w14:paraId="7B1D07C8" w14:textId="77777777" w:rsidTr="00FA107B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0DB9F49E" w14:textId="23C08FD9" w:rsidR="009862A0" w:rsidRDefault="009862A0" w:rsidP="00FA107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Shear modulus: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31EA0DB8" w14:textId="2D5B4BFA" w:rsidR="009862A0" w:rsidRDefault="009862A0" w:rsidP="00FA107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2.6e+10 N/m^2</w:t>
                        </w:r>
                      </w:p>
                    </w:tc>
                  </w:tr>
                  <w:tr w:rsidR="009862A0" w:rsidRPr="00577134" w14:paraId="1B6D046D" w14:textId="77777777" w:rsidTr="00FA107B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76E0648C" w14:textId="404F962D" w:rsidR="009862A0" w:rsidRDefault="009862A0" w:rsidP="00FA107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Thermal expansion coefficient: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197E4014" w14:textId="48410840" w:rsidR="009862A0" w:rsidRDefault="009862A0" w:rsidP="00FA107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2.4e-05 /Kelvin</w:t>
                        </w:r>
                      </w:p>
                    </w:tc>
                  </w:tr>
                </w:tbl>
                <w:p w14:paraId="34DF8852" w14:textId="77777777" w:rsidR="009862A0" w:rsidRPr="00577134" w:rsidRDefault="009862A0" w:rsidP="00FA107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bCs w:val="0"/>
                      <w:sz w:val="20"/>
                      <w:szCs w:val="20"/>
                    </w:rPr>
                  </w:pPr>
                </w:p>
              </w:tc>
              <w:tc>
                <w:tcPr>
                  <w:tcW w:w="2886" w:type="dxa"/>
                  <w:gridSpan w:val="3"/>
                  <w:tcBorders>
                    <w:top w:val="single" w:sz="18" w:space="0" w:color="548DD4" w:themeColor="text2" w:themeTint="99"/>
                    <w:bottom w:val="single" w:sz="18" w:space="0" w:color="548DD4" w:themeColor="text2" w:themeTint="99"/>
                    <w:right w:val="none" w:sz="0" w:space="0" w:color="auto"/>
                  </w:tcBorders>
                </w:tcPr>
                <w:p w14:paraId="3CE5E4D3" w14:textId="77777777" w:rsidR="009862A0" w:rsidRDefault="009862A0" w:rsidP="00FA107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sz w:val="20"/>
                      <w:szCs w:val="20"/>
                    </w:rPr>
                  </w:pP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SolidBody 1(Tap Drill for M4x0.7 Tap1)(motor assembly-2/bottom bracket ring-1),</w:t>
                  </w:r>
                </w:p>
                <w:p w14:paraId="3BB17B03" w14:textId="77777777" w:rsidR="009862A0" w:rsidRDefault="009862A0" w:rsidP="00FA107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sz w:val="20"/>
                      <w:szCs w:val="20"/>
                    </w:rPr>
                  </w:pP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SolidBody 1(Tap Drill for M4x0.7 Tap1)(motor assembly-2/bottom bracket ring-2),</w:t>
                  </w:r>
                </w:p>
                <w:p w14:paraId="7E7D712D" w14:textId="22C8FC88" w:rsidR="009862A0" w:rsidRPr="00577134" w:rsidRDefault="009862A0" w:rsidP="00FA107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SolidBody 1(Ø6.0mm Dowel Hole1)(motor assembly-2/mounting plate-3)</w:t>
                  </w:r>
                </w:p>
              </w:tc>
            </w:tr>
            <w:tr w:rsidR="009862A0" w:rsidRPr="000841BF" w14:paraId="04BCB486" w14:textId="77777777" w:rsidTr="009862A0">
              <w:trPr>
                <w:gridBefore w:val="3"/>
                <w:gridAfter w:val="2"/>
                <w:wBefore w:w="34" w:type="dxa"/>
                <w:wAfter w:w="24" w:type="dxa"/>
                <w:trHeight w:val="18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828" w:type="dxa"/>
                  <w:gridSpan w:val="5"/>
                  <w:tcBorders>
                    <w:top w:val="single" w:sz="8" w:space="0" w:color="auto"/>
                    <w:bottom w:val="single" w:sz="18" w:space="0" w:color="365F91" w:themeColor="accent1" w:themeShade="BF"/>
                  </w:tcBorders>
                  <w:shd w:val="clear" w:color="auto" w:fill="DBE5F1" w:themeFill="accent1" w:themeFillTint="33"/>
                </w:tcPr>
                <w:p w14:paraId="6E927C70" w14:textId="707898DE" w:rsidR="009862A0" w:rsidRPr="000841BF" w:rsidRDefault="009862A0" w:rsidP="00FA107B">
                  <w:pPr>
                    <w:rPr>
                      <w:rStyle w:val="Strong"/>
                      <w:sz w:val="20"/>
                      <w:szCs w:val="20"/>
                    </w:rPr>
                  </w:pPr>
                  <w:r>
                    <w:rPr>
                      <w:rStyle w:val="Strong"/>
                      <w:sz w:val="20"/>
                      <w:szCs w:val="20"/>
                    </w:rPr>
                    <w:t>Curve Data:N/A</w:t>
                  </w:r>
                </w:p>
              </w:tc>
            </w:tr>
            <w:tr w:rsidR="009862A0" w:rsidRPr="000841BF" w14:paraId="70C0EA3E" w14:textId="77777777" w:rsidTr="009862A0">
              <w:trPr>
                <w:gridBefore w:val="5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58" w:type="dxa"/>
                <w:trHeight w:val="28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01" w:type="dxa"/>
                  <w:tcBorders>
                    <w:top w:val="single" w:sz="18" w:space="0" w:color="548DD4" w:themeColor="text2" w:themeTint="99"/>
                    <w:left w:val="none" w:sz="0" w:space="0" w:color="auto"/>
                    <w:bottom w:val="single" w:sz="18" w:space="0" w:color="548DD4" w:themeColor="text2" w:themeTint="99"/>
                  </w:tcBorders>
                  <w:vAlign w:val="center"/>
                </w:tcPr>
                <w:p w14:paraId="3B38D069" w14:textId="4173E398" w:rsidR="009862A0" w:rsidRPr="00577134" w:rsidRDefault="009862A0" w:rsidP="00FA107B">
                  <w:pPr>
                    <w:jc w:val="center"/>
                    <w:rPr>
                      <w:rStyle w:val="Strong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noProof/>
                      <w:sz w:val="20"/>
                      <w:szCs w:val="20"/>
                    </w:rPr>
                    <w:drawing>
                      <wp:inline distT="0" distB="0" distL="0" distR="0" wp14:anchorId="15EF1B35" wp14:editId="07502AD6">
                        <wp:extent cx="1886585" cy="852805"/>
                        <wp:effectExtent l="0" t="0" r="0" b="4445"/>
                        <wp:docPr id="1762968161" name="Picture 7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62968161" name=""/>
                                <pic:cNvPicPr/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86585" cy="8528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741" w:type="dxa"/>
                  <w:tcBorders>
                    <w:top w:val="single" w:sz="18" w:space="0" w:color="548DD4" w:themeColor="text2" w:themeTint="99"/>
                    <w:bottom w:val="single" w:sz="18" w:space="0" w:color="548DD4" w:themeColor="text2" w:themeTint="99"/>
                  </w:tcBorders>
                </w:tcPr>
                <w:tbl>
                  <w:tblPr>
                    <w:tblStyle w:val="MediumGrid1-Accent6"/>
                    <w:tblW w:w="4509" w:type="dxa"/>
                    <w:tblLayout w:type="fixed"/>
                    <w:tblLook w:val="0680" w:firstRow="0" w:lastRow="0" w:firstColumn="1" w:lastColumn="0" w:noHBand="1" w:noVBand="1"/>
                  </w:tblPr>
                  <w:tblGrid>
                    <w:gridCol w:w="2242"/>
                    <w:gridCol w:w="2267"/>
                  </w:tblGrid>
                  <w:tr w:rsidR="009862A0" w:rsidRPr="00577134" w14:paraId="786A4B38" w14:textId="77777777" w:rsidTr="00FA107B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0DA01068" w14:textId="38EB1833" w:rsidR="009862A0" w:rsidRPr="00BE6656" w:rsidRDefault="009862A0" w:rsidP="00FA107B">
                        <w:pPr>
                          <w:jc w:val="right"/>
                          <w:rPr>
                            <w:rStyle w:val="Strong"/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Name</w:t>
                        </w:r>
                        <w:r w:rsidRPr="00BE6656"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50A22B77" w14:textId="232A415E" w:rsidR="009862A0" w:rsidRPr="00BE6656" w:rsidRDefault="009862A0" w:rsidP="00FA107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Galvanized Steel</w:t>
                        </w:r>
                      </w:p>
                    </w:tc>
                  </w:tr>
                  <w:tr w:rsidR="009862A0" w:rsidRPr="00577134" w14:paraId="55C2D686" w14:textId="77777777" w:rsidTr="00FA107B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691951D7" w14:textId="2EACC47F" w:rsidR="009862A0" w:rsidRDefault="009862A0" w:rsidP="00FA107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Model type: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0B65A6F6" w14:textId="34FB129B" w:rsidR="009862A0" w:rsidRDefault="009862A0" w:rsidP="00FA107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Linear Elastic Isotropic</w:t>
                        </w:r>
                      </w:p>
                    </w:tc>
                  </w:tr>
                  <w:tr w:rsidR="009862A0" w:rsidRPr="00577134" w14:paraId="7DE522A8" w14:textId="77777777" w:rsidTr="00FA107B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48E3E05C" w14:textId="5A6F86B5" w:rsidR="009862A0" w:rsidRDefault="009862A0" w:rsidP="00FA107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Default failure criterion: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6922FA31" w14:textId="038FBB61" w:rsidR="009862A0" w:rsidRDefault="009862A0" w:rsidP="00FA107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Unknown</w:t>
                        </w:r>
                      </w:p>
                    </w:tc>
                  </w:tr>
                  <w:tr w:rsidR="009862A0" w:rsidRPr="00577134" w14:paraId="5332BC06" w14:textId="77777777" w:rsidTr="00FA107B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4BE4F719" w14:textId="5C640EDD" w:rsidR="009862A0" w:rsidRDefault="009862A0" w:rsidP="00FA107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Yield strength: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29E86335" w14:textId="059B2894" w:rsidR="009862A0" w:rsidRDefault="009862A0" w:rsidP="00FA107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2.03943e+08 N/m^2</w:t>
                        </w:r>
                      </w:p>
                    </w:tc>
                  </w:tr>
                  <w:tr w:rsidR="009862A0" w:rsidRPr="00577134" w14:paraId="7B0CAA78" w14:textId="77777777" w:rsidTr="00FA107B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45D819CD" w14:textId="2FF4C9C9" w:rsidR="009862A0" w:rsidRDefault="009862A0" w:rsidP="00FA107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Tensile strength: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0E62B028" w14:textId="5CEDF82A" w:rsidR="009862A0" w:rsidRDefault="009862A0" w:rsidP="00FA107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3.56901e+08 N/m^2</w:t>
                        </w:r>
                      </w:p>
                    </w:tc>
                  </w:tr>
                  <w:tr w:rsidR="009862A0" w:rsidRPr="00577134" w14:paraId="1549ACCA" w14:textId="77777777" w:rsidTr="00FA107B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26D3417D" w14:textId="467686FE" w:rsidR="009862A0" w:rsidRDefault="009862A0" w:rsidP="00FA107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Elastic modulus: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11842344" w14:textId="4C258E4C" w:rsidR="009862A0" w:rsidRDefault="009862A0" w:rsidP="00FA107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2e+11 N/m^2</w:t>
                        </w:r>
                      </w:p>
                    </w:tc>
                  </w:tr>
                  <w:tr w:rsidR="009862A0" w:rsidRPr="00577134" w14:paraId="2C40E293" w14:textId="77777777" w:rsidTr="00FA107B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3D99D19B" w14:textId="5040EB0E" w:rsidR="009862A0" w:rsidRDefault="009862A0" w:rsidP="00FA107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Poisson's ratio: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510AF409" w14:textId="65866721" w:rsidR="009862A0" w:rsidRDefault="009862A0" w:rsidP="00FA107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 xml:space="preserve">0.29  </w:t>
                        </w:r>
                      </w:p>
                    </w:tc>
                  </w:tr>
                  <w:tr w:rsidR="009862A0" w:rsidRPr="00577134" w14:paraId="6401CFF0" w14:textId="77777777" w:rsidTr="00FA107B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0981A69E" w14:textId="3493041A" w:rsidR="009862A0" w:rsidRDefault="009862A0" w:rsidP="00FA107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Mass density: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4DE1A19D" w14:textId="07113217" w:rsidR="009862A0" w:rsidRDefault="009862A0" w:rsidP="00FA107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7,870 kg/m^3</w:t>
                        </w:r>
                      </w:p>
                    </w:tc>
                  </w:tr>
                </w:tbl>
                <w:p w14:paraId="20D49F21" w14:textId="77777777" w:rsidR="009862A0" w:rsidRPr="00577134" w:rsidRDefault="009862A0" w:rsidP="00FA107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bCs w:val="0"/>
                      <w:sz w:val="20"/>
                      <w:szCs w:val="20"/>
                    </w:rPr>
                  </w:pPr>
                </w:p>
              </w:tc>
              <w:tc>
                <w:tcPr>
                  <w:tcW w:w="2886" w:type="dxa"/>
                  <w:gridSpan w:val="3"/>
                  <w:tcBorders>
                    <w:top w:val="single" w:sz="18" w:space="0" w:color="548DD4" w:themeColor="text2" w:themeTint="99"/>
                    <w:bottom w:val="single" w:sz="18" w:space="0" w:color="548DD4" w:themeColor="text2" w:themeTint="99"/>
                    <w:right w:val="none" w:sz="0" w:space="0" w:color="auto"/>
                  </w:tcBorders>
                </w:tcPr>
                <w:p w14:paraId="65FA40C8" w14:textId="77777777" w:rsidR="009862A0" w:rsidRDefault="009862A0" w:rsidP="00FA107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sz w:val="20"/>
                      <w:szCs w:val="20"/>
                    </w:rPr>
                  </w:pP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SolidBody 1(Cut-Extrude2)(motor assembly-2/bottom pipe clamp-1),</w:t>
                  </w:r>
                </w:p>
                <w:p w14:paraId="17E96B2A" w14:textId="4C941664" w:rsidR="009862A0" w:rsidRPr="00577134" w:rsidRDefault="009862A0" w:rsidP="00FA107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SolidBody 1(Cut-Extrude1)(motor assembly-2/top pipe clamp-1)</w:t>
                  </w:r>
                </w:p>
              </w:tc>
            </w:tr>
            <w:tr w:rsidR="009862A0" w:rsidRPr="000841BF" w14:paraId="37514565" w14:textId="77777777" w:rsidTr="009862A0">
              <w:trPr>
                <w:gridBefore w:val="2"/>
                <w:gridAfter w:val="2"/>
                <w:wBefore w:w="23" w:type="dxa"/>
                <w:wAfter w:w="24" w:type="dxa"/>
                <w:trHeight w:val="18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839" w:type="dxa"/>
                  <w:gridSpan w:val="6"/>
                  <w:tcBorders>
                    <w:top w:val="single" w:sz="8" w:space="0" w:color="auto"/>
                    <w:bottom w:val="single" w:sz="18" w:space="0" w:color="365F91" w:themeColor="accent1" w:themeShade="BF"/>
                  </w:tcBorders>
                  <w:shd w:val="clear" w:color="auto" w:fill="DBE5F1" w:themeFill="accent1" w:themeFillTint="33"/>
                </w:tcPr>
                <w:p w14:paraId="295B86DB" w14:textId="61B21A9F" w:rsidR="009862A0" w:rsidRPr="000841BF" w:rsidRDefault="009862A0" w:rsidP="00FA107B">
                  <w:pPr>
                    <w:rPr>
                      <w:rStyle w:val="Strong"/>
                      <w:sz w:val="20"/>
                      <w:szCs w:val="20"/>
                    </w:rPr>
                  </w:pPr>
                  <w:r>
                    <w:rPr>
                      <w:rStyle w:val="Strong"/>
                      <w:sz w:val="20"/>
                      <w:szCs w:val="20"/>
                    </w:rPr>
                    <w:t>Curve Data:N/A</w:t>
                  </w:r>
                </w:p>
              </w:tc>
            </w:tr>
            <w:tr w:rsidR="009862A0" w:rsidRPr="000841BF" w14:paraId="60CB1599" w14:textId="77777777" w:rsidTr="009862A0">
              <w:trPr>
                <w:gridBefore w:val="5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58" w:type="dxa"/>
                <w:trHeight w:val="28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01" w:type="dxa"/>
                  <w:tcBorders>
                    <w:top w:val="single" w:sz="18" w:space="0" w:color="548DD4" w:themeColor="text2" w:themeTint="99"/>
                    <w:left w:val="none" w:sz="0" w:space="0" w:color="auto"/>
                    <w:bottom w:val="single" w:sz="18" w:space="0" w:color="548DD4" w:themeColor="text2" w:themeTint="99"/>
                  </w:tcBorders>
                  <w:vAlign w:val="center"/>
                </w:tcPr>
                <w:p w14:paraId="26192129" w14:textId="45820EAE" w:rsidR="009862A0" w:rsidRPr="00577134" w:rsidRDefault="009862A0" w:rsidP="00FA107B">
                  <w:pPr>
                    <w:jc w:val="center"/>
                    <w:rPr>
                      <w:rStyle w:val="Strong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noProof/>
                      <w:sz w:val="20"/>
                      <w:szCs w:val="20"/>
                    </w:rPr>
                    <w:drawing>
                      <wp:inline distT="0" distB="0" distL="0" distR="0" wp14:anchorId="297A02D4" wp14:editId="1F6BD828">
                        <wp:extent cx="1886585" cy="852805"/>
                        <wp:effectExtent l="0" t="0" r="0" b="4445"/>
                        <wp:docPr id="1006974907" name="Picture 8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6974907" name=""/>
                                <pic:cNvPicPr/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86585" cy="8528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741" w:type="dxa"/>
                  <w:tcBorders>
                    <w:top w:val="single" w:sz="18" w:space="0" w:color="548DD4" w:themeColor="text2" w:themeTint="99"/>
                    <w:bottom w:val="single" w:sz="18" w:space="0" w:color="548DD4" w:themeColor="text2" w:themeTint="99"/>
                  </w:tcBorders>
                </w:tcPr>
                <w:tbl>
                  <w:tblPr>
                    <w:tblStyle w:val="MediumGrid1-Accent6"/>
                    <w:tblW w:w="4509" w:type="dxa"/>
                    <w:tblLayout w:type="fixed"/>
                    <w:tblLook w:val="0680" w:firstRow="0" w:lastRow="0" w:firstColumn="1" w:lastColumn="0" w:noHBand="1" w:noVBand="1"/>
                  </w:tblPr>
                  <w:tblGrid>
                    <w:gridCol w:w="2242"/>
                    <w:gridCol w:w="2267"/>
                  </w:tblGrid>
                  <w:tr w:rsidR="009862A0" w:rsidRPr="00577134" w14:paraId="1B0F4FD6" w14:textId="77777777" w:rsidTr="00FA107B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2D19E9AD" w14:textId="5BBAA40D" w:rsidR="009862A0" w:rsidRPr="00BE6656" w:rsidRDefault="009862A0" w:rsidP="00FA107B">
                        <w:pPr>
                          <w:jc w:val="right"/>
                          <w:rPr>
                            <w:rStyle w:val="Strong"/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Name</w:t>
                        </w:r>
                        <w:r w:rsidRPr="00BE6656"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56266C23" w14:textId="4FC7F635" w:rsidR="009862A0" w:rsidRPr="00BE6656" w:rsidRDefault="009862A0" w:rsidP="00FA107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AISI 316 Stainless Steel Sheet (SS)</w:t>
                        </w:r>
                      </w:p>
                    </w:tc>
                  </w:tr>
                  <w:tr w:rsidR="009862A0" w:rsidRPr="00577134" w14:paraId="24190927" w14:textId="77777777" w:rsidTr="00FA107B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2297B748" w14:textId="6F80F1D6" w:rsidR="009862A0" w:rsidRDefault="009862A0" w:rsidP="00FA107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Model type: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315EFCE7" w14:textId="40CA8252" w:rsidR="009862A0" w:rsidRDefault="009862A0" w:rsidP="00FA107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Linear Elastic Isotropic</w:t>
                        </w:r>
                      </w:p>
                    </w:tc>
                  </w:tr>
                  <w:tr w:rsidR="009862A0" w:rsidRPr="00577134" w14:paraId="1E2FD428" w14:textId="77777777" w:rsidTr="00FA107B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422C22C3" w14:textId="2BEAB5C9" w:rsidR="009862A0" w:rsidRDefault="009862A0" w:rsidP="00FA107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Default failure criterion: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323E6184" w14:textId="664C9CC9" w:rsidR="009862A0" w:rsidRDefault="009862A0" w:rsidP="00FA107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Max von Mises Stress</w:t>
                        </w:r>
                      </w:p>
                    </w:tc>
                  </w:tr>
                  <w:tr w:rsidR="009862A0" w:rsidRPr="00577134" w14:paraId="5F6C2DFA" w14:textId="77777777" w:rsidTr="00FA107B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478B2E39" w14:textId="542CB2CD" w:rsidR="009862A0" w:rsidRDefault="009862A0" w:rsidP="00FA107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Yield strength: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41792423" w14:textId="51D43A4A" w:rsidR="009862A0" w:rsidRDefault="009862A0" w:rsidP="00FA107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1.72369e+08 N/m^2</w:t>
                        </w:r>
                      </w:p>
                    </w:tc>
                  </w:tr>
                  <w:tr w:rsidR="009862A0" w:rsidRPr="00577134" w14:paraId="26B97C98" w14:textId="77777777" w:rsidTr="00FA107B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5B5473B0" w14:textId="34EDA7E4" w:rsidR="009862A0" w:rsidRDefault="009862A0" w:rsidP="00FA107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Tensile strength: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51E7050C" w14:textId="1C4E930C" w:rsidR="009862A0" w:rsidRDefault="009862A0" w:rsidP="00FA107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5.8e+08 N/m^2</w:t>
                        </w:r>
                      </w:p>
                    </w:tc>
                  </w:tr>
                  <w:tr w:rsidR="009862A0" w:rsidRPr="00577134" w14:paraId="23D86B0F" w14:textId="77777777" w:rsidTr="00FA107B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3F05947C" w14:textId="408FDD3D" w:rsidR="009862A0" w:rsidRDefault="009862A0" w:rsidP="00FA107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Elastic modulus: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541E2759" w14:textId="6A274F3D" w:rsidR="009862A0" w:rsidRDefault="009862A0" w:rsidP="00FA107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1.93e+11 N/m^2</w:t>
                        </w:r>
                      </w:p>
                    </w:tc>
                  </w:tr>
                  <w:tr w:rsidR="009862A0" w:rsidRPr="00577134" w14:paraId="5B86ABDC" w14:textId="77777777" w:rsidTr="00FA107B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083414E9" w14:textId="587C066A" w:rsidR="009862A0" w:rsidRDefault="009862A0" w:rsidP="00FA107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Poisson's ratio: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5112DBCA" w14:textId="290EF523" w:rsidR="009862A0" w:rsidRDefault="009862A0" w:rsidP="00FA107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 xml:space="preserve">0.27  </w:t>
                        </w:r>
                      </w:p>
                    </w:tc>
                  </w:tr>
                  <w:tr w:rsidR="009862A0" w:rsidRPr="00577134" w14:paraId="6F47E800" w14:textId="77777777" w:rsidTr="00FA107B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78D57489" w14:textId="349C310D" w:rsidR="009862A0" w:rsidRDefault="009862A0" w:rsidP="00FA107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Mass density: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2FE4957F" w14:textId="67128CAC" w:rsidR="009862A0" w:rsidRDefault="009862A0" w:rsidP="00FA107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8,000 kg/m^3</w:t>
                        </w:r>
                      </w:p>
                    </w:tc>
                  </w:tr>
                  <w:tr w:rsidR="009862A0" w:rsidRPr="00577134" w14:paraId="3D84EB7C" w14:textId="77777777" w:rsidTr="00FA107B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7BECD889" w14:textId="2F4ACC9D" w:rsidR="009862A0" w:rsidRDefault="009862A0" w:rsidP="00FA107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lastRenderedPageBreak/>
                          <w:t>Thermal expansion coefficient: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483BE9CB" w14:textId="63987155" w:rsidR="009862A0" w:rsidRDefault="009862A0" w:rsidP="00FA107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1.6e-05 /Kelvin</w:t>
                        </w:r>
                      </w:p>
                    </w:tc>
                  </w:tr>
                </w:tbl>
                <w:p w14:paraId="35768568" w14:textId="77777777" w:rsidR="009862A0" w:rsidRPr="00577134" w:rsidRDefault="009862A0" w:rsidP="00FA107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bCs w:val="0"/>
                      <w:sz w:val="20"/>
                      <w:szCs w:val="20"/>
                    </w:rPr>
                  </w:pPr>
                </w:p>
              </w:tc>
              <w:tc>
                <w:tcPr>
                  <w:tcW w:w="2886" w:type="dxa"/>
                  <w:gridSpan w:val="3"/>
                  <w:tcBorders>
                    <w:top w:val="single" w:sz="18" w:space="0" w:color="548DD4" w:themeColor="text2" w:themeTint="99"/>
                    <w:bottom w:val="single" w:sz="18" w:space="0" w:color="548DD4" w:themeColor="text2" w:themeTint="99"/>
                    <w:right w:val="none" w:sz="0" w:space="0" w:color="auto"/>
                  </w:tcBorders>
                </w:tcPr>
                <w:p w14:paraId="5A6E6CBF" w14:textId="77777777" w:rsidR="009862A0" w:rsidRDefault="009862A0" w:rsidP="00FA107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sz w:val="20"/>
                      <w:szCs w:val="20"/>
                    </w:rPr>
                  </w:pPr>
                  <w:r>
                    <w:rPr>
                      <w:rStyle w:val="Strong"/>
                      <w:b w:val="0"/>
                      <w:sz w:val="20"/>
                      <w:szCs w:val="20"/>
                    </w:rPr>
                    <w:lastRenderedPageBreak/>
                    <w:t>SolidBody 1(EndChamfer)(motor assembly-2/hex nut style 1_am-12),</w:t>
                  </w:r>
                </w:p>
                <w:p w14:paraId="3FF7D0CA" w14:textId="77777777" w:rsidR="009862A0" w:rsidRDefault="009862A0" w:rsidP="00FA107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sz w:val="20"/>
                      <w:szCs w:val="20"/>
                    </w:rPr>
                  </w:pP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SolidBody 1(EndChamfer)(motor assembly-2/hex nut style 1_am-13),</w:t>
                  </w:r>
                </w:p>
                <w:p w14:paraId="3C8D85A0" w14:textId="77777777" w:rsidR="009862A0" w:rsidRDefault="009862A0" w:rsidP="00FA107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sz w:val="20"/>
                      <w:szCs w:val="20"/>
                    </w:rPr>
                  </w:pP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 xml:space="preserve">SolidBody 1(EndChamfer)(motor </w:t>
                  </w:r>
                  <w:r>
                    <w:rPr>
                      <w:rStyle w:val="Strong"/>
                      <w:b w:val="0"/>
                      <w:sz w:val="20"/>
                      <w:szCs w:val="20"/>
                    </w:rPr>
                    <w:lastRenderedPageBreak/>
                    <w:t>assembly-2/hex nut style 1_am-2),</w:t>
                  </w:r>
                </w:p>
                <w:p w14:paraId="24D397C5" w14:textId="77777777" w:rsidR="009862A0" w:rsidRDefault="009862A0" w:rsidP="00FA107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sz w:val="20"/>
                      <w:szCs w:val="20"/>
                    </w:rPr>
                  </w:pP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SolidBody 1(EndChamfer)(motor assembly-2/hex nut style 1_am-3),</w:t>
                  </w:r>
                </w:p>
                <w:p w14:paraId="07975A40" w14:textId="77777777" w:rsidR="009862A0" w:rsidRDefault="009862A0" w:rsidP="00FA107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sz w:val="20"/>
                      <w:szCs w:val="20"/>
                    </w:rPr>
                  </w:pP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SolidBody 1(EndChamfer)(motor assembly-2/hex nut style 1_am-4),</w:t>
                  </w:r>
                </w:p>
                <w:p w14:paraId="1968AA0C" w14:textId="77777777" w:rsidR="009862A0" w:rsidRDefault="009862A0" w:rsidP="00FA107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sz w:val="20"/>
                      <w:szCs w:val="20"/>
                    </w:rPr>
                  </w:pP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SolidBody 1(EndChamfer)(motor assembly-2/hex nut style 1_am-5),</w:t>
                  </w:r>
                </w:p>
                <w:p w14:paraId="288F7729" w14:textId="77777777" w:rsidR="009862A0" w:rsidRDefault="009862A0" w:rsidP="00FA107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sz w:val="20"/>
                      <w:szCs w:val="20"/>
                    </w:rPr>
                  </w:pP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SolidBody 1(EndChamfer)(motor assembly-2/hex nut style 1_am-8),</w:t>
                  </w:r>
                </w:p>
                <w:p w14:paraId="3383871F" w14:textId="77777777" w:rsidR="009862A0" w:rsidRDefault="009862A0" w:rsidP="00FA107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sz w:val="20"/>
                      <w:szCs w:val="20"/>
                    </w:rPr>
                  </w:pP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SolidBody 1(EndChamfer)(motor assembly-2/hex nut style 1_am-9),</w:t>
                  </w:r>
                </w:p>
                <w:p w14:paraId="4B30C76A" w14:textId="77777777" w:rsidR="009862A0" w:rsidRDefault="009862A0" w:rsidP="00FA107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sz w:val="20"/>
                      <w:szCs w:val="20"/>
                    </w:rPr>
                  </w:pP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SolidBody 1(Hex)(motor assembly-2/socket button head cap screw_am-10),</w:t>
                  </w:r>
                </w:p>
                <w:p w14:paraId="40391585" w14:textId="77777777" w:rsidR="009862A0" w:rsidRDefault="009862A0" w:rsidP="00FA107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sz w:val="20"/>
                      <w:szCs w:val="20"/>
                    </w:rPr>
                  </w:pP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SolidBody 1(Hex)(motor assembly-2/socket button head cap screw_am-11),</w:t>
                  </w:r>
                </w:p>
                <w:p w14:paraId="0D185693" w14:textId="77777777" w:rsidR="009862A0" w:rsidRDefault="009862A0" w:rsidP="00FA107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sz w:val="20"/>
                      <w:szCs w:val="20"/>
                    </w:rPr>
                  </w:pP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SolidBody 1(Hex)(motor assembly-2/socket button head cap screw_am-12),</w:t>
                  </w:r>
                </w:p>
                <w:p w14:paraId="47CB334E" w14:textId="77777777" w:rsidR="009862A0" w:rsidRDefault="009862A0" w:rsidP="00FA107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sz w:val="20"/>
                      <w:szCs w:val="20"/>
                    </w:rPr>
                  </w:pP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SolidBody 1(Hex)(motor assembly-2/socket button head cap screw_am-13),</w:t>
                  </w:r>
                </w:p>
                <w:p w14:paraId="053BF916" w14:textId="77777777" w:rsidR="009862A0" w:rsidRDefault="009862A0" w:rsidP="00FA107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sz w:val="20"/>
                      <w:szCs w:val="20"/>
                    </w:rPr>
                  </w:pP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SolidBody 1(Hex)(motor assembly-2/socket button head cap screw_am-16),</w:t>
                  </w:r>
                </w:p>
                <w:p w14:paraId="7B6BBD7A" w14:textId="77777777" w:rsidR="009862A0" w:rsidRDefault="009862A0" w:rsidP="00FA107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sz w:val="20"/>
                      <w:szCs w:val="20"/>
                    </w:rPr>
                  </w:pP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SolidBody 1(Hex)(motor assembly-2/socket button head cap screw_am-17),</w:t>
                  </w:r>
                </w:p>
                <w:p w14:paraId="0CBC311F" w14:textId="77777777" w:rsidR="009862A0" w:rsidRDefault="009862A0" w:rsidP="00FA107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sz w:val="20"/>
                      <w:szCs w:val="20"/>
                    </w:rPr>
                  </w:pP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SolidBody 1(Hex)(motor assembly-2/socket button head cap screw_am-3),</w:t>
                  </w:r>
                </w:p>
                <w:p w14:paraId="1D54C9E5" w14:textId="77777777" w:rsidR="009862A0" w:rsidRDefault="009862A0" w:rsidP="00FA107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sz w:val="20"/>
                      <w:szCs w:val="20"/>
                    </w:rPr>
                  </w:pP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SolidBody 1(Hex)(motor assembly-2/socket button head cap screw_am-4),</w:t>
                  </w:r>
                </w:p>
                <w:p w14:paraId="0F730F26" w14:textId="77777777" w:rsidR="009862A0" w:rsidRDefault="009862A0" w:rsidP="00FA107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sz w:val="20"/>
                      <w:szCs w:val="20"/>
                    </w:rPr>
                  </w:pP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SolidBody 1(Hex)(motor assembly-2/socket button head cap screw_am-5),</w:t>
                  </w:r>
                </w:p>
                <w:p w14:paraId="71DD406D" w14:textId="77777777" w:rsidR="009862A0" w:rsidRDefault="009862A0" w:rsidP="00FA107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sz w:val="20"/>
                      <w:szCs w:val="20"/>
                    </w:rPr>
                  </w:pP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SolidBody 1(Hex)(motor assembly-2/socket button head cap screw_am-7),</w:t>
                  </w:r>
                </w:p>
                <w:p w14:paraId="0EE2EAB4" w14:textId="77777777" w:rsidR="009862A0" w:rsidRDefault="009862A0" w:rsidP="00FA107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sz w:val="20"/>
                      <w:szCs w:val="20"/>
                    </w:rPr>
                  </w:pP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SolidBody 1(Hex)(motor assembly-2/socket button head cap screw_am-8),</w:t>
                  </w:r>
                </w:p>
                <w:p w14:paraId="1EE8B742" w14:textId="3252AD85" w:rsidR="009862A0" w:rsidRPr="00577134" w:rsidRDefault="009862A0" w:rsidP="00FA107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rStyle w:val="Strong"/>
                      <w:b w:val="0"/>
                      <w:sz w:val="20"/>
                      <w:szCs w:val="20"/>
                    </w:rPr>
                    <w:lastRenderedPageBreak/>
                    <w:t>SolidBody 1(Hex)(motor assembly-2/socket button head cap screw_am-9)</w:t>
                  </w:r>
                </w:p>
              </w:tc>
            </w:tr>
            <w:tr w:rsidR="009862A0" w:rsidRPr="000841BF" w14:paraId="2C1290E6" w14:textId="77777777" w:rsidTr="009862A0">
              <w:trPr>
                <w:gridBefore w:val="1"/>
                <w:gridAfter w:val="2"/>
                <w:wBefore w:w="12" w:type="dxa"/>
                <w:wAfter w:w="24" w:type="dxa"/>
                <w:trHeight w:val="18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850" w:type="dxa"/>
                  <w:gridSpan w:val="7"/>
                  <w:tcBorders>
                    <w:top w:val="single" w:sz="8" w:space="0" w:color="auto"/>
                    <w:bottom w:val="single" w:sz="18" w:space="0" w:color="365F91" w:themeColor="accent1" w:themeShade="BF"/>
                  </w:tcBorders>
                  <w:shd w:val="clear" w:color="auto" w:fill="DBE5F1" w:themeFill="accent1" w:themeFillTint="33"/>
                </w:tcPr>
                <w:p w14:paraId="725E7099" w14:textId="38047249" w:rsidR="009862A0" w:rsidRPr="000841BF" w:rsidRDefault="009862A0" w:rsidP="00FA107B">
                  <w:pPr>
                    <w:rPr>
                      <w:rStyle w:val="Strong"/>
                      <w:sz w:val="20"/>
                      <w:szCs w:val="20"/>
                    </w:rPr>
                  </w:pPr>
                  <w:r>
                    <w:rPr>
                      <w:rStyle w:val="Strong"/>
                      <w:sz w:val="20"/>
                      <w:szCs w:val="20"/>
                    </w:rPr>
                    <w:lastRenderedPageBreak/>
                    <w:t>Curve Data:N/A</w:t>
                  </w:r>
                </w:p>
              </w:tc>
            </w:tr>
            <w:tr w:rsidR="009862A0" w:rsidRPr="000841BF" w14:paraId="4BF09350" w14:textId="77777777" w:rsidTr="009862A0">
              <w:trPr>
                <w:gridBefore w:val="5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58" w:type="dxa"/>
                <w:trHeight w:val="28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01" w:type="dxa"/>
                  <w:tcBorders>
                    <w:top w:val="single" w:sz="18" w:space="0" w:color="548DD4" w:themeColor="text2" w:themeTint="99"/>
                    <w:left w:val="none" w:sz="0" w:space="0" w:color="auto"/>
                    <w:bottom w:val="single" w:sz="18" w:space="0" w:color="548DD4" w:themeColor="text2" w:themeTint="99"/>
                  </w:tcBorders>
                  <w:vAlign w:val="center"/>
                </w:tcPr>
                <w:p w14:paraId="4A8D2D2D" w14:textId="3A67CCED" w:rsidR="009862A0" w:rsidRPr="00577134" w:rsidRDefault="009862A0" w:rsidP="00FA107B">
                  <w:pPr>
                    <w:jc w:val="center"/>
                    <w:rPr>
                      <w:rStyle w:val="Strong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noProof/>
                      <w:sz w:val="20"/>
                      <w:szCs w:val="20"/>
                    </w:rPr>
                    <w:drawing>
                      <wp:inline distT="0" distB="0" distL="0" distR="0" wp14:anchorId="3B2D7F68" wp14:editId="206D6296">
                        <wp:extent cx="1886585" cy="852805"/>
                        <wp:effectExtent l="0" t="0" r="0" b="4445"/>
                        <wp:docPr id="1112602658" name="Picture 9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12602658" name=""/>
                                <pic:cNvPicPr/>
                              </pic:nvPicPr>
                              <pic:blipFill>
                                <a:blip r:embed="rId1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86585" cy="8528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741" w:type="dxa"/>
                  <w:tcBorders>
                    <w:top w:val="single" w:sz="18" w:space="0" w:color="548DD4" w:themeColor="text2" w:themeTint="99"/>
                    <w:bottom w:val="single" w:sz="18" w:space="0" w:color="548DD4" w:themeColor="text2" w:themeTint="99"/>
                  </w:tcBorders>
                </w:tcPr>
                <w:tbl>
                  <w:tblPr>
                    <w:tblStyle w:val="MediumGrid1-Accent6"/>
                    <w:tblW w:w="4509" w:type="dxa"/>
                    <w:tblLayout w:type="fixed"/>
                    <w:tblLook w:val="0680" w:firstRow="0" w:lastRow="0" w:firstColumn="1" w:lastColumn="0" w:noHBand="1" w:noVBand="1"/>
                  </w:tblPr>
                  <w:tblGrid>
                    <w:gridCol w:w="2242"/>
                    <w:gridCol w:w="2267"/>
                  </w:tblGrid>
                  <w:tr w:rsidR="009862A0" w:rsidRPr="00577134" w14:paraId="1BC35A72" w14:textId="77777777" w:rsidTr="00FA107B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250AE2E1" w14:textId="073825DA" w:rsidR="009862A0" w:rsidRPr="00BE6656" w:rsidRDefault="009862A0" w:rsidP="00FA107B">
                        <w:pPr>
                          <w:jc w:val="right"/>
                          <w:rPr>
                            <w:rStyle w:val="Strong"/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Name</w:t>
                        </w:r>
                        <w:r w:rsidRPr="00BE6656"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2DAE88D0" w14:textId="721569F7" w:rsidR="009862A0" w:rsidRPr="00BE6656" w:rsidRDefault="009862A0" w:rsidP="00FA107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1023 Carbon Steel Sheet (SS)</w:t>
                        </w:r>
                      </w:p>
                    </w:tc>
                  </w:tr>
                  <w:tr w:rsidR="009862A0" w:rsidRPr="00577134" w14:paraId="0EC723F1" w14:textId="77777777" w:rsidTr="00FA107B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767E4184" w14:textId="08BA8675" w:rsidR="009862A0" w:rsidRDefault="009862A0" w:rsidP="00FA107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Model type: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64A45113" w14:textId="76C4E8ED" w:rsidR="009862A0" w:rsidRDefault="009862A0" w:rsidP="00FA107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Linear Elastic Isotropic</w:t>
                        </w:r>
                      </w:p>
                    </w:tc>
                  </w:tr>
                  <w:tr w:rsidR="009862A0" w:rsidRPr="00577134" w14:paraId="29C5A7BA" w14:textId="77777777" w:rsidTr="00FA107B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6E8682BC" w14:textId="1EC05F8B" w:rsidR="009862A0" w:rsidRDefault="009862A0" w:rsidP="00FA107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Default failure criterion: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39526A52" w14:textId="551E0A39" w:rsidR="009862A0" w:rsidRDefault="009862A0" w:rsidP="00FA107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Unknown</w:t>
                        </w:r>
                      </w:p>
                    </w:tc>
                  </w:tr>
                  <w:tr w:rsidR="009862A0" w:rsidRPr="00577134" w14:paraId="02C0C65B" w14:textId="77777777" w:rsidTr="00FA107B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0E95D884" w14:textId="38863939" w:rsidR="009862A0" w:rsidRDefault="009862A0" w:rsidP="00FA107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Yield strength: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259FE92A" w14:textId="104E00FA" w:rsidR="009862A0" w:rsidRDefault="009862A0" w:rsidP="00FA107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2.82685e+08 N/m^2</w:t>
                        </w:r>
                      </w:p>
                    </w:tc>
                  </w:tr>
                  <w:tr w:rsidR="009862A0" w:rsidRPr="00577134" w14:paraId="6970F895" w14:textId="77777777" w:rsidTr="00FA107B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4EB75543" w14:textId="2DFD5089" w:rsidR="009862A0" w:rsidRDefault="009862A0" w:rsidP="00FA107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Tensile strength: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6A4EBB36" w14:textId="6A075A87" w:rsidR="009862A0" w:rsidRDefault="009862A0" w:rsidP="00FA107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4.25e+08 N/m^2</w:t>
                        </w:r>
                      </w:p>
                    </w:tc>
                  </w:tr>
                  <w:tr w:rsidR="009862A0" w:rsidRPr="00577134" w14:paraId="36AE333E" w14:textId="77777777" w:rsidTr="00FA107B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34D7D532" w14:textId="53F0B0E8" w:rsidR="009862A0" w:rsidRDefault="009862A0" w:rsidP="00FA107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Elastic modulus: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571AB568" w14:textId="53BF96E3" w:rsidR="009862A0" w:rsidRDefault="009862A0" w:rsidP="00FA107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2.05e+11 N/m^2</w:t>
                        </w:r>
                      </w:p>
                    </w:tc>
                  </w:tr>
                  <w:tr w:rsidR="009862A0" w:rsidRPr="00577134" w14:paraId="7D6CB389" w14:textId="77777777" w:rsidTr="00FA107B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3960E214" w14:textId="4E308BC0" w:rsidR="009862A0" w:rsidRDefault="009862A0" w:rsidP="00FA107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Poisson's ratio: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54CDFCEB" w14:textId="376E1DB1" w:rsidR="009862A0" w:rsidRDefault="009862A0" w:rsidP="00FA107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 xml:space="preserve">0.29  </w:t>
                        </w:r>
                      </w:p>
                    </w:tc>
                  </w:tr>
                  <w:tr w:rsidR="009862A0" w:rsidRPr="00577134" w14:paraId="499C07EC" w14:textId="77777777" w:rsidTr="00FA107B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161B0A1E" w14:textId="01E8B324" w:rsidR="009862A0" w:rsidRDefault="009862A0" w:rsidP="00FA107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Mass density: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265FF08D" w14:textId="572D2DB7" w:rsidR="009862A0" w:rsidRDefault="009862A0" w:rsidP="00FA107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7,858 kg/m^3</w:t>
                        </w:r>
                      </w:p>
                    </w:tc>
                  </w:tr>
                  <w:tr w:rsidR="009862A0" w:rsidRPr="00577134" w14:paraId="0C1C70ED" w14:textId="77777777" w:rsidTr="00FA107B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67897811" w14:textId="3A24F0CA" w:rsidR="009862A0" w:rsidRDefault="009862A0" w:rsidP="00FA107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Shear modulus: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1FD010AD" w14:textId="3636542B" w:rsidR="009862A0" w:rsidRDefault="009862A0" w:rsidP="00FA107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8e+10 N/m^2</w:t>
                        </w:r>
                      </w:p>
                    </w:tc>
                  </w:tr>
                  <w:tr w:rsidR="009862A0" w:rsidRPr="00577134" w14:paraId="6BEC6899" w14:textId="77777777" w:rsidTr="00FA107B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24C8FD19" w14:textId="67759F01" w:rsidR="009862A0" w:rsidRDefault="009862A0" w:rsidP="00FA107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Thermal expansion coefficient: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4DA27196" w14:textId="2661D915" w:rsidR="009862A0" w:rsidRDefault="009862A0" w:rsidP="00FA107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1.2e-05 /Kelvin</w:t>
                        </w:r>
                      </w:p>
                    </w:tc>
                  </w:tr>
                </w:tbl>
                <w:p w14:paraId="30719ACF" w14:textId="77777777" w:rsidR="009862A0" w:rsidRPr="00577134" w:rsidRDefault="009862A0" w:rsidP="00FA107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bCs w:val="0"/>
                      <w:sz w:val="20"/>
                      <w:szCs w:val="20"/>
                    </w:rPr>
                  </w:pPr>
                </w:p>
              </w:tc>
              <w:tc>
                <w:tcPr>
                  <w:tcW w:w="2886" w:type="dxa"/>
                  <w:gridSpan w:val="3"/>
                  <w:tcBorders>
                    <w:top w:val="single" w:sz="18" w:space="0" w:color="548DD4" w:themeColor="text2" w:themeTint="99"/>
                    <w:bottom w:val="single" w:sz="18" w:space="0" w:color="548DD4" w:themeColor="text2" w:themeTint="99"/>
                    <w:right w:val="none" w:sz="0" w:space="0" w:color="auto"/>
                  </w:tcBorders>
                </w:tcPr>
                <w:p w14:paraId="0D7E26D4" w14:textId="77777777" w:rsidR="009862A0" w:rsidRDefault="009862A0" w:rsidP="00FA107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sz w:val="20"/>
                      <w:szCs w:val="20"/>
                    </w:rPr>
                  </w:pP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SolidBody 1(Boss-Extrude10)(motor assembly-2/motor-1),</w:t>
                  </w:r>
                </w:p>
                <w:p w14:paraId="114CD769" w14:textId="3BA43FE6" w:rsidR="009862A0" w:rsidRPr="00577134" w:rsidRDefault="009862A0" w:rsidP="00FA107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SolidBody 2(Cut-Extrude13)(motor assembly-2/motor-1)</w:t>
                  </w:r>
                </w:p>
              </w:tc>
            </w:tr>
            <w:tr w:rsidR="009862A0" w:rsidRPr="000841BF" w14:paraId="17622F73" w14:textId="77777777" w:rsidTr="009862A0">
              <w:trPr>
                <w:gridAfter w:val="2"/>
                <w:wAfter w:w="24" w:type="dxa"/>
                <w:trHeight w:val="18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862" w:type="dxa"/>
                  <w:gridSpan w:val="8"/>
                  <w:tcBorders>
                    <w:top w:val="single" w:sz="8" w:space="0" w:color="auto"/>
                    <w:bottom w:val="single" w:sz="18" w:space="0" w:color="365F91" w:themeColor="accent1" w:themeShade="BF"/>
                  </w:tcBorders>
                  <w:shd w:val="clear" w:color="auto" w:fill="DBE5F1" w:themeFill="accent1" w:themeFillTint="33"/>
                </w:tcPr>
                <w:p w14:paraId="5D656F0D" w14:textId="37137A38" w:rsidR="009862A0" w:rsidRPr="000841BF" w:rsidRDefault="009862A0" w:rsidP="00FA107B">
                  <w:pPr>
                    <w:rPr>
                      <w:rStyle w:val="Strong"/>
                      <w:sz w:val="20"/>
                      <w:szCs w:val="20"/>
                    </w:rPr>
                  </w:pPr>
                  <w:r>
                    <w:rPr>
                      <w:rStyle w:val="Strong"/>
                      <w:szCs w:val="20"/>
                    </w:rPr>
                    <w:t>Curve Data:N/A</w:t>
                  </w:r>
                </w:p>
              </w:tc>
            </w:tr>
          </w:tbl>
          <w:p w14:paraId="51236A85" w14:textId="30783CF6" w:rsidR="00E80CD9" w:rsidRDefault="00E80CD9" w:rsidP="000A7C6B"/>
        </w:tc>
      </w:tr>
      <w:bookmarkEnd w:id="8"/>
      <w:bookmarkEnd w:id="9"/>
      <w:bookmarkEnd w:id="10"/>
    </w:tbl>
    <w:p w14:paraId="460BD790" w14:textId="77777777" w:rsidR="005273D5" w:rsidRDefault="005273D5" w:rsidP="006518B5"/>
    <w:tbl>
      <w:tblPr>
        <w:tblStyle w:val="TableGrid"/>
        <w:tblW w:w="110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52"/>
      </w:tblGrid>
      <w:tr w:rsidR="005273D5" w14:paraId="01F5C11C" w14:textId="77777777" w:rsidTr="00452CBC">
        <w:tc>
          <w:tcPr>
            <w:tcW w:w="11016" w:type="dxa"/>
          </w:tcPr>
          <w:p w14:paraId="4F5983C2" w14:textId="716C37AB" w:rsidR="005273D5" w:rsidRPr="00AF1A58" w:rsidRDefault="009862A0" w:rsidP="000A7C6B">
            <w:pPr>
              <w:pStyle w:val="Heading1"/>
              <w:rPr>
                <w:b w:val="0"/>
                <w:bCs w:val="0"/>
              </w:rPr>
            </w:pPr>
            <w:bookmarkStart w:id="12" w:name="_Toc184856691"/>
            <w:r>
              <w:rPr>
                <w:rStyle w:val="Strong"/>
              </w:rPr>
              <w:lastRenderedPageBreak/>
              <w:t>Loads and Fixtures</w:t>
            </w:r>
            <w:bookmarkEnd w:id="12"/>
          </w:p>
          <w:tbl>
            <w:tblPr>
              <w:tblStyle w:val="LightList-Accent3"/>
              <w:tblW w:w="10790" w:type="dxa"/>
              <w:tblBorders>
                <w:top w:val="single" w:sz="18" w:space="0" w:color="4D7830"/>
                <w:left w:val="single" w:sz="8" w:space="0" w:color="000000" w:themeColor="text1"/>
                <w:bottom w:val="single" w:sz="18" w:space="0" w:color="4D7830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ayout w:type="fixed"/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385"/>
              <w:gridCol w:w="3268"/>
              <w:gridCol w:w="5137"/>
            </w:tblGrid>
            <w:tr w:rsidR="009862A0" w14:paraId="56B7C0D8" w14:textId="77777777" w:rsidTr="009862A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0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85" w:type="dxa"/>
                  <w:tcBorders>
                    <w:left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EAF1DD" w:themeFill="accent3" w:themeFillTint="33"/>
                  <w:vAlign w:val="center"/>
                </w:tcPr>
                <w:p w14:paraId="38207827" w14:textId="7F94D386" w:rsidR="009862A0" w:rsidRPr="004E282D" w:rsidRDefault="009862A0" w:rsidP="005A5DC6">
                  <w:pPr>
                    <w:jc w:val="center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Fixture name</w:t>
                  </w:r>
                </w:p>
              </w:tc>
              <w:tc>
                <w:tcPr>
                  <w:tcW w:w="3268" w:type="dxa"/>
                  <w:tcBorders>
                    <w:left w:val="single" w:sz="18" w:space="0" w:color="76923C" w:themeColor="accent3" w:themeShade="BF"/>
                    <w:bottom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EAF1DD" w:themeFill="accent3" w:themeFillTint="33"/>
                  <w:vAlign w:val="center"/>
                </w:tcPr>
                <w:p w14:paraId="50AE3F5E" w14:textId="5A0D64C7" w:rsidR="009862A0" w:rsidRPr="004E282D" w:rsidRDefault="009862A0" w:rsidP="005A5D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Fixture Image</w:t>
                  </w:r>
                </w:p>
              </w:tc>
              <w:tc>
                <w:tcPr>
                  <w:tcW w:w="5137" w:type="dxa"/>
                  <w:tcBorders>
                    <w:left w:val="single" w:sz="18" w:space="0" w:color="76923C" w:themeColor="accent3" w:themeShade="BF"/>
                    <w:bottom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EAF1DD" w:themeFill="accent3" w:themeFillTint="33"/>
                  <w:vAlign w:val="center"/>
                </w:tcPr>
                <w:p w14:paraId="71BF65F8" w14:textId="04B96FC6" w:rsidR="009862A0" w:rsidRPr="004E282D" w:rsidRDefault="009862A0" w:rsidP="005A5D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Fixture Details</w:t>
                  </w:r>
                </w:p>
              </w:tc>
            </w:tr>
            <w:tr w:rsidR="009862A0" w14:paraId="5A996328" w14:textId="77777777" w:rsidTr="009862A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85" w:type="dxa"/>
                  <w:tcBorders>
                    <w:top w:val="single" w:sz="18" w:space="0" w:color="76923C" w:themeColor="accent3" w:themeShade="BF"/>
                    <w:left w:val="single" w:sz="18" w:space="0" w:color="76923C" w:themeColor="accent3" w:themeShade="BF"/>
                    <w:bottom w:val="single" w:sz="18" w:space="0" w:color="76923C" w:themeColor="accent3" w:themeShade="BF"/>
                  </w:tcBorders>
                  <w:vAlign w:val="center"/>
                </w:tcPr>
                <w:p w14:paraId="626E1215" w14:textId="3231656D" w:rsidR="009862A0" w:rsidRPr="00AD5FBA" w:rsidRDefault="009862A0" w:rsidP="005A5DC6">
                  <w:pPr>
                    <w:jc w:val="center"/>
                    <w:rPr>
                      <w:rStyle w:val="Strong"/>
                    </w:rPr>
                  </w:pPr>
                  <w:r>
                    <w:rPr>
                      <w:rStyle w:val="Strong"/>
                    </w:rPr>
                    <w:t>Fixed Hinge-1</w:t>
                  </w:r>
                </w:p>
              </w:tc>
              <w:tc>
                <w:tcPr>
                  <w:tcW w:w="3268" w:type="dxa"/>
                  <w:tcBorders>
                    <w:top w:val="single" w:sz="18" w:space="0" w:color="76923C" w:themeColor="accent3" w:themeShade="BF"/>
                    <w:bottom w:val="single" w:sz="18" w:space="0" w:color="76923C" w:themeColor="accent3" w:themeShade="BF"/>
                  </w:tcBorders>
                </w:tcPr>
                <w:p w14:paraId="33B893E2" w14:textId="22ED0AEC" w:rsidR="009862A0" w:rsidRPr="006208CB" w:rsidRDefault="009862A0" w:rsidP="000A7C6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noProof/>
                      <w:sz w:val="20"/>
                      <w:szCs w:val="20"/>
                    </w:rPr>
                    <w:drawing>
                      <wp:inline distT="0" distB="0" distL="0" distR="0" wp14:anchorId="7AC8CD95" wp14:editId="68ABC339">
                        <wp:extent cx="1929130" cy="872490"/>
                        <wp:effectExtent l="0" t="0" r="0" b="3810"/>
                        <wp:docPr id="1968080773" name="Picture 10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68080773" name=""/>
                                <pic:cNvPicPr/>
                              </pic:nvPicPr>
                              <pic:blipFill>
                                <a:blip r:embed="rId1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29130" cy="8724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137" w:type="dxa"/>
                  <w:tcBorders>
                    <w:top w:val="single" w:sz="18" w:space="0" w:color="76923C" w:themeColor="accent3" w:themeShade="BF"/>
                    <w:bottom w:val="single" w:sz="18" w:space="0" w:color="76923C" w:themeColor="accent3" w:themeShade="BF"/>
                    <w:right w:val="single" w:sz="18" w:space="0" w:color="76923C" w:themeColor="accent3" w:themeShade="BF"/>
                  </w:tcBorders>
                </w:tcPr>
                <w:tbl>
                  <w:tblPr>
                    <w:tblStyle w:val="MediumGrid1-Accent6"/>
                    <w:tblW w:w="5000" w:type="pc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680" w:firstRow="0" w:lastRow="0" w:firstColumn="1" w:lastColumn="0" w:noHBand="1" w:noVBand="1"/>
                  </w:tblPr>
                  <w:tblGrid>
                    <w:gridCol w:w="2666"/>
                    <w:gridCol w:w="2241"/>
                  </w:tblGrid>
                  <w:tr w:rsidR="009862A0" w14:paraId="7AFA7584" w14:textId="77777777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  <w:hideMark/>
                      </w:tcPr>
                      <w:p w14:paraId="30A43029" w14:textId="27E04DA1" w:rsidR="009862A0" w:rsidRPr="00BE6656" w:rsidRDefault="009862A0" w:rsidP="003F2268">
                        <w:pPr>
                          <w:jc w:val="right"/>
                          <w:rPr>
                            <w:rStyle w:val="Strong"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Entities: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  <w:hideMark/>
                      </w:tcPr>
                      <w:p w14:paraId="25D86DD6" w14:textId="630ED594" w:rsidR="009862A0" w:rsidRPr="00154A1A" w:rsidRDefault="009862A0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2 face(s)</w:t>
                        </w:r>
                      </w:p>
                    </w:tc>
                  </w:tr>
                  <w:tr w:rsidR="009862A0" w14:paraId="7D6727E9" w14:textId="77777777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14:paraId="54753BBE" w14:textId="79730E20" w:rsidR="009862A0" w:rsidRDefault="009862A0" w:rsidP="003F2268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Type: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14:paraId="3081C4C9" w14:textId="4DF1E4D3" w:rsidR="009862A0" w:rsidRDefault="009862A0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Fixed Hinge</w:t>
                        </w:r>
                      </w:p>
                    </w:tc>
                  </w:tr>
                </w:tbl>
                <w:p w14:paraId="6A084704" w14:textId="77777777" w:rsidR="009862A0" w:rsidRPr="004C6DEB" w:rsidRDefault="009862A0" w:rsidP="00840CC7">
                  <w:pPr>
                    <w:pStyle w:val="TOC3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9862A0" w14:paraId="217AB5E3" w14:textId="77777777" w:rsidTr="009862A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85" w:type="dxa"/>
                  <w:tcBorders>
                    <w:top w:val="single" w:sz="8" w:space="0" w:color="000000" w:themeColor="text1"/>
                    <w:left w:val="single" w:sz="18" w:space="0" w:color="76923C" w:themeColor="accent3" w:themeShade="BF"/>
                    <w:bottom w:val="single" w:sz="18" w:space="0" w:color="76923C" w:themeColor="accent3" w:themeShade="BF"/>
                  </w:tcBorders>
                  <w:vAlign w:val="center"/>
                </w:tcPr>
                <w:p w14:paraId="4E43A176" w14:textId="78A7CBD2" w:rsidR="009862A0" w:rsidRPr="00AD5FBA" w:rsidRDefault="009862A0" w:rsidP="00FA107B">
                  <w:pPr>
                    <w:jc w:val="center"/>
                    <w:rPr>
                      <w:rStyle w:val="Strong"/>
                    </w:rPr>
                  </w:pPr>
                  <w:r>
                    <w:rPr>
                      <w:rStyle w:val="Strong"/>
                    </w:rPr>
                    <w:t>Fixed-1</w:t>
                  </w:r>
                </w:p>
              </w:tc>
              <w:tc>
                <w:tcPr>
                  <w:tcW w:w="3268" w:type="dxa"/>
                  <w:tcBorders>
                    <w:top w:val="single" w:sz="8" w:space="0" w:color="000000" w:themeColor="text1"/>
                    <w:bottom w:val="single" w:sz="18" w:space="0" w:color="76923C" w:themeColor="accent3" w:themeShade="BF"/>
                  </w:tcBorders>
                </w:tcPr>
                <w:p w14:paraId="139618D1" w14:textId="50D7E1C4" w:rsidR="009862A0" w:rsidRPr="006208CB" w:rsidRDefault="009862A0" w:rsidP="00FA107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noProof/>
                      <w:sz w:val="20"/>
                      <w:szCs w:val="20"/>
                    </w:rPr>
                    <w:drawing>
                      <wp:inline distT="0" distB="0" distL="0" distR="0" wp14:anchorId="04FD08EE" wp14:editId="66E7E0E6">
                        <wp:extent cx="1929130" cy="872490"/>
                        <wp:effectExtent l="0" t="0" r="0" b="3810"/>
                        <wp:docPr id="1020313034" name="Picture 11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20313034" name=""/>
                                <pic:cNvPicPr/>
                              </pic:nvPicPr>
                              <pic:blipFill>
                                <a:blip r:embed="rId1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29130" cy="8724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137" w:type="dxa"/>
                  <w:tcBorders>
                    <w:top w:val="single" w:sz="8" w:space="0" w:color="000000" w:themeColor="text1"/>
                    <w:bottom w:val="single" w:sz="18" w:space="0" w:color="76923C" w:themeColor="accent3" w:themeShade="BF"/>
                    <w:right w:val="single" w:sz="18" w:space="0" w:color="76923C" w:themeColor="accent3" w:themeShade="BF"/>
                  </w:tcBorders>
                </w:tcPr>
                <w:tbl>
                  <w:tblPr>
                    <w:tblStyle w:val="MediumGrid1-Accent6"/>
                    <w:tblW w:w="5000" w:type="pc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680" w:firstRow="0" w:lastRow="0" w:firstColumn="1" w:lastColumn="0" w:noHBand="1" w:noVBand="1"/>
                  </w:tblPr>
                  <w:tblGrid>
                    <w:gridCol w:w="2666"/>
                    <w:gridCol w:w="2241"/>
                  </w:tblGrid>
                  <w:tr w:rsidR="009862A0" w14:paraId="65C3A3D7" w14:textId="77777777" w:rsidTr="00FA107B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  <w:hideMark/>
                      </w:tcPr>
                      <w:p w14:paraId="0042C174" w14:textId="73E07671" w:rsidR="009862A0" w:rsidRPr="00BE6656" w:rsidRDefault="009862A0" w:rsidP="00FA107B">
                        <w:pPr>
                          <w:jc w:val="right"/>
                          <w:rPr>
                            <w:rStyle w:val="Strong"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Entities: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  <w:hideMark/>
                      </w:tcPr>
                      <w:p w14:paraId="1C04231C" w14:textId="052CD174" w:rsidR="009862A0" w:rsidRPr="00154A1A" w:rsidRDefault="009862A0" w:rsidP="00FA107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1 face(s)</w:t>
                        </w:r>
                      </w:p>
                    </w:tc>
                  </w:tr>
                  <w:tr w:rsidR="009862A0" w14:paraId="6EBF3BC6" w14:textId="77777777" w:rsidTr="00FA107B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14:paraId="4FF2FB1D" w14:textId="3964FB5D" w:rsidR="009862A0" w:rsidRDefault="009862A0" w:rsidP="00FA107B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Type: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14:paraId="379874A2" w14:textId="720BEFEE" w:rsidR="009862A0" w:rsidRDefault="009862A0" w:rsidP="00FA107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Fixed Geometry</w:t>
                        </w:r>
                      </w:p>
                    </w:tc>
                  </w:tr>
                </w:tbl>
                <w:p w14:paraId="1D715FF3" w14:textId="77777777" w:rsidR="009862A0" w:rsidRPr="004C6DEB" w:rsidRDefault="009862A0" w:rsidP="00FA107B">
                  <w:pPr>
                    <w:pStyle w:val="TOC3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</w:tbl>
          <w:p w14:paraId="567DB243" w14:textId="77777777" w:rsidR="005273D5" w:rsidRDefault="005273D5" w:rsidP="00840CC7">
            <w:pPr>
              <w:pStyle w:val="TOC3"/>
            </w:pPr>
          </w:p>
          <w:tbl>
            <w:tblPr>
              <w:tblStyle w:val="LightList-Accent2"/>
              <w:tblW w:w="10816" w:type="dxa"/>
              <w:tblBorders>
                <w:top w:val="single" w:sz="18" w:space="0" w:color="C0504D" w:themeColor="accent2"/>
                <w:left w:val="single" w:sz="8" w:space="0" w:color="000000" w:themeColor="text1"/>
                <w:bottom w:val="single" w:sz="18" w:space="0" w:color="C0504D" w:themeColor="accent2"/>
                <w:right w:val="single" w:sz="8" w:space="0" w:color="000000" w:themeColor="text1"/>
                <w:insideH w:val="single" w:sz="8" w:space="0" w:color="000000" w:themeColor="text1"/>
                <w:insideV w:val="single" w:sz="2" w:space="0" w:color="auto"/>
              </w:tblBorders>
              <w:tblLayout w:type="fixed"/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654"/>
              <w:gridCol w:w="3172"/>
              <w:gridCol w:w="5990"/>
            </w:tblGrid>
            <w:tr w:rsidR="009862A0" w14:paraId="1316326B" w14:textId="77777777" w:rsidTr="009862A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0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54" w:type="dxa"/>
                  <w:tcBorders>
                    <w:left w:val="single" w:sz="18" w:space="0" w:color="C0504D" w:themeColor="accent2"/>
                    <w:right w:val="single" w:sz="18" w:space="0" w:color="C0504D" w:themeColor="accent2"/>
                  </w:tcBorders>
                  <w:shd w:val="clear" w:color="auto" w:fill="F2E0D2"/>
                  <w:vAlign w:val="center"/>
                </w:tcPr>
                <w:p w14:paraId="2F2C9D9E" w14:textId="22A85222" w:rsidR="009862A0" w:rsidRPr="004E282D" w:rsidRDefault="009862A0" w:rsidP="005A5DC6">
                  <w:pPr>
                    <w:jc w:val="center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Load name</w:t>
                  </w:r>
                </w:p>
              </w:tc>
              <w:tc>
                <w:tcPr>
                  <w:tcW w:w="3172" w:type="dxa"/>
                  <w:tcBorders>
                    <w:left w:val="single" w:sz="18" w:space="0" w:color="C0504D" w:themeColor="accent2"/>
                    <w:bottom w:val="single" w:sz="18" w:space="0" w:color="C0504D" w:themeColor="accent2"/>
                    <w:right w:val="single" w:sz="18" w:space="0" w:color="C0504D" w:themeColor="accent2"/>
                  </w:tcBorders>
                  <w:shd w:val="clear" w:color="auto" w:fill="F2E0D2"/>
                  <w:vAlign w:val="center"/>
                </w:tcPr>
                <w:p w14:paraId="5DA771BD" w14:textId="3F9F9EDB" w:rsidR="009862A0" w:rsidRPr="004E282D" w:rsidRDefault="009862A0" w:rsidP="005A5D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Load Image</w:t>
                  </w:r>
                </w:p>
              </w:tc>
              <w:tc>
                <w:tcPr>
                  <w:tcW w:w="5990" w:type="dxa"/>
                  <w:tcBorders>
                    <w:left w:val="single" w:sz="18" w:space="0" w:color="C0504D" w:themeColor="accent2"/>
                    <w:bottom w:val="single" w:sz="18" w:space="0" w:color="C0504D" w:themeColor="accent2"/>
                    <w:right w:val="single" w:sz="18" w:space="0" w:color="C0504D" w:themeColor="accent2"/>
                  </w:tcBorders>
                  <w:shd w:val="clear" w:color="auto" w:fill="F2E0D2"/>
                  <w:vAlign w:val="center"/>
                </w:tcPr>
                <w:p w14:paraId="10727C46" w14:textId="7224EFAB" w:rsidR="009862A0" w:rsidRPr="004E282D" w:rsidRDefault="009862A0" w:rsidP="005A5D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Load Details</w:t>
                  </w:r>
                </w:p>
              </w:tc>
            </w:tr>
            <w:tr w:rsidR="009862A0" w14:paraId="2B8C0A47" w14:textId="77777777" w:rsidTr="009862A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54" w:type="dxa"/>
                  <w:tcBorders>
                    <w:top w:val="single" w:sz="18" w:space="0" w:color="C0504D" w:themeColor="accent2"/>
                    <w:left w:val="single" w:sz="18" w:space="0" w:color="C0504D" w:themeColor="accent2"/>
                    <w:bottom w:val="single" w:sz="18" w:space="0" w:color="C0504D" w:themeColor="accent2"/>
                  </w:tcBorders>
                  <w:vAlign w:val="center"/>
                </w:tcPr>
                <w:p w14:paraId="5598F40F" w14:textId="685F8861" w:rsidR="009862A0" w:rsidRPr="00F42DD1" w:rsidRDefault="009862A0" w:rsidP="005A5DC6">
                  <w:pPr>
                    <w:jc w:val="center"/>
                    <w:rPr>
                      <w:rStyle w:val="Strong"/>
                    </w:rPr>
                  </w:pPr>
                  <w:r>
                    <w:rPr>
                      <w:rStyle w:val="Strong"/>
                    </w:rPr>
                    <w:t>Torque-1</w:t>
                  </w:r>
                </w:p>
              </w:tc>
              <w:tc>
                <w:tcPr>
                  <w:tcW w:w="3172" w:type="dxa"/>
                  <w:tcBorders>
                    <w:top w:val="single" w:sz="18" w:space="0" w:color="C0504D" w:themeColor="accent2"/>
                    <w:bottom w:val="single" w:sz="18" w:space="0" w:color="C0504D" w:themeColor="accent2"/>
                  </w:tcBorders>
                </w:tcPr>
                <w:p w14:paraId="67D7BE56" w14:textId="2CC38824" w:rsidR="009862A0" w:rsidRPr="006208CB" w:rsidRDefault="009862A0" w:rsidP="000A7C6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sz w:val="20"/>
                      <w:szCs w:val="20"/>
                    </w:rPr>
                  </w:pPr>
                  <w:r>
                    <w:rPr>
                      <w:bCs/>
                      <w:noProof/>
                      <w:sz w:val="20"/>
                      <w:szCs w:val="20"/>
                    </w:rPr>
                    <w:drawing>
                      <wp:inline distT="0" distB="0" distL="0" distR="0" wp14:anchorId="644A8FD6" wp14:editId="68BE4848">
                        <wp:extent cx="1868170" cy="844550"/>
                        <wp:effectExtent l="0" t="0" r="0" b="0"/>
                        <wp:docPr id="1758014700" name="Picture 12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58014700" name=""/>
                                <pic:cNvPicPr/>
                              </pic:nvPicPr>
                              <pic:blipFill>
                                <a:blip r:embed="rId1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68170" cy="8445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990" w:type="dxa"/>
                  <w:tcBorders>
                    <w:top w:val="single" w:sz="18" w:space="0" w:color="C0504D" w:themeColor="accent2"/>
                    <w:bottom w:val="single" w:sz="18" w:space="0" w:color="C0504D" w:themeColor="accent2"/>
                    <w:right w:val="single" w:sz="18" w:space="0" w:color="C0504D" w:themeColor="accent2"/>
                  </w:tcBorders>
                </w:tcPr>
                <w:tbl>
                  <w:tblPr>
                    <w:tblStyle w:val="MediumGrid1-Accent6"/>
                    <w:tblW w:w="5000" w:type="pc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680" w:firstRow="0" w:lastRow="0" w:firstColumn="1" w:lastColumn="0" w:noHBand="1" w:noVBand="1"/>
                  </w:tblPr>
                  <w:tblGrid>
                    <w:gridCol w:w="3130"/>
                    <w:gridCol w:w="2630"/>
                  </w:tblGrid>
                  <w:tr w:rsidR="009862A0" w14:paraId="2FB99795" w14:textId="77777777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  <w:hideMark/>
                      </w:tcPr>
                      <w:p w14:paraId="5B82705F" w14:textId="0CBE9162" w:rsidR="009862A0" w:rsidRPr="00BE6656" w:rsidRDefault="009862A0" w:rsidP="003F2268">
                        <w:pPr>
                          <w:jc w:val="right"/>
                          <w:rPr>
                            <w:rStyle w:val="Strong"/>
                            <w:bCs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Entities: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  <w:hideMark/>
                      </w:tcPr>
                      <w:p w14:paraId="361DC920" w14:textId="05DC15C7" w:rsidR="009862A0" w:rsidRPr="00B77EA3" w:rsidRDefault="009862A0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1 face(s), 2 Solid Body (s)</w:t>
                        </w:r>
                      </w:p>
                    </w:tc>
                  </w:tr>
                  <w:tr w:rsidR="009862A0" w14:paraId="65D96468" w14:textId="77777777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14:paraId="0B2CFB68" w14:textId="5FEDE5F0" w:rsidR="009862A0" w:rsidRDefault="009862A0" w:rsidP="003F2268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Reference: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14:paraId="57B56B12" w14:textId="449B0134" w:rsidR="009862A0" w:rsidRDefault="009862A0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Face&lt; 1 &gt;</w:t>
                        </w:r>
                      </w:p>
                    </w:tc>
                  </w:tr>
                  <w:tr w:rsidR="009862A0" w14:paraId="41B71984" w14:textId="77777777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14:paraId="22474B82" w14:textId="285AA93B" w:rsidR="009862A0" w:rsidRDefault="009862A0" w:rsidP="003F2268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Type: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14:paraId="2428865B" w14:textId="391B12D4" w:rsidR="009862A0" w:rsidRDefault="009862A0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Apply torque</w:t>
                        </w:r>
                      </w:p>
                    </w:tc>
                  </w:tr>
                  <w:tr w:rsidR="009862A0" w14:paraId="06FEF61E" w14:textId="77777777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14:paraId="2916F1A4" w14:textId="7E348DF9" w:rsidR="009862A0" w:rsidRDefault="009862A0" w:rsidP="003F2268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Value: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14:paraId="7040F4DF" w14:textId="413788AF" w:rsidR="009862A0" w:rsidRDefault="009862A0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-1.22 N.m</w:t>
                        </w:r>
                      </w:p>
                    </w:tc>
                  </w:tr>
                </w:tbl>
                <w:p w14:paraId="048CE078" w14:textId="77777777" w:rsidR="009862A0" w:rsidRDefault="009862A0" w:rsidP="000A7C6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</w:rPr>
                  </w:pPr>
                </w:p>
              </w:tc>
            </w:tr>
            <w:tr w:rsidR="009862A0" w14:paraId="287AE6FD" w14:textId="77777777" w:rsidTr="00FA107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54" w:type="dxa"/>
                  <w:tcBorders>
                    <w:top w:val="single" w:sz="18" w:space="0" w:color="C0504D" w:themeColor="accent2"/>
                    <w:left w:val="single" w:sz="18" w:space="0" w:color="C0504D" w:themeColor="accent2"/>
                  </w:tcBorders>
                  <w:vAlign w:val="center"/>
                </w:tcPr>
                <w:p w14:paraId="3CC1A763" w14:textId="739AC6BA" w:rsidR="009862A0" w:rsidRPr="00F42DD1" w:rsidRDefault="009862A0" w:rsidP="00FA107B">
                  <w:pPr>
                    <w:jc w:val="center"/>
                    <w:rPr>
                      <w:rStyle w:val="Strong"/>
                    </w:rPr>
                  </w:pPr>
                  <w:r>
                    <w:rPr>
                      <w:rStyle w:val="Strong"/>
                    </w:rPr>
                    <w:t>Force-1</w:t>
                  </w:r>
                </w:p>
              </w:tc>
              <w:tc>
                <w:tcPr>
                  <w:tcW w:w="3172" w:type="dxa"/>
                  <w:tcBorders>
                    <w:top w:val="single" w:sz="18" w:space="0" w:color="C0504D" w:themeColor="accent2"/>
                  </w:tcBorders>
                </w:tcPr>
                <w:p w14:paraId="6C3F5123" w14:textId="60CFAB49" w:rsidR="009862A0" w:rsidRPr="006208CB" w:rsidRDefault="009862A0" w:rsidP="00FA107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 w:val="0"/>
                      <w:sz w:val="20"/>
                      <w:szCs w:val="20"/>
                    </w:rPr>
                  </w:pPr>
                  <w:r>
                    <w:rPr>
                      <w:bCs/>
                      <w:noProof/>
                      <w:sz w:val="20"/>
                      <w:szCs w:val="20"/>
                    </w:rPr>
                    <w:drawing>
                      <wp:inline distT="0" distB="0" distL="0" distR="0" wp14:anchorId="19EAF773" wp14:editId="0708695A">
                        <wp:extent cx="1868170" cy="844550"/>
                        <wp:effectExtent l="0" t="0" r="0" b="0"/>
                        <wp:docPr id="1282829527" name="Picture 13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82829527" name=""/>
                                <pic:cNvPicPr/>
                              </pic:nvPicPr>
                              <pic:blipFill>
                                <a:blip r:embed="rId1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68170" cy="8445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990" w:type="dxa"/>
                  <w:tcBorders>
                    <w:top w:val="single" w:sz="18" w:space="0" w:color="C0504D" w:themeColor="accent2"/>
                    <w:right w:val="single" w:sz="18" w:space="0" w:color="C0504D" w:themeColor="accent2"/>
                  </w:tcBorders>
                </w:tcPr>
                <w:tbl>
                  <w:tblPr>
                    <w:tblStyle w:val="MediumGrid1-Accent6"/>
                    <w:tblW w:w="5000" w:type="pc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680" w:firstRow="0" w:lastRow="0" w:firstColumn="1" w:lastColumn="0" w:noHBand="1" w:noVBand="1"/>
                  </w:tblPr>
                  <w:tblGrid>
                    <w:gridCol w:w="3130"/>
                    <w:gridCol w:w="2630"/>
                  </w:tblGrid>
                  <w:tr w:rsidR="009862A0" w14:paraId="48B36756" w14:textId="77777777" w:rsidTr="00FA107B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  <w:hideMark/>
                      </w:tcPr>
                      <w:p w14:paraId="54189331" w14:textId="02D6BD35" w:rsidR="009862A0" w:rsidRPr="00BE6656" w:rsidRDefault="009862A0" w:rsidP="00FA107B">
                        <w:pPr>
                          <w:jc w:val="right"/>
                          <w:rPr>
                            <w:rStyle w:val="Strong"/>
                            <w:bCs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Entities: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  <w:hideMark/>
                      </w:tcPr>
                      <w:p w14:paraId="4DD392CB" w14:textId="03253B3A" w:rsidR="009862A0" w:rsidRPr="00B77EA3" w:rsidRDefault="009862A0" w:rsidP="00FA107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1 edge(s)</w:t>
                        </w:r>
                      </w:p>
                    </w:tc>
                  </w:tr>
                  <w:tr w:rsidR="009862A0" w14:paraId="190BE69F" w14:textId="77777777" w:rsidTr="00FA107B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14:paraId="3493C076" w14:textId="789B1323" w:rsidR="009862A0" w:rsidRDefault="009862A0" w:rsidP="00FA107B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Reference: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14:paraId="234B4111" w14:textId="703A1A73" w:rsidR="009862A0" w:rsidRDefault="009862A0" w:rsidP="00FA107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Edge&lt; 1 &gt;</w:t>
                        </w:r>
                      </w:p>
                    </w:tc>
                  </w:tr>
                  <w:tr w:rsidR="009862A0" w14:paraId="353ECE48" w14:textId="77777777" w:rsidTr="00FA107B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14:paraId="1D9455D3" w14:textId="457C79D8" w:rsidR="009862A0" w:rsidRDefault="009862A0" w:rsidP="00FA107B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Type: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14:paraId="5EAD3107" w14:textId="535B3D91" w:rsidR="009862A0" w:rsidRDefault="009862A0" w:rsidP="00FA107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Apply force</w:t>
                        </w:r>
                      </w:p>
                    </w:tc>
                  </w:tr>
                  <w:tr w:rsidR="009862A0" w14:paraId="13FB557E" w14:textId="77777777" w:rsidTr="00FA107B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14:paraId="0A27D24C" w14:textId="2C0B90C6" w:rsidR="009862A0" w:rsidRDefault="009862A0" w:rsidP="00FA107B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Values: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14:paraId="34BB6415" w14:textId="52BDD924" w:rsidR="009862A0" w:rsidRDefault="009862A0" w:rsidP="00FA107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---, ---, -,100 N</w:t>
                        </w:r>
                      </w:p>
                    </w:tc>
                  </w:tr>
                </w:tbl>
                <w:p w14:paraId="2590362B" w14:textId="77777777" w:rsidR="009862A0" w:rsidRDefault="009862A0" w:rsidP="00FA107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</w:rPr>
                  </w:pPr>
                </w:p>
              </w:tc>
            </w:tr>
          </w:tbl>
          <w:p w14:paraId="399771CE" w14:textId="44AD6993" w:rsidR="005273D5" w:rsidRDefault="005273D5" w:rsidP="000A7C6B">
            <w:pPr>
              <w:rPr>
                <w:rStyle w:val="Strong"/>
              </w:rPr>
            </w:pPr>
          </w:p>
        </w:tc>
      </w:tr>
    </w:tbl>
    <w:p w14:paraId="4BFDF768" w14:textId="77777777" w:rsidR="00132707" w:rsidRDefault="00132707" w:rsidP="00132707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6"/>
      </w:tblGrid>
      <w:tr w:rsidR="00132707" w14:paraId="714ED7CC" w14:textId="77777777" w:rsidTr="005B3D16">
        <w:tc>
          <w:tcPr>
            <w:tcW w:w="11016" w:type="dxa"/>
          </w:tcPr>
          <w:p w14:paraId="69093F60" w14:textId="18A391F7" w:rsidR="00132707" w:rsidRDefault="00132707" w:rsidP="000A7C6B">
            <w:pPr>
              <w:pStyle w:val="Heading1"/>
            </w:pPr>
            <w:r>
              <w:br w:type="page"/>
            </w:r>
            <w:bookmarkStart w:id="13" w:name="_Toc184856692"/>
            <w:r w:rsidR="009862A0">
              <w:t>Connector Definitions</w:t>
            </w:r>
            <w:bookmarkEnd w:id="13"/>
          </w:p>
          <w:p w14:paraId="633E70F3" w14:textId="5623730A" w:rsidR="00132707" w:rsidRDefault="009862A0" w:rsidP="000A7C6B">
            <w:r>
              <w:t>No Data</w:t>
            </w:r>
          </w:p>
          <w:p w14:paraId="6D800EDD" w14:textId="4BB7F322" w:rsidR="00EF37BF" w:rsidRPr="009C0A33" w:rsidRDefault="00EF37BF" w:rsidP="000A7C6B"/>
          <w:p w14:paraId="4269FBAA" w14:textId="77777777" w:rsidR="000F2729" w:rsidRDefault="000F2729" w:rsidP="000A7C6B"/>
          <w:p w14:paraId="76E87615" w14:textId="6AF74B2C" w:rsidR="00E12C21" w:rsidRDefault="00E12C21" w:rsidP="000A7C6B"/>
          <w:p w14:paraId="5C2B43EF" w14:textId="77777777" w:rsidR="00D72EE8" w:rsidRDefault="00D72EE8" w:rsidP="00D72EE8"/>
          <w:p w14:paraId="02DA03EA" w14:textId="2C0BBF70" w:rsidR="00D72EE8" w:rsidRPr="009C0A33" w:rsidRDefault="00D72EE8" w:rsidP="00D72EE8"/>
          <w:p w14:paraId="2292B5A2" w14:textId="4BDCA0C8" w:rsidR="00132707" w:rsidRDefault="00132707" w:rsidP="000A7C6B"/>
        </w:tc>
      </w:tr>
    </w:tbl>
    <w:p w14:paraId="78B9A60A" w14:textId="77777777" w:rsidR="00104BD8" w:rsidRDefault="00104BD8" w:rsidP="006936A0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016"/>
      </w:tblGrid>
      <w:tr w:rsidR="00104BD8" w14:paraId="5F6DACA7" w14:textId="77777777" w:rsidTr="00213D4E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4A99511C" w14:textId="414A3AB9" w:rsidR="00104BD8" w:rsidRDefault="009862A0" w:rsidP="009862A0">
            <w:pPr>
              <w:pStyle w:val="Heading1"/>
            </w:pPr>
            <w:bookmarkStart w:id="14" w:name="_Toc184856693"/>
            <w:r>
              <w:lastRenderedPageBreak/>
              <w:t>Interaction Information</w:t>
            </w:r>
            <w:bookmarkEnd w:id="14"/>
          </w:p>
          <w:p w14:paraId="76C96E25" w14:textId="77777777" w:rsidR="00104BD8" w:rsidRPr="000B04D4" w:rsidRDefault="00104BD8" w:rsidP="000A7C6B"/>
          <w:tbl>
            <w:tblPr>
              <w:tblStyle w:val="LightGrid-Accent11"/>
              <w:tblW w:w="0" w:type="auto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920"/>
              <w:gridCol w:w="3786"/>
              <w:gridCol w:w="4048"/>
            </w:tblGrid>
            <w:tr w:rsidR="002B4DE8" w14:paraId="418CBC89" w14:textId="77777777" w:rsidTr="009862A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22" w:type="dxa"/>
                  <w:tcBorders>
                    <w:top w:val="none" w:sz="0" w:space="0" w:color="auto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28936C84" w14:textId="7C637F86" w:rsidR="002B4DE8" w:rsidRDefault="009862A0" w:rsidP="00C16188">
                  <w:pPr>
                    <w:jc w:val="center"/>
                  </w:pPr>
                  <w:r>
                    <w:t>Interaction</w:t>
                  </w:r>
                </w:p>
              </w:tc>
              <w:tc>
                <w:tcPr>
                  <w:tcW w:w="3783" w:type="dxa"/>
                  <w:tcBorders>
                    <w:top w:val="none" w:sz="0" w:space="0" w:color="auto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3AB6CD29" w14:textId="3FECE0C3" w:rsidR="002B4DE8" w:rsidRDefault="009862A0" w:rsidP="00C1618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Interaction Image</w:t>
                  </w:r>
                </w:p>
              </w:tc>
              <w:tc>
                <w:tcPr>
                  <w:tcW w:w="4049" w:type="dxa"/>
                  <w:tcBorders>
                    <w:top w:val="none" w:sz="0" w:space="0" w:color="auto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11E96322" w14:textId="6943BCB8" w:rsidR="002B4DE8" w:rsidRDefault="009862A0" w:rsidP="00C1618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Interaction Properties</w:t>
                  </w:r>
                </w:p>
              </w:tc>
            </w:tr>
            <w:tr w:rsidR="002B4DE8" w14:paraId="6776D741" w14:textId="77777777" w:rsidTr="009862A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2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F299B8D" w14:textId="67A1C32C" w:rsidR="002B4DE8" w:rsidRPr="00211C62" w:rsidRDefault="009862A0" w:rsidP="00C16188">
                  <w:pPr>
                    <w:jc w:val="center"/>
                    <w:rPr>
                      <w:rFonts w:asciiTheme="minorHAnsi" w:hAnsiTheme="minorHAnsi"/>
                      <w:b w:val="0"/>
                    </w:rPr>
                  </w:pPr>
                  <w:r>
                    <w:rPr>
                      <w:rFonts w:asciiTheme="minorHAnsi" w:hAnsiTheme="minorHAnsi"/>
                      <w:b w:val="0"/>
                    </w:rPr>
                    <w:t>Global Interaction</w:t>
                  </w:r>
                </w:p>
              </w:tc>
              <w:tc>
                <w:tcPr>
                  <w:tcW w:w="378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4F81BD" w:themeColor="accent1"/>
                  </w:tcBorders>
                  <w:shd w:val="clear" w:color="auto" w:fill="auto"/>
                  <w:vAlign w:val="center"/>
                </w:tcPr>
                <w:p w14:paraId="0A414A84" w14:textId="4B052214" w:rsidR="002B4DE8" w:rsidRPr="000B04D4" w:rsidRDefault="009862A0" w:rsidP="00C16188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noProof/>
                    </w:rPr>
                    <w:drawing>
                      <wp:inline distT="0" distB="0" distL="0" distR="0" wp14:anchorId="1EF943D1" wp14:editId="2293469B">
                        <wp:extent cx="2265045" cy="1024255"/>
                        <wp:effectExtent l="0" t="0" r="1905" b="4445"/>
                        <wp:docPr id="218480514" name="Picture 14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18480514" name=""/>
                                <pic:cNvPicPr/>
                              </pic:nvPicPr>
                              <pic:blipFill>
                                <a:blip r:embed="rId2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5045" cy="102425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049" w:type="dxa"/>
                  <w:tcBorders>
                    <w:top w:val="single" w:sz="18" w:space="0" w:color="548DD4" w:themeColor="text2" w:themeTint="99"/>
                    <w:left w:val="single" w:sz="18" w:space="0" w:color="4F81BD" w:themeColor="accent1"/>
                    <w:bottom w:val="single" w:sz="18" w:space="0" w:color="548DD4" w:themeColor="text2" w:themeTint="99"/>
                    <w:right w:val="single" w:sz="18" w:space="0" w:color="4F81BD" w:themeColor="accent1"/>
                  </w:tcBorders>
                  <w:shd w:val="clear" w:color="auto" w:fill="auto"/>
                </w:tcPr>
                <w:tbl>
                  <w:tblPr>
                    <w:tblStyle w:val="MediumGrid1-Accent6"/>
                    <w:tblW w:w="5000" w:type="pc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680" w:firstRow="0" w:lastRow="0" w:firstColumn="1" w:lastColumn="0" w:noHBand="1" w:noVBand="1"/>
                  </w:tblPr>
                  <w:tblGrid>
                    <w:gridCol w:w="2082"/>
                    <w:gridCol w:w="1750"/>
                  </w:tblGrid>
                  <w:tr w:rsidR="0017091B" w14:paraId="6A4A0F21" w14:textId="77777777" w:rsidTr="004F6DE4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  <w:hideMark/>
                      </w:tcPr>
                      <w:p w14:paraId="05D458B6" w14:textId="73C95866" w:rsidR="0017091B" w:rsidRPr="00BE6656" w:rsidRDefault="009862A0" w:rsidP="004F6DE4">
                        <w:pPr>
                          <w:jc w:val="right"/>
                          <w:rPr>
                            <w:rStyle w:val="Strong"/>
                            <w:bCs/>
                          </w:rPr>
                        </w:pPr>
                        <w:r>
                          <w:t>Type: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  <w:hideMark/>
                      </w:tcPr>
                      <w:p w14:paraId="3E5BFEC8" w14:textId="0E513559" w:rsidR="0017091B" w:rsidRPr="00BE6656" w:rsidRDefault="009862A0" w:rsidP="004F6DE4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</w:rPr>
                          <w:t>Bonded</w:t>
                        </w:r>
                      </w:p>
                    </w:tc>
                  </w:tr>
                  <w:tr w:rsidR="009862A0" w14:paraId="6FDA48FB" w14:textId="77777777" w:rsidTr="004F6DE4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14:paraId="6DBF41A6" w14:textId="242EAF22" w:rsidR="009862A0" w:rsidRDefault="009862A0" w:rsidP="004F6DE4">
                        <w:pPr>
                          <w:jc w:val="right"/>
                        </w:pPr>
                        <w:r>
                          <w:t>Components: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14:paraId="5D465FE9" w14:textId="2E017F33" w:rsidR="009862A0" w:rsidRDefault="009862A0" w:rsidP="004F6DE4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</w:rPr>
                          <w:t>1 component(s)</w:t>
                        </w:r>
                      </w:p>
                    </w:tc>
                  </w:tr>
                  <w:tr w:rsidR="009862A0" w14:paraId="6AED56ED" w14:textId="77777777" w:rsidTr="004F6DE4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14:paraId="77CD0D55" w14:textId="2E2CAD8C" w:rsidR="009862A0" w:rsidRDefault="009862A0" w:rsidP="004F6DE4">
                        <w:pPr>
                          <w:jc w:val="right"/>
                        </w:pPr>
                        <w:r>
                          <w:t>Options: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14:paraId="1085752F" w14:textId="030A999F" w:rsidR="009862A0" w:rsidRDefault="009862A0" w:rsidP="004F6DE4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</w:rPr>
                          <w:t>Independent mesh</w:t>
                        </w:r>
                      </w:p>
                    </w:tc>
                  </w:tr>
                </w:tbl>
                <w:p w14:paraId="363341FA" w14:textId="77777777" w:rsidR="00213D4E" w:rsidRPr="00211C62" w:rsidRDefault="00213D4E" w:rsidP="0017091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</w:tbl>
          <w:p w14:paraId="688B91BC" w14:textId="21C97395" w:rsidR="00104BD8" w:rsidRDefault="00104BD8" w:rsidP="000A7C6B">
            <w:pPr>
              <w:rPr>
                <w:rStyle w:val="A3"/>
              </w:rPr>
            </w:pPr>
          </w:p>
          <w:p w14:paraId="4D62B95B" w14:textId="77777777" w:rsidR="00104BD8" w:rsidRDefault="00104BD8" w:rsidP="000A7C6B"/>
        </w:tc>
      </w:tr>
    </w:tbl>
    <w:p w14:paraId="0D855F48" w14:textId="77777777" w:rsidR="00A61A59" w:rsidRDefault="00A61A59" w:rsidP="006936A0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016"/>
      </w:tblGrid>
      <w:tr w:rsidR="00A61A59" w14:paraId="2A009E9D" w14:textId="77777777" w:rsidTr="00A14EA8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50A5141D" w14:textId="3BEDB475" w:rsidR="00A61A59" w:rsidRDefault="009862A0" w:rsidP="000A7C6B">
            <w:pPr>
              <w:pStyle w:val="Heading1"/>
            </w:pPr>
            <w:bookmarkStart w:id="15" w:name="_Toc184856694"/>
            <w:r>
              <w:lastRenderedPageBreak/>
              <w:t>Mesh information</w:t>
            </w:r>
            <w:bookmarkEnd w:id="15"/>
          </w:p>
          <w:tbl>
            <w:tblPr>
              <w:tblStyle w:val="MediumList1-Accent11"/>
              <w:tblW w:w="0" w:type="auto"/>
              <w:tblLayout w:type="fixed"/>
              <w:tblLook w:val="0480" w:firstRow="0" w:lastRow="0" w:firstColumn="1" w:lastColumn="0" w:noHBand="0" w:noVBand="1"/>
            </w:tblPr>
            <w:tblGrid>
              <w:gridCol w:w="5377"/>
              <w:gridCol w:w="5377"/>
            </w:tblGrid>
            <w:tr w:rsidR="00A9531D" w14:paraId="48EC437C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80176E6" w14:textId="5038A400" w:rsidR="00A9531D" w:rsidRDefault="009862A0" w:rsidP="00C16188">
                  <w:r>
                    <w:t>Mesh type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B3B31A5" w14:textId="02720D92" w:rsidR="00A9531D" w:rsidRDefault="009862A0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Solid Mesh</w:t>
                  </w:r>
                </w:p>
              </w:tc>
            </w:tr>
            <w:tr w:rsidR="009862A0" w14:paraId="570CD1C4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3C18BD2" w14:textId="21D838ED" w:rsidR="009862A0" w:rsidRDefault="009862A0" w:rsidP="00C16188">
                  <w:r>
                    <w:t xml:space="preserve">Mesher Used: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31DBDF2" w14:textId="7F0CA513" w:rsidR="009862A0" w:rsidRDefault="009862A0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Blended curvature-based mesh</w:t>
                  </w:r>
                </w:p>
              </w:tc>
            </w:tr>
            <w:tr w:rsidR="009862A0" w14:paraId="4C482672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E50AB8A" w14:textId="06F7C14E" w:rsidR="009862A0" w:rsidRDefault="009862A0" w:rsidP="00C16188">
                  <w:r>
                    <w:t>Jacobian points for High quality mesh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7D18780" w14:textId="69BF714D" w:rsidR="009862A0" w:rsidRDefault="009862A0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16 Points</w:t>
                  </w:r>
                </w:p>
              </w:tc>
            </w:tr>
            <w:tr w:rsidR="009862A0" w14:paraId="157BAFB8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44865D7" w14:textId="4510DCFE" w:rsidR="009862A0" w:rsidRDefault="009862A0" w:rsidP="00C16188">
                  <w:r>
                    <w:t>Maximum element size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877C2DF" w14:textId="32FACA20" w:rsidR="009862A0" w:rsidRDefault="009862A0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18.9854 mm</w:t>
                  </w:r>
                </w:p>
              </w:tc>
            </w:tr>
            <w:tr w:rsidR="009862A0" w14:paraId="699DA8D2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28EF1BA" w14:textId="6062685D" w:rsidR="009862A0" w:rsidRDefault="009862A0" w:rsidP="00C16188">
                  <w:r>
                    <w:t>Minimum element size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0DC2C56" w14:textId="3A4A9D17" w:rsidR="009862A0" w:rsidRDefault="009862A0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3.79708 mm</w:t>
                  </w:r>
                </w:p>
              </w:tc>
            </w:tr>
            <w:tr w:rsidR="009862A0" w14:paraId="773442D0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AE302C0" w14:textId="2AF41881" w:rsidR="009862A0" w:rsidRDefault="009862A0" w:rsidP="00C16188">
                  <w:r>
                    <w:t>Mesh Quality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1ED49C8" w14:textId="715CD8EA" w:rsidR="009862A0" w:rsidRDefault="009862A0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High</w:t>
                  </w:r>
                </w:p>
              </w:tc>
            </w:tr>
            <w:tr w:rsidR="009862A0" w14:paraId="093A4345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8C2778C" w14:textId="1B336225" w:rsidR="009862A0" w:rsidRDefault="009862A0" w:rsidP="00C16188">
                  <w:r>
                    <w:t>Remesh failed parts independently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7711B8A" w14:textId="1D48E223" w:rsidR="009862A0" w:rsidRDefault="009862A0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</w:tbl>
          <w:p w14:paraId="2AE5BCE5" w14:textId="77777777" w:rsidR="00690657" w:rsidRDefault="00690657" w:rsidP="00690657"/>
          <w:p w14:paraId="4A8C76A8" w14:textId="4C9DED66" w:rsidR="00A9531D" w:rsidRPr="00690657" w:rsidRDefault="009862A0" w:rsidP="00690657">
            <w:pPr>
              <w:pStyle w:val="Heading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Mesh information - Details</w:t>
            </w:r>
          </w:p>
          <w:tbl>
            <w:tblPr>
              <w:tblStyle w:val="MediumList1-Accent11"/>
              <w:tblW w:w="10785" w:type="dxa"/>
              <w:tblLayout w:type="fixed"/>
              <w:tblLook w:val="0480" w:firstRow="0" w:lastRow="0" w:firstColumn="1" w:lastColumn="0" w:noHBand="0" w:noVBand="1"/>
            </w:tblPr>
            <w:tblGrid>
              <w:gridCol w:w="5392"/>
              <w:gridCol w:w="5393"/>
            </w:tblGrid>
            <w:tr w:rsidR="007107BE" w14:paraId="73043DBD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9B0E03A" w14:textId="06563CF1" w:rsidR="007107BE" w:rsidRDefault="009862A0" w:rsidP="00C16188">
                  <w:r>
                    <w:t>Total Nodes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196D8B3" w14:textId="223B6DF1" w:rsidR="007107BE" w:rsidRDefault="009862A0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3196091</w:t>
                  </w:r>
                </w:p>
              </w:tc>
            </w:tr>
            <w:tr w:rsidR="009862A0" w14:paraId="4B7005E6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4E29339" w14:textId="239F17FB" w:rsidR="009862A0" w:rsidRDefault="009862A0" w:rsidP="00C16188">
                  <w:r>
                    <w:t>Total Elements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336E159" w14:textId="2967C057" w:rsidR="009862A0" w:rsidRDefault="009862A0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2174868</w:t>
                  </w:r>
                </w:p>
              </w:tc>
            </w:tr>
            <w:tr w:rsidR="009862A0" w14:paraId="78841EA3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9E115DE" w14:textId="7F984687" w:rsidR="009862A0" w:rsidRDefault="009862A0" w:rsidP="00C16188">
                  <w:r>
                    <w:t>Maximum Aspect Ratio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B10A483" w14:textId="0FD697DD" w:rsidR="009862A0" w:rsidRDefault="009862A0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640.25</w:t>
                  </w:r>
                </w:p>
              </w:tc>
            </w:tr>
            <w:tr w:rsidR="009862A0" w14:paraId="1D271D68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DA27CAE" w14:textId="009FDE79" w:rsidR="009862A0" w:rsidRDefault="009862A0" w:rsidP="00C16188">
                  <w:r>
                    <w:t>% of elements with Aspect Ratio &lt; 3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D95F6BB" w14:textId="10268A92" w:rsidR="009862A0" w:rsidRDefault="009862A0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99.5</w:t>
                  </w:r>
                </w:p>
              </w:tc>
            </w:tr>
            <w:tr w:rsidR="009862A0" w14:paraId="0306A109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3C9E1E0" w14:textId="305C785D" w:rsidR="009862A0" w:rsidRDefault="009862A0" w:rsidP="00C16188">
                  <w:r>
                    <w:t>Percentage of elements with Aspect Ratio &gt; 10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2EB2C13" w14:textId="66825410" w:rsidR="009862A0" w:rsidRDefault="009862A0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0.0945</w:t>
                  </w:r>
                </w:p>
              </w:tc>
            </w:tr>
            <w:tr w:rsidR="009862A0" w14:paraId="4116CE59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35A6B76" w14:textId="22F6F131" w:rsidR="009862A0" w:rsidRDefault="009862A0" w:rsidP="00C16188">
                  <w:r>
                    <w:t>Percentage of distorted elements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ED94ACA" w14:textId="768FBBDD" w:rsidR="009862A0" w:rsidRDefault="009862A0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0</w:t>
                  </w:r>
                </w:p>
              </w:tc>
            </w:tr>
            <w:tr w:rsidR="009862A0" w14:paraId="77DEA3C7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B135D2C" w14:textId="333E132A" w:rsidR="009862A0" w:rsidRDefault="009862A0" w:rsidP="00C16188">
                  <w:r>
                    <w:t xml:space="preserve">Time to complete mesh(hh;mm;ss):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0EA4ED2" w14:textId="6F71EE1F" w:rsidR="009862A0" w:rsidRDefault="009862A0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00:01:17</w:t>
                  </w:r>
                </w:p>
              </w:tc>
            </w:tr>
            <w:tr w:rsidR="009862A0" w14:paraId="45596631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A3E6EBA" w14:textId="11B240EB" w:rsidR="009862A0" w:rsidRDefault="009862A0" w:rsidP="00C16188">
                  <w:r>
                    <w:t xml:space="preserve">Computer name: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82A99C1" w14:textId="7E71260C" w:rsidR="009862A0" w:rsidRDefault="009862A0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DESKTOP</w:t>
                  </w:r>
                </w:p>
              </w:tc>
            </w:tr>
          </w:tbl>
          <w:p w14:paraId="640726FE" w14:textId="77777777" w:rsidR="00690657" w:rsidRDefault="00690657" w:rsidP="00690657"/>
          <w:p w14:paraId="016FDC3B" w14:textId="573F2F7E" w:rsidR="002F5299" w:rsidRDefault="009862A0" w:rsidP="00690657">
            <w:pPr>
              <w:pStyle w:val="Heading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Mesh Control Information:</w:t>
            </w:r>
          </w:p>
          <w:tbl>
            <w:tblPr>
              <w:tblStyle w:val="LightList-Accent3"/>
              <w:tblW w:w="0" w:type="auto"/>
              <w:tblBorders>
                <w:top w:val="single" w:sz="18" w:space="0" w:color="4D7830"/>
                <w:left w:val="single" w:sz="8" w:space="0" w:color="000000" w:themeColor="text1"/>
                <w:bottom w:val="single" w:sz="18" w:space="0" w:color="4D7830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ayout w:type="fixed"/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899"/>
              <w:gridCol w:w="3869"/>
              <w:gridCol w:w="3986"/>
            </w:tblGrid>
            <w:tr w:rsidR="00A14EA8" w14:paraId="064A9573" w14:textId="77777777" w:rsidTr="00FA533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0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47" w:type="dxa"/>
                  <w:tcBorders>
                    <w:top w:val="single" w:sz="18" w:space="0" w:color="4D7830"/>
                    <w:left w:val="single" w:sz="18" w:space="0" w:color="76923C" w:themeColor="accent3" w:themeShade="BF"/>
                    <w:bottom w:val="single" w:sz="8" w:space="0" w:color="000000" w:themeColor="text1"/>
                    <w:right w:val="single" w:sz="18" w:space="0" w:color="76923C" w:themeColor="accent3" w:themeShade="BF"/>
                  </w:tcBorders>
                  <w:shd w:val="clear" w:color="auto" w:fill="EAF1DD" w:themeFill="accent3" w:themeFillTint="33"/>
                  <w:vAlign w:val="center"/>
                  <w:hideMark/>
                </w:tcPr>
                <w:p w14:paraId="3B6083DF" w14:textId="36EC9506" w:rsidR="00A14EA8" w:rsidRDefault="009862A0" w:rsidP="00A14EA8">
                  <w:pPr>
                    <w:jc w:val="center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color w:val="auto"/>
                    </w:rPr>
                    <w:t>Mesh Control Name</w:t>
                  </w:r>
                </w:p>
              </w:tc>
              <w:tc>
                <w:tcPr>
                  <w:tcW w:w="3870" w:type="dxa"/>
                  <w:tcBorders>
                    <w:top w:val="single" w:sz="18" w:space="0" w:color="4D7830"/>
                    <w:left w:val="single" w:sz="18" w:space="0" w:color="76923C" w:themeColor="accent3" w:themeShade="BF"/>
                    <w:bottom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EAF1DD" w:themeFill="accent3" w:themeFillTint="33"/>
                  <w:vAlign w:val="center"/>
                  <w:hideMark/>
                </w:tcPr>
                <w:p w14:paraId="00AFE3F3" w14:textId="6E7F2C4A" w:rsidR="00A14EA8" w:rsidRDefault="009862A0" w:rsidP="00A14EA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color w:val="auto"/>
                    </w:rPr>
                    <w:t>Mesh Control Image</w:t>
                  </w:r>
                </w:p>
              </w:tc>
              <w:tc>
                <w:tcPr>
                  <w:tcW w:w="3937" w:type="dxa"/>
                  <w:tcBorders>
                    <w:top w:val="single" w:sz="18" w:space="0" w:color="4D7830"/>
                    <w:left w:val="single" w:sz="18" w:space="0" w:color="76923C" w:themeColor="accent3" w:themeShade="BF"/>
                    <w:bottom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EAF1DD" w:themeFill="accent3" w:themeFillTint="33"/>
                  <w:vAlign w:val="center"/>
                  <w:hideMark/>
                </w:tcPr>
                <w:p w14:paraId="76C8895C" w14:textId="7ABEDC4B" w:rsidR="00A14EA8" w:rsidRDefault="009862A0" w:rsidP="00A14EA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color w:val="auto"/>
                    </w:rPr>
                    <w:t>Mesh Control Details</w:t>
                  </w:r>
                </w:p>
              </w:tc>
            </w:tr>
            <w:tr w:rsidR="00A14EA8" w14:paraId="1660FF0F" w14:textId="77777777" w:rsidTr="00FA533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47" w:type="dxa"/>
                  <w:tcBorders>
                    <w:top w:val="single" w:sz="18" w:space="0" w:color="76923C" w:themeColor="accent3" w:themeShade="BF"/>
                    <w:left w:val="single" w:sz="18" w:space="0" w:color="76923C" w:themeColor="accent3" w:themeShade="BF"/>
                    <w:bottom w:val="single" w:sz="8" w:space="0" w:color="000000" w:themeColor="text1"/>
                    <w:right w:val="single" w:sz="8" w:space="0" w:color="000000" w:themeColor="text1"/>
                  </w:tcBorders>
                  <w:vAlign w:val="center"/>
                  <w:hideMark/>
                </w:tcPr>
                <w:p w14:paraId="76540190" w14:textId="750237F9" w:rsidR="00A14EA8" w:rsidRDefault="009862A0" w:rsidP="00A14EA8">
                  <w:pPr>
                    <w:jc w:val="center"/>
                    <w:rPr>
                      <w:rStyle w:val="Strong"/>
                    </w:rPr>
                  </w:pPr>
                  <w:r>
                    <w:rPr>
                      <w:rStyle w:val="Strong"/>
                    </w:rPr>
                    <w:t>Control-13</w:t>
                  </w:r>
                </w:p>
              </w:tc>
              <w:tc>
                <w:tcPr>
                  <w:tcW w:w="3870" w:type="dxa"/>
                  <w:tcBorders>
                    <w:top w:val="single" w:sz="18" w:space="0" w:color="76923C" w:themeColor="accent3" w:themeShade="BF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vAlign w:val="center"/>
                  <w:hideMark/>
                </w:tcPr>
                <w:p w14:paraId="0FCCF8A3" w14:textId="0F04A92B" w:rsidR="00A14EA8" w:rsidRDefault="009862A0" w:rsidP="00A14EA8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noProof/>
                      <w:sz w:val="20"/>
                      <w:szCs w:val="20"/>
                    </w:rPr>
                    <w:drawing>
                      <wp:inline distT="0" distB="0" distL="0" distR="0" wp14:anchorId="40DAA2F9" wp14:editId="65705C56">
                        <wp:extent cx="2289810" cy="1035685"/>
                        <wp:effectExtent l="0" t="0" r="0" b="0"/>
                        <wp:docPr id="1040681951" name="Picture 15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40681951" name=""/>
                                <pic:cNvPicPr/>
                              </pic:nvPicPr>
                              <pic:blipFill>
                                <a:blip r:embed="rId2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89810" cy="103568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937" w:type="dxa"/>
                  <w:tcBorders>
                    <w:top w:val="single" w:sz="18" w:space="0" w:color="76923C" w:themeColor="accent3" w:themeShade="BF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hideMark/>
                </w:tcPr>
                <w:tbl>
                  <w:tblPr>
                    <w:tblStyle w:val="MediumGrid1-Accent6"/>
                    <w:tblW w:w="3756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680" w:firstRow="0" w:lastRow="0" w:firstColumn="1" w:lastColumn="0" w:noHBand="1" w:noVBand="1"/>
                  </w:tblPr>
                  <w:tblGrid>
                    <w:gridCol w:w="1764"/>
                    <w:gridCol w:w="1992"/>
                  </w:tblGrid>
                  <w:tr w:rsidR="00FA5333" w14:paraId="1787AA3A" w14:textId="77777777" w:rsidTr="00485382">
                    <w:trPr>
                      <w:trHeight w:val="104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64" w:type="dxa"/>
                        <w:shd w:val="clear" w:color="auto" w:fill="auto"/>
                        <w:hideMark/>
                      </w:tcPr>
                      <w:p w14:paraId="456B3A7D" w14:textId="7FB4EF15" w:rsidR="00FA5333" w:rsidRPr="00BE6656" w:rsidRDefault="009862A0" w:rsidP="00485382">
                        <w:pPr>
                          <w:jc w:val="right"/>
                          <w:rPr>
                            <w:rStyle w:val="Strong"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Entities:</w:t>
                        </w:r>
                      </w:p>
                    </w:tc>
                    <w:tc>
                      <w:tcPr>
                        <w:tcW w:w="1992" w:type="dxa"/>
                        <w:shd w:val="clear" w:color="auto" w:fill="auto"/>
                        <w:hideMark/>
                      </w:tcPr>
                      <w:p w14:paraId="3DAFACDF" w14:textId="5B4507F7" w:rsidR="00FA5333" w:rsidRDefault="009862A0" w:rsidP="00485382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</w:rPr>
                          <w:t>29 Solid Body (s)</w:t>
                        </w:r>
                      </w:p>
                    </w:tc>
                  </w:tr>
                  <w:tr w:rsidR="009862A0" w14:paraId="637CD8F6" w14:textId="77777777" w:rsidTr="00485382">
                    <w:trPr>
                      <w:trHeight w:val="104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64" w:type="dxa"/>
                        <w:shd w:val="clear" w:color="auto" w:fill="auto"/>
                      </w:tcPr>
                      <w:p w14:paraId="1CF9329D" w14:textId="479C4396" w:rsidR="009862A0" w:rsidRDefault="009862A0" w:rsidP="00485382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Units:</w:t>
                        </w:r>
                      </w:p>
                    </w:tc>
                    <w:tc>
                      <w:tcPr>
                        <w:tcW w:w="1992" w:type="dxa"/>
                        <w:shd w:val="clear" w:color="auto" w:fill="auto"/>
                      </w:tcPr>
                      <w:p w14:paraId="1F177F56" w14:textId="50D9B2C0" w:rsidR="009862A0" w:rsidRDefault="009862A0" w:rsidP="00485382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</w:rPr>
                          <w:t>mm</w:t>
                        </w:r>
                      </w:p>
                    </w:tc>
                  </w:tr>
                  <w:tr w:rsidR="009862A0" w14:paraId="1903DE96" w14:textId="77777777" w:rsidTr="00485382">
                    <w:trPr>
                      <w:trHeight w:val="104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64" w:type="dxa"/>
                        <w:shd w:val="clear" w:color="auto" w:fill="auto"/>
                      </w:tcPr>
                      <w:p w14:paraId="71DA0055" w14:textId="447EE294" w:rsidR="009862A0" w:rsidRDefault="009862A0" w:rsidP="00485382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Size:</w:t>
                        </w:r>
                      </w:p>
                    </w:tc>
                    <w:tc>
                      <w:tcPr>
                        <w:tcW w:w="1992" w:type="dxa"/>
                        <w:shd w:val="clear" w:color="auto" w:fill="auto"/>
                      </w:tcPr>
                      <w:p w14:paraId="534BAB9F" w14:textId="52C7298C" w:rsidR="009862A0" w:rsidRDefault="009862A0" w:rsidP="00485382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</w:rPr>
                          <w:t>4.74635</w:t>
                        </w:r>
                      </w:p>
                    </w:tc>
                  </w:tr>
                  <w:tr w:rsidR="009862A0" w14:paraId="69159995" w14:textId="77777777" w:rsidTr="00485382">
                    <w:trPr>
                      <w:trHeight w:val="104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64" w:type="dxa"/>
                        <w:shd w:val="clear" w:color="auto" w:fill="auto"/>
                      </w:tcPr>
                      <w:p w14:paraId="5AAC311F" w14:textId="7CB1D0C0" w:rsidR="009862A0" w:rsidRDefault="009862A0" w:rsidP="00485382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Ratio:</w:t>
                        </w:r>
                      </w:p>
                    </w:tc>
                    <w:tc>
                      <w:tcPr>
                        <w:tcW w:w="1992" w:type="dxa"/>
                        <w:shd w:val="clear" w:color="auto" w:fill="auto"/>
                      </w:tcPr>
                      <w:p w14:paraId="1AE5485B" w14:textId="4CA25DF8" w:rsidR="009862A0" w:rsidRDefault="009862A0" w:rsidP="00485382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</w:rPr>
                          <w:t>4.74635</w:t>
                        </w:r>
                      </w:p>
                    </w:tc>
                  </w:tr>
                </w:tbl>
                <w:p w14:paraId="4A9A23EC" w14:textId="77777777" w:rsidR="00FA5333" w:rsidRDefault="00FA5333" w:rsidP="00A14EA8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452EA870" w14:textId="27C0836A" w:rsidR="00A61A59" w:rsidRPr="00F077CB" w:rsidRDefault="00A61A59" w:rsidP="000A7C6B"/>
        </w:tc>
      </w:tr>
    </w:tbl>
    <w:p w14:paraId="74D1C346" w14:textId="77777777" w:rsidR="002C53F9" w:rsidRDefault="002C53F9" w:rsidP="006936A0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016"/>
      </w:tblGrid>
      <w:tr w:rsidR="002C53F9" w14:paraId="604717F8" w14:textId="77777777" w:rsidTr="00D60DFB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2E3D5742" w14:textId="4B701917" w:rsidR="002C53F9" w:rsidRDefault="009862A0" w:rsidP="000A7C6B">
            <w:pPr>
              <w:pStyle w:val="Heading1"/>
            </w:pPr>
            <w:bookmarkStart w:id="16" w:name="_Toc184856695"/>
            <w:r>
              <w:lastRenderedPageBreak/>
              <w:t>Sensor Details</w:t>
            </w:r>
            <w:bookmarkEnd w:id="16"/>
          </w:p>
          <w:p w14:paraId="02493827" w14:textId="77777777" w:rsidR="00A57F84" w:rsidRDefault="00A57F84" w:rsidP="000A7C6B"/>
          <w:tbl>
            <w:tblPr>
              <w:tblStyle w:val="LightGrid-Accent11"/>
              <w:tblW w:w="0" w:type="auto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507"/>
              <w:gridCol w:w="3516"/>
              <w:gridCol w:w="4731"/>
            </w:tblGrid>
            <w:tr w:rsidR="00A57F84" w14:paraId="551593BE" w14:textId="77777777" w:rsidTr="00D60DF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10" w:type="dxa"/>
                  <w:tcBorders>
                    <w:top w:val="single" w:sz="18" w:space="0" w:color="4F81BD" w:themeColor="accent1"/>
                    <w:left w:val="single" w:sz="18" w:space="0" w:color="4F81BD" w:themeColor="accent1"/>
                    <w:right w:val="single" w:sz="18" w:space="0" w:color="4F81BD" w:themeColor="accent1"/>
                  </w:tcBorders>
                  <w:shd w:val="clear" w:color="auto" w:fill="DBE5F1" w:themeFill="accent1" w:themeFillTint="33"/>
                </w:tcPr>
                <w:p w14:paraId="4DFBD3FC" w14:textId="6530C5AB" w:rsidR="00A57F84" w:rsidRDefault="009862A0" w:rsidP="00A57F84">
                  <w:pPr>
                    <w:jc w:val="center"/>
                  </w:pPr>
                  <w:r>
                    <w:t>Sensor name</w:t>
                  </w:r>
                </w:p>
              </w:tc>
              <w:tc>
                <w:tcPr>
                  <w:tcW w:w="3504" w:type="dxa"/>
                  <w:tcBorders>
                    <w:top w:val="single" w:sz="18" w:space="0" w:color="4F81BD" w:themeColor="accent1"/>
                    <w:left w:val="single" w:sz="18" w:space="0" w:color="4F81BD" w:themeColor="accent1"/>
                    <w:right w:val="single" w:sz="18" w:space="0" w:color="4F81BD" w:themeColor="accent1"/>
                  </w:tcBorders>
                  <w:shd w:val="clear" w:color="auto" w:fill="DBE5F1" w:themeFill="accent1" w:themeFillTint="33"/>
                </w:tcPr>
                <w:p w14:paraId="51003DA5" w14:textId="1F97FD20" w:rsidR="00A57F84" w:rsidRDefault="009862A0" w:rsidP="00A57F84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Location</w:t>
                  </w:r>
                </w:p>
              </w:tc>
              <w:tc>
                <w:tcPr>
                  <w:tcW w:w="4740" w:type="dxa"/>
                  <w:tcBorders>
                    <w:top w:val="single" w:sz="18" w:space="0" w:color="4F81BD" w:themeColor="accent1"/>
                    <w:left w:val="single" w:sz="18" w:space="0" w:color="4F81BD" w:themeColor="accent1"/>
                    <w:right w:val="single" w:sz="18" w:space="0" w:color="4F81BD" w:themeColor="accent1"/>
                  </w:tcBorders>
                  <w:shd w:val="clear" w:color="auto" w:fill="DBE5F1" w:themeFill="accent1" w:themeFillTint="33"/>
                </w:tcPr>
                <w:p w14:paraId="1149BE48" w14:textId="52F3E1A1" w:rsidR="00A57F84" w:rsidRDefault="009862A0" w:rsidP="00A57F84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Sensor Details</w:t>
                  </w:r>
                </w:p>
              </w:tc>
            </w:tr>
            <w:tr w:rsidR="009862A0" w14:paraId="5CF5943B" w14:textId="77777777" w:rsidTr="00FA107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10" w:type="dxa"/>
                  <w:tcBorders>
                    <w:top w:val="none" w:sz="0" w:space="0" w:color="auto"/>
                    <w:left w:val="single" w:sz="18" w:space="0" w:color="4F81BD" w:themeColor="accent1"/>
                    <w:bottom w:val="none" w:sz="0" w:space="0" w:color="auto"/>
                    <w:right w:val="single" w:sz="18" w:space="0" w:color="4F81BD" w:themeColor="accent1"/>
                  </w:tcBorders>
                  <w:shd w:val="clear" w:color="auto" w:fill="auto"/>
                  <w:vAlign w:val="center"/>
                </w:tcPr>
                <w:p w14:paraId="1BCC06E5" w14:textId="05170258" w:rsidR="009862A0" w:rsidRPr="00211C62" w:rsidRDefault="009862A0" w:rsidP="00FA107B">
                  <w:pPr>
                    <w:jc w:val="center"/>
                    <w:rPr>
                      <w:rFonts w:asciiTheme="minorHAnsi" w:hAnsiTheme="minorHAnsi"/>
                      <w:b w:val="0"/>
                    </w:rPr>
                  </w:pPr>
                  <w:r>
                    <w:rPr>
                      <w:rFonts w:asciiTheme="minorHAnsi" w:hAnsiTheme="minorHAnsi"/>
                      <w:b w:val="0"/>
                    </w:rPr>
                    <w:t>Mass1</w:t>
                  </w:r>
                </w:p>
              </w:tc>
              <w:tc>
                <w:tcPr>
                  <w:tcW w:w="3504" w:type="dxa"/>
                  <w:tcBorders>
                    <w:top w:val="none" w:sz="0" w:space="0" w:color="auto"/>
                    <w:left w:val="single" w:sz="18" w:space="0" w:color="4F81BD" w:themeColor="accent1"/>
                    <w:bottom w:val="none" w:sz="0" w:space="0" w:color="auto"/>
                    <w:right w:val="single" w:sz="18" w:space="0" w:color="4F81BD" w:themeColor="accent1"/>
                  </w:tcBorders>
                  <w:shd w:val="clear" w:color="auto" w:fill="auto"/>
                </w:tcPr>
                <w:p w14:paraId="7D314326" w14:textId="65557600" w:rsidR="009862A0" w:rsidRPr="000B04D4" w:rsidRDefault="009862A0" w:rsidP="00FA107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noProof/>
                    </w:rPr>
                    <w:drawing>
                      <wp:inline distT="0" distB="0" distL="0" distR="0" wp14:anchorId="1A9CC002" wp14:editId="6BC0FB2A">
                        <wp:extent cx="2087880" cy="944245"/>
                        <wp:effectExtent l="0" t="0" r="7620" b="8255"/>
                        <wp:docPr id="447123020" name="Picture 16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47123020" name=""/>
                                <pic:cNvPicPr/>
                              </pic:nvPicPr>
                              <pic:blipFill>
                                <a:blip r:embed="rId2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87880" cy="94424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740" w:type="dxa"/>
                  <w:tcBorders>
                    <w:top w:val="none" w:sz="0" w:space="0" w:color="auto"/>
                    <w:left w:val="single" w:sz="18" w:space="0" w:color="4F81BD" w:themeColor="accent1"/>
                    <w:bottom w:val="none" w:sz="0" w:space="0" w:color="auto"/>
                    <w:right w:val="single" w:sz="18" w:space="0" w:color="4F81BD" w:themeColor="accent1"/>
                  </w:tcBorders>
                  <w:shd w:val="clear" w:color="auto" w:fill="auto"/>
                </w:tcPr>
                <w:p w14:paraId="35B33BD0" w14:textId="77777777" w:rsidR="009862A0" w:rsidRDefault="009862A0" w:rsidP="00FA107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Value : 7,912.87 g</w:t>
                  </w:r>
                </w:p>
                <w:p w14:paraId="016BA443" w14:textId="77777777" w:rsidR="009862A0" w:rsidRDefault="009862A0" w:rsidP="00FA107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Entities :</w:t>
                  </w:r>
                </w:p>
                <w:p w14:paraId="435F78BF" w14:textId="77777777" w:rsidR="009862A0" w:rsidRDefault="009862A0" w:rsidP="00FA107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Result :Stress</w:t>
                  </w:r>
                </w:p>
                <w:p w14:paraId="0AFB9C06" w14:textId="77777777" w:rsidR="009862A0" w:rsidRDefault="009862A0" w:rsidP="00FA107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Component :VON: von Mises Stress</w:t>
                  </w:r>
                </w:p>
                <w:p w14:paraId="38949A91" w14:textId="77777777" w:rsidR="009862A0" w:rsidRDefault="009862A0" w:rsidP="00FA107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Criterion :Model Max</w:t>
                  </w:r>
                </w:p>
                <w:p w14:paraId="211E4698" w14:textId="77777777" w:rsidR="009862A0" w:rsidRDefault="009862A0" w:rsidP="00FA107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Step Criterion : Across all Steps</w:t>
                  </w:r>
                </w:p>
                <w:p w14:paraId="50577DCD" w14:textId="77777777" w:rsidR="009862A0" w:rsidRDefault="009862A0" w:rsidP="00FA107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Step No.:1</w:t>
                  </w:r>
                </w:p>
                <w:p w14:paraId="65E9FF57" w14:textId="4781F76A" w:rsidR="009862A0" w:rsidRPr="00211C62" w:rsidRDefault="009862A0" w:rsidP="00FA107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Alert Value: NA</w:t>
                  </w:r>
                </w:p>
              </w:tc>
            </w:tr>
            <w:tr w:rsidR="009862A0" w14:paraId="48B9BBAA" w14:textId="77777777" w:rsidTr="00FA107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10" w:type="dxa"/>
                  <w:tcBorders>
                    <w:top w:val="none" w:sz="0" w:space="0" w:color="auto"/>
                    <w:left w:val="single" w:sz="18" w:space="0" w:color="4F81BD" w:themeColor="accent1"/>
                    <w:bottom w:val="none" w:sz="0" w:space="0" w:color="auto"/>
                    <w:right w:val="single" w:sz="18" w:space="0" w:color="4F81BD" w:themeColor="accent1"/>
                  </w:tcBorders>
                  <w:shd w:val="clear" w:color="auto" w:fill="auto"/>
                  <w:vAlign w:val="center"/>
                </w:tcPr>
                <w:p w14:paraId="54447D4A" w14:textId="1BCF6C60" w:rsidR="009862A0" w:rsidRPr="00211C62" w:rsidRDefault="009862A0" w:rsidP="00FA107B">
                  <w:pPr>
                    <w:jc w:val="center"/>
                    <w:rPr>
                      <w:rFonts w:asciiTheme="minorHAnsi" w:hAnsiTheme="minorHAnsi"/>
                      <w:b w:val="0"/>
                    </w:rPr>
                  </w:pPr>
                  <w:r>
                    <w:rPr>
                      <w:rFonts w:asciiTheme="minorHAnsi" w:hAnsiTheme="minorHAnsi"/>
                      <w:b w:val="0"/>
                    </w:rPr>
                    <w:t>Stress1</w:t>
                  </w:r>
                </w:p>
              </w:tc>
              <w:tc>
                <w:tcPr>
                  <w:tcW w:w="3504" w:type="dxa"/>
                  <w:tcBorders>
                    <w:top w:val="none" w:sz="0" w:space="0" w:color="auto"/>
                    <w:left w:val="single" w:sz="18" w:space="0" w:color="4F81BD" w:themeColor="accent1"/>
                    <w:bottom w:val="none" w:sz="0" w:space="0" w:color="auto"/>
                    <w:right w:val="single" w:sz="18" w:space="0" w:color="4F81BD" w:themeColor="accent1"/>
                  </w:tcBorders>
                  <w:shd w:val="clear" w:color="auto" w:fill="auto"/>
                </w:tcPr>
                <w:p w14:paraId="62876243" w14:textId="70DAC701" w:rsidR="009862A0" w:rsidRPr="000B04D4" w:rsidRDefault="009862A0" w:rsidP="00FA107B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  <w:r>
                    <w:rPr>
                      <w:noProof/>
                    </w:rPr>
                    <w:drawing>
                      <wp:inline distT="0" distB="0" distL="0" distR="0" wp14:anchorId="14116AE6" wp14:editId="04FCA7E0">
                        <wp:extent cx="2087880" cy="944245"/>
                        <wp:effectExtent l="0" t="0" r="7620" b="8255"/>
                        <wp:docPr id="1281811555" name="Picture 17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81811555" name=""/>
                                <pic:cNvPicPr/>
                              </pic:nvPicPr>
                              <pic:blipFill>
                                <a:blip r:embed="rId2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87880" cy="94424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740" w:type="dxa"/>
                  <w:tcBorders>
                    <w:top w:val="none" w:sz="0" w:space="0" w:color="auto"/>
                    <w:left w:val="single" w:sz="18" w:space="0" w:color="4F81BD" w:themeColor="accent1"/>
                    <w:bottom w:val="none" w:sz="0" w:space="0" w:color="auto"/>
                    <w:right w:val="single" w:sz="18" w:space="0" w:color="4F81BD" w:themeColor="accent1"/>
                  </w:tcBorders>
                  <w:shd w:val="clear" w:color="auto" w:fill="auto"/>
                </w:tcPr>
                <w:p w14:paraId="2A6F21FA" w14:textId="77777777" w:rsidR="009862A0" w:rsidRDefault="009862A0" w:rsidP="00FA107B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  <w:r>
                    <w:t>Value : 2.184e+08 N/m^2</w:t>
                  </w:r>
                </w:p>
                <w:p w14:paraId="6B8000F4" w14:textId="77777777" w:rsidR="009862A0" w:rsidRDefault="009862A0" w:rsidP="00FA107B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  <w:r>
                    <w:t>Entities :</w:t>
                  </w:r>
                </w:p>
                <w:p w14:paraId="3DAB8026" w14:textId="77777777" w:rsidR="009862A0" w:rsidRDefault="009862A0" w:rsidP="00FA107B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  <w:r>
                    <w:t>Result :Stress</w:t>
                  </w:r>
                </w:p>
                <w:p w14:paraId="3CA853B9" w14:textId="77777777" w:rsidR="009862A0" w:rsidRDefault="009862A0" w:rsidP="00FA107B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  <w:r>
                    <w:t>Component :VON: von Mises Stress</w:t>
                  </w:r>
                </w:p>
                <w:p w14:paraId="50EBB195" w14:textId="77777777" w:rsidR="009862A0" w:rsidRDefault="009862A0" w:rsidP="00FA107B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  <w:r>
                    <w:t>Criterion :Model Max</w:t>
                  </w:r>
                </w:p>
                <w:p w14:paraId="4AFA7B67" w14:textId="77777777" w:rsidR="009862A0" w:rsidRDefault="009862A0" w:rsidP="00FA107B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  <w:r>
                    <w:t>Step Criterion : Across all Steps</w:t>
                  </w:r>
                </w:p>
                <w:p w14:paraId="3625DF3D" w14:textId="77777777" w:rsidR="009862A0" w:rsidRDefault="009862A0" w:rsidP="00FA107B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  <w:r>
                    <w:t>Step No.:1</w:t>
                  </w:r>
                </w:p>
                <w:p w14:paraId="7ED19122" w14:textId="65F1F190" w:rsidR="009862A0" w:rsidRPr="00211C62" w:rsidRDefault="009862A0" w:rsidP="00FA107B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  <w:r>
                    <w:t>Alert Value: NA</w:t>
                  </w:r>
                </w:p>
              </w:tc>
            </w:tr>
            <w:tr w:rsidR="00A57F84" w14:paraId="452FD44B" w14:textId="77777777" w:rsidTr="00D60DF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10" w:type="dxa"/>
                  <w:tcBorders>
                    <w:top w:val="none" w:sz="0" w:space="0" w:color="auto"/>
                    <w:left w:val="single" w:sz="18" w:space="0" w:color="4F81BD" w:themeColor="accent1"/>
                    <w:bottom w:val="none" w:sz="0" w:space="0" w:color="auto"/>
                    <w:right w:val="single" w:sz="18" w:space="0" w:color="4F81BD" w:themeColor="accent1"/>
                  </w:tcBorders>
                  <w:shd w:val="clear" w:color="auto" w:fill="auto"/>
                  <w:vAlign w:val="center"/>
                </w:tcPr>
                <w:p w14:paraId="37D1B3B8" w14:textId="0DEB2067" w:rsidR="00A57F84" w:rsidRPr="00211C62" w:rsidRDefault="009862A0" w:rsidP="00A57F84">
                  <w:pPr>
                    <w:jc w:val="center"/>
                    <w:rPr>
                      <w:rFonts w:asciiTheme="minorHAnsi" w:hAnsiTheme="minorHAnsi"/>
                      <w:b w:val="0"/>
                    </w:rPr>
                  </w:pPr>
                  <w:r>
                    <w:rPr>
                      <w:rFonts w:asciiTheme="minorHAnsi" w:hAnsiTheme="minorHAnsi"/>
                      <w:b w:val="0"/>
                    </w:rPr>
                    <w:t>Displacement1</w:t>
                  </w:r>
                </w:p>
              </w:tc>
              <w:tc>
                <w:tcPr>
                  <w:tcW w:w="3504" w:type="dxa"/>
                  <w:tcBorders>
                    <w:top w:val="none" w:sz="0" w:space="0" w:color="auto"/>
                    <w:left w:val="single" w:sz="18" w:space="0" w:color="4F81BD" w:themeColor="accent1"/>
                    <w:bottom w:val="none" w:sz="0" w:space="0" w:color="auto"/>
                    <w:right w:val="single" w:sz="18" w:space="0" w:color="4F81BD" w:themeColor="accent1"/>
                  </w:tcBorders>
                  <w:shd w:val="clear" w:color="auto" w:fill="auto"/>
                </w:tcPr>
                <w:p w14:paraId="02E86F91" w14:textId="62D90B47" w:rsidR="00A57F84" w:rsidRPr="000B04D4" w:rsidRDefault="009862A0" w:rsidP="00A57F84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noProof/>
                    </w:rPr>
                    <w:drawing>
                      <wp:inline distT="0" distB="0" distL="0" distR="0" wp14:anchorId="3B92816E" wp14:editId="4AFDC85E">
                        <wp:extent cx="2087880" cy="944245"/>
                        <wp:effectExtent l="0" t="0" r="7620" b="8255"/>
                        <wp:docPr id="312398099" name="Picture 18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12398099" name=""/>
                                <pic:cNvPicPr/>
                              </pic:nvPicPr>
                              <pic:blipFill>
                                <a:blip r:embed="rId2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87880" cy="94424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740" w:type="dxa"/>
                  <w:tcBorders>
                    <w:top w:val="none" w:sz="0" w:space="0" w:color="auto"/>
                    <w:left w:val="single" w:sz="18" w:space="0" w:color="4F81BD" w:themeColor="accent1"/>
                    <w:bottom w:val="none" w:sz="0" w:space="0" w:color="auto"/>
                    <w:right w:val="single" w:sz="18" w:space="0" w:color="4F81BD" w:themeColor="accent1"/>
                  </w:tcBorders>
                  <w:shd w:val="clear" w:color="auto" w:fill="auto"/>
                </w:tcPr>
                <w:p w14:paraId="0242C76D" w14:textId="77777777" w:rsidR="009862A0" w:rsidRDefault="009862A0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Value : 1.380e-01 mm</w:t>
                  </w:r>
                </w:p>
                <w:p w14:paraId="4DCFEB28" w14:textId="77777777" w:rsidR="009862A0" w:rsidRDefault="009862A0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Entities :</w:t>
                  </w:r>
                </w:p>
                <w:p w14:paraId="2CA4F375" w14:textId="77777777" w:rsidR="009862A0" w:rsidRDefault="009862A0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Result :Displacement</w:t>
                  </w:r>
                </w:p>
                <w:p w14:paraId="19432A86" w14:textId="77777777" w:rsidR="009862A0" w:rsidRDefault="009862A0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Component :URES:   Resultant Displacement</w:t>
                  </w:r>
                </w:p>
                <w:p w14:paraId="169FE43D" w14:textId="77777777" w:rsidR="009862A0" w:rsidRDefault="009862A0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Criterion :Model Max</w:t>
                  </w:r>
                </w:p>
                <w:p w14:paraId="1D158448" w14:textId="77777777" w:rsidR="009862A0" w:rsidRDefault="009862A0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Step Criterion : Across all Steps</w:t>
                  </w:r>
                </w:p>
                <w:p w14:paraId="27B5F5EF" w14:textId="77777777" w:rsidR="009862A0" w:rsidRDefault="009862A0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Step No.:1</w:t>
                  </w:r>
                </w:p>
                <w:p w14:paraId="2A0CB95C" w14:textId="0AA896D6" w:rsidR="00A57F84" w:rsidRPr="00211C62" w:rsidRDefault="009862A0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Alert Value: NA</w:t>
                  </w:r>
                </w:p>
              </w:tc>
            </w:tr>
          </w:tbl>
          <w:p w14:paraId="3023963B" w14:textId="38B0055F" w:rsidR="002C53F9" w:rsidRPr="00F077CB" w:rsidRDefault="002C53F9" w:rsidP="000A7C6B"/>
        </w:tc>
      </w:tr>
    </w:tbl>
    <w:p w14:paraId="226F6A53" w14:textId="77777777" w:rsidR="005F5B79" w:rsidRDefault="005F5B79" w:rsidP="00F12133"/>
    <w:tbl>
      <w:tblPr>
        <w:tblStyle w:val="TableGrid"/>
        <w:tblW w:w="11304" w:type="dxa"/>
        <w:tblLook w:val="04A0" w:firstRow="1" w:lastRow="0" w:firstColumn="1" w:lastColumn="0" w:noHBand="0" w:noVBand="1"/>
      </w:tblPr>
      <w:tblGrid>
        <w:gridCol w:w="11304"/>
      </w:tblGrid>
      <w:tr w:rsidR="005F5B79" w14:paraId="7C81DAED" w14:textId="77777777" w:rsidTr="00EA47EE">
        <w:trPr>
          <w:trHeight w:val="1900"/>
        </w:trPr>
        <w:tc>
          <w:tcPr>
            <w:tcW w:w="11304" w:type="dxa"/>
            <w:tcBorders>
              <w:top w:val="nil"/>
              <w:left w:val="nil"/>
              <w:bottom w:val="nil"/>
              <w:right w:val="nil"/>
            </w:tcBorders>
          </w:tcPr>
          <w:p w14:paraId="117C68E9" w14:textId="384F5600" w:rsidR="005F5B79" w:rsidRPr="000B04D4" w:rsidRDefault="009862A0" w:rsidP="009862A0">
            <w:pPr>
              <w:pStyle w:val="Heading1"/>
            </w:pPr>
            <w:bookmarkStart w:id="17" w:name="_Toc184856696"/>
            <w:r>
              <w:t>Resultant Forces</w:t>
            </w:r>
            <w:bookmarkEnd w:id="17"/>
          </w:p>
          <w:p w14:paraId="4C127E3D" w14:textId="4758417D" w:rsidR="005F5B79" w:rsidRDefault="009862A0" w:rsidP="000A7C6B">
            <w:r>
              <w:t>No Data</w:t>
            </w:r>
          </w:p>
        </w:tc>
      </w:tr>
      <w:tr w:rsidR="005F5B79" w14:paraId="08D5133D" w14:textId="77777777" w:rsidTr="00EA47EE">
        <w:trPr>
          <w:trHeight w:val="41"/>
        </w:trPr>
        <w:tc>
          <w:tcPr>
            <w:tcW w:w="11304" w:type="dxa"/>
            <w:tcBorders>
              <w:top w:val="nil"/>
              <w:left w:val="nil"/>
              <w:bottom w:val="nil"/>
              <w:right w:val="nil"/>
            </w:tcBorders>
          </w:tcPr>
          <w:p w14:paraId="1CB89E1A" w14:textId="1FD52BF5" w:rsidR="00C6072D" w:rsidRPr="000B04D4" w:rsidRDefault="00C6072D" w:rsidP="00C6072D">
            <w:pPr>
              <w:pStyle w:val="Heading2"/>
            </w:pPr>
            <w:bookmarkStart w:id="18" w:name="_Toc243733151"/>
            <w:bookmarkStart w:id="19" w:name="_Toc245020119"/>
            <w:bookmarkStart w:id="20" w:name="_Toc245020151"/>
          </w:p>
          <w:p w14:paraId="196668F4" w14:textId="7FCA4F1D" w:rsidR="005F5B79" w:rsidRDefault="009862A0" w:rsidP="000A7C6B">
            <w:r>
              <w:t>No Data</w:t>
            </w:r>
          </w:p>
        </w:tc>
      </w:tr>
      <w:bookmarkEnd w:id="18"/>
      <w:bookmarkEnd w:id="19"/>
      <w:bookmarkEnd w:id="20"/>
    </w:tbl>
    <w:p w14:paraId="714FC048" w14:textId="77777777" w:rsidR="00EC2432" w:rsidRDefault="00EC2432" w:rsidP="00EC243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00"/>
      </w:tblGrid>
      <w:tr w:rsidR="00EC2432" w14:paraId="46656F5A" w14:textId="77777777" w:rsidTr="00973246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6693313E" w14:textId="7AEB2F61" w:rsidR="0050542D" w:rsidRPr="009862A0" w:rsidRDefault="009862A0" w:rsidP="009862A0">
            <w:pPr>
              <w:pStyle w:val="Heading1"/>
            </w:pPr>
            <w:bookmarkStart w:id="21" w:name="_Toc184856697"/>
            <w:r>
              <w:t>Beams</w:t>
            </w:r>
            <w:bookmarkEnd w:id="21"/>
          </w:p>
          <w:p w14:paraId="669D94E1" w14:textId="3D1DD4E8" w:rsidR="00EC2432" w:rsidRDefault="009862A0" w:rsidP="000A7C6B">
            <w:r>
              <w:rPr>
                <w:sz w:val="24"/>
                <w:szCs w:val="24"/>
              </w:rPr>
              <w:t>No Data</w:t>
            </w:r>
          </w:p>
        </w:tc>
      </w:tr>
    </w:tbl>
    <w:p w14:paraId="3C6DB3F3" w14:textId="77777777" w:rsidR="00EC2432" w:rsidRDefault="00EC2432" w:rsidP="0094009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00"/>
      </w:tblGrid>
      <w:tr w:rsidR="00EC2432" w14:paraId="0217FAC9" w14:textId="77777777" w:rsidTr="00A8563F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579D4C77" w14:textId="37350544" w:rsidR="00EC2432" w:rsidRDefault="009862A0" w:rsidP="000A7C6B">
            <w:pPr>
              <w:pStyle w:val="Heading1"/>
            </w:pPr>
            <w:bookmarkStart w:id="22" w:name="_Toc243733152"/>
            <w:bookmarkStart w:id="23" w:name="_Toc245020120"/>
            <w:bookmarkStart w:id="24" w:name="_Toc245020152"/>
            <w:bookmarkStart w:id="25" w:name="_Toc184856698"/>
            <w:r>
              <w:lastRenderedPageBreak/>
              <w:t>Study Results</w:t>
            </w:r>
            <w:bookmarkEnd w:id="25"/>
          </w:p>
          <w:p w14:paraId="7A2AB0B7" w14:textId="0817D0FB" w:rsidR="00EC2432" w:rsidRPr="000B04D4" w:rsidRDefault="009862A0" w:rsidP="000A7C6B">
            <w:r>
              <w:t>No Data</w:t>
            </w:r>
          </w:p>
          <w:bookmarkEnd w:id="22"/>
          <w:bookmarkEnd w:id="23"/>
          <w:bookmarkEnd w:id="24"/>
          <w:p w14:paraId="0F5D1C6B" w14:textId="6151931D" w:rsidR="00EC2432" w:rsidRDefault="00EC2432" w:rsidP="000A7C6B"/>
        </w:tc>
      </w:tr>
    </w:tbl>
    <w:p w14:paraId="6CFC9030" w14:textId="77777777" w:rsidR="000B1701" w:rsidRDefault="000B1701" w:rsidP="000B170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00"/>
      </w:tblGrid>
      <w:tr w:rsidR="000B1701" w14:paraId="680C2512" w14:textId="77777777" w:rsidTr="000A7C6B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29A2DD2F" w14:textId="23E4FEB5" w:rsidR="000B1701" w:rsidRDefault="009862A0" w:rsidP="009862A0">
            <w:pPr>
              <w:pStyle w:val="Heading1"/>
            </w:pPr>
            <w:bookmarkStart w:id="26" w:name="_Toc184856699"/>
            <w:r>
              <w:t>Conclusion</w:t>
            </w:r>
            <w:bookmarkEnd w:id="26"/>
          </w:p>
        </w:tc>
      </w:tr>
    </w:tbl>
    <w:p w14:paraId="74C17547" w14:textId="24026928" w:rsidR="00AC3438" w:rsidRPr="00AC3438" w:rsidRDefault="00AC3438" w:rsidP="00FE0924"/>
    <w:sectPr w:rsidR="00AC3438" w:rsidRPr="00AC3438" w:rsidSect="009862A0">
      <w:footerReference w:type="default" r:id="rId23"/>
      <w:footerReference w:type="first" r:id="rId24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EF9CD5" w14:textId="77777777" w:rsidR="009862A0" w:rsidRDefault="009862A0" w:rsidP="00F25CD7">
      <w:pPr>
        <w:spacing w:after="0" w:line="240" w:lineRule="auto"/>
      </w:pPr>
      <w:r>
        <w:separator/>
      </w:r>
    </w:p>
  </w:endnote>
  <w:endnote w:type="continuationSeparator" w:id="0">
    <w:p w14:paraId="562F2B29" w14:textId="77777777" w:rsidR="009862A0" w:rsidRDefault="009862A0" w:rsidP="00F25C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5000" w:type="pct"/>
      <w:tblBorders>
        <w:top w:val="single" w:sz="36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73"/>
      <w:gridCol w:w="3890"/>
      <w:gridCol w:w="4491"/>
      <w:gridCol w:w="546"/>
    </w:tblGrid>
    <w:tr w:rsidR="00FD315C" w14:paraId="28F9B2CB" w14:textId="77777777" w:rsidTr="003E1AE9">
      <w:tc>
        <w:tcPr>
          <w:tcW w:w="867" w:type="pct"/>
        </w:tcPr>
        <w:p w14:paraId="60BC2ABD" w14:textId="77777777" w:rsidR="00FD315C" w:rsidRDefault="00FD315C" w:rsidP="00E217C8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noProof/>
            </w:rPr>
            <w:drawing>
              <wp:inline distT="0" distB="0" distL="0" distR="0" wp14:anchorId="3F9F7655" wp14:editId="638B6595">
                <wp:extent cx="1019175" cy="552772"/>
                <wp:effectExtent l="0" t="0" r="0" b="0"/>
                <wp:docPr id="2" name="Pictur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19175" cy="55277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801" w:type="pct"/>
          <w:vAlign w:val="bottom"/>
        </w:tcPr>
        <w:p w14:paraId="2DC0917E" w14:textId="390A6DE9" w:rsidR="00FD315C" w:rsidRDefault="009862A0" w:rsidP="00E217C8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Analyzed with SOLIDWORKS Simulation</w:t>
          </w:r>
        </w:p>
      </w:tc>
      <w:tc>
        <w:tcPr>
          <w:tcW w:w="2079" w:type="pct"/>
          <w:vAlign w:val="bottom"/>
        </w:tcPr>
        <w:p w14:paraId="4F9A59C7" w14:textId="603A5B3A" w:rsidR="00FD315C" w:rsidRDefault="009862A0" w:rsidP="00E217C8">
          <w:pPr>
            <w:jc w:val="right"/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Simulation of Motor Mount Assembly</w:t>
          </w:r>
        </w:p>
      </w:tc>
      <w:tc>
        <w:tcPr>
          <w:tcW w:w="0" w:type="auto"/>
          <w:vAlign w:val="bottom"/>
        </w:tcPr>
        <w:p w14:paraId="6F72FA50" w14:textId="77777777" w:rsidR="00FD315C" w:rsidRDefault="00FD315C" w:rsidP="00E217C8">
          <w:pPr>
            <w:jc w:val="right"/>
            <w:rPr>
              <w:rFonts w:asciiTheme="majorHAnsi" w:hAnsiTheme="majorHAnsi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9E62B6">
            <w:rPr>
              <w:noProof/>
            </w:rPr>
            <w:t>16</w:t>
          </w:r>
          <w:r>
            <w:rPr>
              <w:noProof/>
            </w:rPr>
            <w:fldChar w:fldCharType="end"/>
          </w:r>
        </w:p>
      </w:tc>
    </w:tr>
  </w:tbl>
  <w:p w14:paraId="0E4CE699" w14:textId="77777777" w:rsidR="00FD315C" w:rsidRPr="00BF0BC4" w:rsidRDefault="00FD315C" w:rsidP="00BF0B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0998" w:type="dxa"/>
      <w:tblBorders>
        <w:top w:val="single" w:sz="36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908"/>
      <w:gridCol w:w="3960"/>
      <w:gridCol w:w="4770"/>
      <w:gridCol w:w="360"/>
    </w:tblGrid>
    <w:tr w:rsidR="00FD315C" w14:paraId="6DBCBD6A" w14:textId="77777777" w:rsidTr="00BF0BC4">
      <w:tc>
        <w:tcPr>
          <w:tcW w:w="1908" w:type="dxa"/>
        </w:tcPr>
        <w:p w14:paraId="6A7B4504" w14:textId="77777777" w:rsidR="00FD315C" w:rsidRDefault="00FD315C" w:rsidP="009C008A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noProof/>
            </w:rPr>
            <w:drawing>
              <wp:inline distT="0" distB="0" distL="0" distR="0" wp14:anchorId="75C4E2A3" wp14:editId="1D377B6E">
                <wp:extent cx="1019175" cy="552772"/>
                <wp:effectExtent l="0" t="0" r="0" b="0"/>
                <wp:docPr id="1" name="Pictur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19175" cy="55277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60" w:type="dxa"/>
          <w:vAlign w:val="bottom"/>
        </w:tcPr>
        <w:p w14:paraId="1613A377" w14:textId="22B26CCB" w:rsidR="00FD315C" w:rsidRDefault="009862A0" w:rsidP="00BF0BC4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Analyzed with SOLIDWORKS Simulation</w:t>
          </w:r>
          <w:r w:rsidR="00FD315C">
            <w:rPr>
              <w:rFonts w:asciiTheme="majorHAnsi" w:hAnsiTheme="majorHAnsi"/>
            </w:rPr>
            <w:ptab w:relativeTo="margin" w:alignment="right" w:leader="none"/>
          </w:r>
        </w:p>
      </w:tc>
      <w:tc>
        <w:tcPr>
          <w:tcW w:w="4770" w:type="dxa"/>
          <w:vAlign w:val="bottom"/>
        </w:tcPr>
        <w:p w14:paraId="0A72CD1F" w14:textId="6D2C3FDE" w:rsidR="00FD315C" w:rsidRDefault="009862A0" w:rsidP="00BF0BC4">
          <w:pPr>
            <w:jc w:val="right"/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Simulation of Motor Mount Assembly</w:t>
          </w:r>
        </w:p>
      </w:tc>
      <w:tc>
        <w:tcPr>
          <w:tcW w:w="360" w:type="dxa"/>
          <w:vAlign w:val="bottom"/>
        </w:tcPr>
        <w:p w14:paraId="7133DD46" w14:textId="77777777" w:rsidR="00FD315C" w:rsidRDefault="00FD315C" w:rsidP="00BF0BC4">
          <w:pPr>
            <w:jc w:val="right"/>
            <w:rPr>
              <w:rFonts w:asciiTheme="majorHAnsi" w:hAnsiTheme="majorHAnsi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9E62B6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</w:tr>
  </w:tbl>
  <w:p w14:paraId="7CBB766D" w14:textId="77777777" w:rsidR="00FD315C" w:rsidRPr="00F25CD7" w:rsidRDefault="00FD315C" w:rsidP="00BF0BC4">
    <w:pPr>
      <w:rPr>
        <w:rFonts w:asciiTheme="majorHAnsi" w:hAnsiTheme="majorHAns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1680DB" w14:textId="77777777" w:rsidR="009862A0" w:rsidRDefault="009862A0" w:rsidP="00F25CD7">
      <w:pPr>
        <w:spacing w:after="0" w:line="240" w:lineRule="auto"/>
      </w:pPr>
      <w:r>
        <w:separator/>
      </w:r>
    </w:p>
  </w:footnote>
  <w:footnote w:type="continuationSeparator" w:id="0">
    <w:p w14:paraId="09293D4B" w14:textId="77777777" w:rsidR="009862A0" w:rsidRDefault="009862A0" w:rsidP="00F25C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2A0"/>
    <w:rsid w:val="0000137B"/>
    <w:rsid w:val="00010297"/>
    <w:rsid w:val="00011FAA"/>
    <w:rsid w:val="00012697"/>
    <w:rsid w:val="00013AE1"/>
    <w:rsid w:val="0001738E"/>
    <w:rsid w:val="000254A3"/>
    <w:rsid w:val="0003263E"/>
    <w:rsid w:val="00041F86"/>
    <w:rsid w:val="00042C9D"/>
    <w:rsid w:val="00045416"/>
    <w:rsid w:val="0004566C"/>
    <w:rsid w:val="00045D8E"/>
    <w:rsid w:val="00046E69"/>
    <w:rsid w:val="000472D5"/>
    <w:rsid w:val="00051A69"/>
    <w:rsid w:val="0006117A"/>
    <w:rsid w:val="00062A77"/>
    <w:rsid w:val="000657DF"/>
    <w:rsid w:val="00067CD2"/>
    <w:rsid w:val="000748C7"/>
    <w:rsid w:val="00076F1F"/>
    <w:rsid w:val="00077EA0"/>
    <w:rsid w:val="00093E17"/>
    <w:rsid w:val="00094C86"/>
    <w:rsid w:val="0009692D"/>
    <w:rsid w:val="000A26FE"/>
    <w:rsid w:val="000A7C6B"/>
    <w:rsid w:val="000B04D4"/>
    <w:rsid w:val="000B1222"/>
    <w:rsid w:val="000B1701"/>
    <w:rsid w:val="000B48EF"/>
    <w:rsid w:val="000B7D77"/>
    <w:rsid w:val="000C057D"/>
    <w:rsid w:val="000C327C"/>
    <w:rsid w:val="000C77EC"/>
    <w:rsid w:val="000D3430"/>
    <w:rsid w:val="000E0C9C"/>
    <w:rsid w:val="000E43FF"/>
    <w:rsid w:val="000E4BB1"/>
    <w:rsid w:val="000F054F"/>
    <w:rsid w:val="000F1CCF"/>
    <w:rsid w:val="000F2729"/>
    <w:rsid w:val="000F2E35"/>
    <w:rsid w:val="000F644C"/>
    <w:rsid w:val="001041F1"/>
    <w:rsid w:val="00104BD8"/>
    <w:rsid w:val="00104F82"/>
    <w:rsid w:val="001107DF"/>
    <w:rsid w:val="00110F5A"/>
    <w:rsid w:val="00112287"/>
    <w:rsid w:val="00114A59"/>
    <w:rsid w:val="0012453F"/>
    <w:rsid w:val="001266A9"/>
    <w:rsid w:val="00126B03"/>
    <w:rsid w:val="0013130B"/>
    <w:rsid w:val="00131991"/>
    <w:rsid w:val="00132707"/>
    <w:rsid w:val="00133C1E"/>
    <w:rsid w:val="0014589D"/>
    <w:rsid w:val="00145AEE"/>
    <w:rsid w:val="00145DDC"/>
    <w:rsid w:val="00154A1A"/>
    <w:rsid w:val="00156984"/>
    <w:rsid w:val="00157547"/>
    <w:rsid w:val="0016118C"/>
    <w:rsid w:val="0016795E"/>
    <w:rsid w:val="0017091B"/>
    <w:rsid w:val="001727D3"/>
    <w:rsid w:val="00172CE4"/>
    <w:rsid w:val="00175029"/>
    <w:rsid w:val="00182DE5"/>
    <w:rsid w:val="001B7F7E"/>
    <w:rsid w:val="001C09CA"/>
    <w:rsid w:val="001C1394"/>
    <w:rsid w:val="001C2C27"/>
    <w:rsid w:val="001C6175"/>
    <w:rsid w:val="001C68C3"/>
    <w:rsid w:val="001D191C"/>
    <w:rsid w:val="001D2470"/>
    <w:rsid w:val="001D33E3"/>
    <w:rsid w:val="001D44E0"/>
    <w:rsid w:val="001D4E39"/>
    <w:rsid w:val="001D4EB4"/>
    <w:rsid w:val="001E02C4"/>
    <w:rsid w:val="001E6BF0"/>
    <w:rsid w:val="00211C62"/>
    <w:rsid w:val="00213D4E"/>
    <w:rsid w:val="00221495"/>
    <w:rsid w:val="00224B64"/>
    <w:rsid w:val="00224CED"/>
    <w:rsid w:val="00233069"/>
    <w:rsid w:val="002338C7"/>
    <w:rsid w:val="00233BA9"/>
    <w:rsid w:val="0023407B"/>
    <w:rsid w:val="00235AEA"/>
    <w:rsid w:val="0024514E"/>
    <w:rsid w:val="00250E47"/>
    <w:rsid w:val="002513DE"/>
    <w:rsid w:val="0025260F"/>
    <w:rsid w:val="00254A3E"/>
    <w:rsid w:val="0025637B"/>
    <w:rsid w:val="00256EDD"/>
    <w:rsid w:val="00261F85"/>
    <w:rsid w:val="0026639C"/>
    <w:rsid w:val="002702DA"/>
    <w:rsid w:val="00270D1B"/>
    <w:rsid w:val="00274A00"/>
    <w:rsid w:val="002819B4"/>
    <w:rsid w:val="0028256C"/>
    <w:rsid w:val="00284A85"/>
    <w:rsid w:val="00285FA1"/>
    <w:rsid w:val="00290760"/>
    <w:rsid w:val="00296338"/>
    <w:rsid w:val="002A16AE"/>
    <w:rsid w:val="002A2E51"/>
    <w:rsid w:val="002A2E6D"/>
    <w:rsid w:val="002A57F3"/>
    <w:rsid w:val="002A743A"/>
    <w:rsid w:val="002B09F9"/>
    <w:rsid w:val="002B4DE8"/>
    <w:rsid w:val="002B70DE"/>
    <w:rsid w:val="002C3768"/>
    <w:rsid w:val="002C4B8E"/>
    <w:rsid w:val="002C53F9"/>
    <w:rsid w:val="002C6D8B"/>
    <w:rsid w:val="002D055F"/>
    <w:rsid w:val="002D23A5"/>
    <w:rsid w:val="002D486C"/>
    <w:rsid w:val="002E61D4"/>
    <w:rsid w:val="002F5299"/>
    <w:rsid w:val="00302F75"/>
    <w:rsid w:val="00306332"/>
    <w:rsid w:val="0031193C"/>
    <w:rsid w:val="00311B03"/>
    <w:rsid w:val="00320DF7"/>
    <w:rsid w:val="00327761"/>
    <w:rsid w:val="003319D9"/>
    <w:rsid w:val="00336854"/>
    <w:rsid w:val="00343025"/>
    <w:rsid w:val="003503B2"/>
    <w:rsid w:val="00356521"/>
    <w:rsid w:val="00361FBD"/>
    <w:rsid w:val="003626AA"/>
    <w:rsid w:val="00363576"/>
    <w:rsid w:val="00366154"/>
    <w:rsid w:val="00371880"/>
    <w:rsid w:val="00371DE1"/>
    <w:rsid w:val="00375C14"/>
    <w:rsid w:val="00375FC8"/>
    <w:rsid w:val="00384B4F"/>
    <w:rsid w:val="00385A54"/>
    <w:rsid w:val="00394767"/>
    <w:rsid w:val="003954C1"/>
    <w:rsid w:val="0039554D"/>
    <w:rsid w:val="003968C9"/>
    <w:rsid w:val="003A6C5E"/>
    <w:rsid w:val="003B07C8"/>
    <w:rsid w:val="003B353A"/>
    <w:rsid w:val="003B631F"/>
    <w:rsid w:val="003C3DDE"/>
    <w:rsid w:val="003C7A68"/>
    <w:rsid w:val="003D1F2A"/>
    <w:rsid w:val="003D5A04"/>
    <w:rsid w:val="003E0E80"/>
    <w:rsid w:val="003E1AE9"/>
    <w:rsid w:val="003E3D72"/>
    <w:rsid w:val="003E6C57"/>
    <w:rsid w:val="003E7CD5"/>
    <w:rsid w:val="003F154A"/>
    <w:rsid w:val="003F2268"/>
    <w:rsid w:val="003F4B2F"/>
    <w:rsid w:val="003F502F"/>
    <w:rsid w:val="003F716F"/>
    <w:rsid w:val="0040100F"/>
    <w:rsid w:val="00402D16"/>
    <w:rsid w:val="00404B17"/>
    <w:rsid w:val="0041130B"/>
    <w:rsid w:val="004131D6"/>
    <w:rsid w:val="00415831"/>
    <w:rsid w:val="004206E2"/>
    <w:rsid w:val="004307A5"/>
    <w:rsid w:val="004309A9"/>
    <w:rsid w:val="00432595"/>
    <w:rsid w:val="00434EED"/>
    <w:rsid w:val="00437DF6"/>
    <w:rsid w:val="00443A06"/>
    <w:rsid w:val="0044448A"/>
    <w:rsid w:val="00445FB0"/>
    <w:rsid w:val="00451E89"/>
    <w:rsid w:val="00452CBC"/>
    <w:rsid w:val="00456659"/>
    <w:rsid w:val="00461831"/>
    <w:rsid w:val="0046309C"/>
    <w:rsid w:val="00464E05"/>
    <w:rsid w:val="0046503E"/>
    <w:rsid w:val="004654B1"/>
    <w:rsid w:val="0046584B"/>
    <w:rsid w:val="00467971"/>
    <w:rsid w:val="004766D3"/>
    <w:rsid w:val="00480711"/>
    <w:rsid w:val="00481BC3"/>
    <w:rsid w:val="00483B0D"/>
    <w:rsid w:val="004850B3"/>
    <w:rsid w:val="00485382"/>
    <w:rsid w:val="0048560F"/>
    <w:rsid w:val="00486931"/>
    <w:rsid w:val="004914FD"/>
    <w:rsid w:val="0049670D"/>
    <w:rsid w:val="00496A50"/>
    <w:rsid w:val="004973B2"/>
    <w:rsid w:val="004A0724"/>
    <w:rsid w:val="004A39A0"/>
    <w:rsid w:val="004A4EC3"/>
    <w:rsid w:val="004B1153"/>
    <w:rsid w:val="004B3022"/>
    <w:rsid w:val="004B533C"/>
    <w:rsid w:val="004C2BA6"/>
    <w:rsid w:val="004C56AF"/>
    <w:rsid w:val="004C6C52"/>
    <w:rsid w:val="004D2956"/>
    <w:rsid w:val="004D4548"/>
    <w:rsid w:val="004D69F9"/>
    <w:rsid w:val="004E1E60"/>
    <w:rsid w:val="004E282D"/>
    <w:rsid w:val="004E49CB"/>
    <w:rsid w:val="004E601E"/>
    <w:rsid w:val="004E6E74"/>
    <w:rsid w:val="004E71C6"/>
    <w:rsid w:val="004F4902"/>
    <w:rsid w:val="004F5453"/>
    <w:rsid w:val="004F6DE4"/>
    <w:rsid w:val="00501027"/>
    <w:rsid w:val="00502F41"/>
    <w:rsid w:val="0050542D"/>
    <w:rsid w:val="00515C90"/>
    <w:rsid w:val="005273D5"/>
    <w:rsid w:val="00531B9C"/>
    <w:rsid w:val="005324B5"/>
    <w:rsid w:val="00533322"/>
    <w:rsid w:val="0053380E"/>
    <w:rsid w:val="005370E0"/>
    <w:rsid w:val="00543154"/>
    <w:rsid w:val="00544EB5"/>
    <w:rsid w:val="005550D9"/>
    <w:rsid w:val="00557585"/>
    <w:rsid w:val="005615F7"/>
    <w:rsid w:val="00572FAC"/>
    <w:rsid w:val="0057633A"/>
    <w:rsid w:val="00577134"/>
    <w:rsid w:val="00580168"/>
    <w:rsid w:val="00585BF8"/>
    <w:rsid w:val="00587B85"/>
    <w:rsid w:val="005912A4"/>
    <w:rsid w:val="00595010"/>
    <w:rsid w:val="005A042B"/>
    <w:rsid w:val="005A3F5C"/>
    <w:rsid w:val="005A5DC6"/>
    <w:rsid w:val="005A7339"/>
    <w:rsid w:val="005B2DB4"/>
    <w:rsid w:val="005B3D16"/>
    <w:rsid w:val="005C43C5"/>
    <w:rsid w:val="005C6EA8"/>
    <w:rsid w:val="005E0D69"/>
    <w:rsid w:val="005E18F1"/>
    <w:rsid w:val="005E1D57"/>
    <w:rsid w:val="005E294F"/>
    <w:rsid w:val="005E6703"/>
    <w:rsid w:val="005E717D"/>
    <w:rsid w:val="005E7EBE"/>
    <w:rsid w:val="005F0818"/>
    <w:rsid w:val="005F5B79"/>
    <w:rsid w:val="0061359C"/>
    <w:rsid w:val="006208CB"/>
    <w:rsid w:val="00624843"/>
    <w:rsid w:val="006345A4"/>
    <w:rsid w:val="00637A90"/>
    <w:rsid w:val="006447E4"/>
    <w:rsid w:val="00644D66"/>
    <w:rsid w:val="006514AC"/>
    <w:rsid w:val="006518B5"/>
    <w:rsid w:val="00657E37"/>
    <w:rsid w:val="006603F7"/>
    <w:rsid w:val="006631C4"/>
    <w:rsid w:val="00667F83"/>
    <w:rsid w:val="00671DA3"/>
    <w:rsid w:val="006754CC"/>
    <w:rsid w:val="00690657"/>
    <w:rsid w:val="00691BFB"/>
    <w:rsid w:val="006936A0"/>
    <w:rsid w:val="006960B7"/>
    <w:rsid w:val="00697735"/>
    <w:rsid w:val="006A0977"/>
    <w:rsid w:val="006A3119"/>
    <w:rsid w:val="006A3AD9"/>
    <w:rsid w:val="006A441F"/>
    <w:rsid w:val="006A45A4"/>
    <w:rsid w:val="006B1566"/>
    <w:rsid w:val="006B44C5"/>
    <w:rsid w:val="006B4FDD"/>
    <w:rsid w:val="006B59BF"/>
    <w:rsid w:val="006C1902"/>
    <w:rsid w:val="006D0498"/>
    <w:rsid w:val="006D2E38"/>
    <w:rsid w:val="006E39BC"/>
    <w:rsid w:val="006E4EA4"/>
    <w:rsid w:val="006F485A"/>
    <w:rsid w:val="006F79B9"/>
    <w:rsid w:val="007107BE"/>
    <w:rsid w:val="00710F80"/>
    <w:rsid w:val="00712E0F"/>
    <w:rsid w:val="00715A02"/>
    <w:rsid w:val="00715C54"/>
    <w:rsid w:val="00730C0E"/>
    <w:rsid w:val="007324D7"/>
    <w:rsid w:val="0073530D"/>
    <w:rsid w:val="00737429"/>
    <w:rsid w:val="00740479"/>
    <w:rsid w:val="007433C1"/>
    <w:rsid w:val="007438DA"/>
    <w:rsid w:val="00752575"/>
    <w:rsid w:val="00760824"/>
    <w:rsid w:val="007621E5"/>
    <w:rsid w:val="00766AD1"/>
    <w:rsid w:val="00767579"/>
    <w:rsid w:val="007721D7"/>
    <w:rsid w:val="00772F31"/>
    <w:rsid w:val="007763C7"/>
    <w:rsid w:val="007833AC"/>
    <w:rsid w:val="00784E99"/>
    <w:rsid w:val="00792ADA"/>
    <w:rsid w:val="00795FEE"/>
    <w:rsid w:val="00797A42"/>
    <w:rsid w:val="00797FE2"/>
    <w:rsid w:val="007A15E4"/>
    <w:rsid w:val="007B4A87"/>
    <w:rsid w:val="007B5CD9"/>
    <w:rsid w:val="007B740B"/>
    <w:rsid w:val="007C0010"/>
    <w:rsid w:val="007C3651"/>
    <w:rsid w:val="007D2755"/>
    <w:rsid w:val="007D43DF"/>
    <w:rsid w:val="007E0F84"/>
    <w:rsid w:val="007E2752"/>
    <w:rsid w:val="007E52D0"/>
    <w:rsid w:val="007F0CAF"/>
    <w:rsid w:val="007F46EC"/>
    <w:rsid w:val="007F545C"/>
    <w:rsid w:val="007F5A45"/>
    <w:rsid w:val="00801834"/>
    <w:rsid w:val="00807740"/>
    <w:rsid w:val="008153C7"/>
    <w:rsid w:val="008210E8"/>
    <w:rsid w:val="008247CA"/>
    <w:rsid w:val="00836EAE"/>
    <w:rsid w:val="0084091E"/>
    <w:rsid w:val="00840CC7"/>
    <w:rsid w:val="0084245F"/>
    <w:rsid w:val="00851125"/>
    <w:rsid w:val="00854016"/>
    <w:rsid w:val="008565B2"/>
    <w:rsid w:val="00865DA4"/>
    <w:rsid w:val="00874134"/>
    <w:rsid w:val="0087415D"/>
    <w:rsid w:val="0088230B"/>
    <w:rsid w:val="00891E51"/>
    <w:rsid w:val="00894755"/>
    <w:rsid w:val="00894C77"/>
    <w:rsid w:val="0089636A"/>
    <w:rsid w:val="00897E8E"/>
    <w:rsid w:val="008A21B9"/>
    <w:rsid w:val="008A3365"/>
    <w:rsid w:val="008A5791"/>
    <w:rsid w:val="008A7ADD"/>
    <w:rsid w:val="008A7D45"/>
    <w:rsid w:val="008B5DB9"/>
    <w:rsid w:val="008B7AD0"/>
    <w:rsid w:val="008C35A8"/>
    <w:rsid w:val="008C3A88"/>
    <w:rsid w:val="008D25E7"/>
    <w:rsid w:val="008D3911"/>
    <w:rsid w:val="008D46FB"/>
    <w:rsid w:val="008D7043"/>
    <w:rsid w:val="008D7834"/>
    <w:rsid w:val="008E4851"/>
    <w:rsid w:val="008E656F"/>
    <w:rsid w:val="00901E44"/>
    <w:rsid w:val="009079B5"/>
    <w:rsid w:val="00915DF6"/>
    <w:rsid w:val="00916A7F"/>
    <w:rsid w:val="009175F9"/>
    <w:rsid w:val="00920A55"/>
    <w:rsid w:val="00924549"/>
    <w:rsid w:val="009249E2"/>
    <w:rsid w:val="0092522F"/>
    <w:rsid w:val="0093135B"/>
    <w:rsid w:val="00931415"/>
    <w:rsid w:val="00931A46"/>
    <w:rsid w:val="00931A73"/>
    <w:rsid w:val="00935682"/>
    <w:rsid w:val="00936F62"/>
    <w:rsid w:val="00940093"/>
    <w:rsid w:val="009400C8"/>
    <w:rsid w:val="0094014A"/>
    <w:rsid w:val="00942F6F"/>
    <w:rsid w:val="0094558B"/>
    <w:rsid w:val="00947D5F"/>
    <w:rsid w:val="00953232"/>
    <w:rsid w:val="0095411A"/>
    <w:rsid w:val="009558AD"/>
    <w:rsid w:val="00955A90"/>
    <w:rsid w:val="009572E7"/>
    <w:rsid w:val="00957B1B"/>
    <w:rsid w:val="009672C3"/>
    <w:rsid w:val="00970818"/>
    <w:rsid w:val="00973246"/>
    <w:rsid w:val="009732C6"/>
    <w:rsid w:val="009755C2"/>
    <w:rsid w:val="0098471A"/>
    <w:rsid w:val="009862A0"/>
    <w:rsid w:val="00987335"/>
    <w:rsid w:val="009A0586"/>
    <w:rsid w:val="009A0672"/>
    <w:rsid w:val="009A0693"/>
    <w:rsid w:val="009A1D59"/>
    <w:rsid w:val="009A2929"/>
    <w:rsid w:val="009A49A6"/>
    <w:rsid w:val="009B1194"/>
    <w:rsid w:val="009B2C63"/>
    <w:rsid w:val="009B3A25"/>
    <w:rsid w:val="009B6368"/>
    <w:rsid w:val="009B6A64"/>
    <w:rsid w:val="009C008A"/>
    <w:rsid w:val="009C0A33"/>
    <w:rsid w:val="009C5582"/>
    <w:rsid w:val="009D18C8"/>
    <w:rsid w:val="009D29C5"/>
    <w:rsid w:val="009D594A"/>
    <w:rsid w:val="009E48B4"/>
    <w:rsid w:val="009E62B6"/>
    <w:rsid w:val="009E7C50"/>
    <w:rsid w:val="009E7F81"/>
    <w:rsid w:val="009F13F1"/>
    <w:rsid w:val="009F39F8"/>
    <w:rsid w:val="009F4372"/>
    <w:rsid w:val="009F6AB3"/>
    <w:rsid w:val="00A0746F"/>
    <w:rsid w:val="00A1276F"/>
    <w:rsid w:val="00A14EA8"/>
    <w:rsid w:val="00A22CA8"/>
    <w:rsid w:val="00A23062"/>
    <w:rsid w:val="00A33942"/>
    <w:rsid w:val="00A34BC8"/>
    <w:rsid w:val="00A37EFA"/>
    <w:rsid w:val="00A43A5B"/>
    <w:rsid w:val="00A45B3E"/>
    <w:rsid w:val="00A471E8"/>
    <w:rsid w:val="00A5373F"/>
    <w:rsid w:val="00A54E07"/>
    <w:rsid w:val="00A54EB8"/>
    <w:rsid w:val="00A57F84"/>
    <w:rsid w:val="00A61A59"/>
    <w:rsid w:val="00A6304F"/>
    <w:rsid w:val="00A71F3A"/>
    <w:rsid w:val="00A809FF"/>
    <w:rsid w:val="00A81A75"/>
    <w:rsid w:val="00A82ED6"/>
    <w:rsid w:val="00A83EA1"/>
    <w:rsid w:val="00A83F24"/>
    <w:rsid w:val="00A8563F"/>
    <w:rsid w:val="00A91AE2"/>
    <w:rsid w:val="00A9531D"/>
    <w:rsid w:val="00A96F2C"/>
    <w:rsid w:val="00AA4DA4"/>
    <w:rsid w:val="00AB1757"/>
    <w:rsid w:val="00AB1FC7"/>
    <w:rsid w:val="00AB3E77"/>
    <w:rsid w:val="00AB4CA0"/>
    <w:rsid w:val="00AB7ED5"/>
    <w:rsid w:val="00AC0746"/>
    <w:rsid w:val="00AC2545"/>
    <w:rsid w:val="00AC3438"/>
    <w:rsid w:val="00AC7FBC"/>
    <w:rsid w:val="00AD1271"/>
    <w:rsid w:val="00AD1F55"/>
    <w:rsid w:val="00AD5FBA"/>
    <w:rsid w:val="00AD6CD3"/>
    <w:rsid w:val="00AD75D9"/>
    <w:rsid w:val="00AE04A5"/>
    <w:rsid w:val="00AE1E50"/>
    <w:rsid w:val="00AE3DC0"/>
    <w:rsid w:val="00AE50F9"/>
    <w:rsid w:val="00AE7097"/>
    <w:rsid w:val="00AE7432"/>
    <w:rsid w:val="00AF0881"/>
    <w:rsid w:val="00AF1B52"/>
    <w:rsid w:val="00AF2C52"/>
    <w:rsid w:val="00AF3B89"/>
    <w:rsid w:val="00AF3BCA"/>
    <w:rsid w:val="00AF6B76"/>
    <w:rsid w:val="00B043DC"/>
    <w:rsid w:val="00B07161"/>
    <w:rsid w:val="00B31C60"/>
    <w:rsid w:val="00B34182"/>
    <w:rsid w:val="00B35001"/>
    <w:rsid w:val="00B409A5"/>
    <w:rsid w:val="00B43759"/>
    <w:rsid w:val="00B4535D"/>
    <w:rsid w:val="00B45451"/>
    <w:rsid w:val="00B52C0A"/>
    <w:rsid w:val="00B52C4A"/>
    <w:rsid w:val="00B5303C"/>
    <w:rsid w:val="00B571D9"/>
    <w:rsid w:val="00B60A20"/>
    <w:rsid w:val="00B61619"/>
    <w:rsid w:val="00B65AB5"/>
    <w:rsid w:val="00B71303"/>
    <w:rsid w:val="00B72BA4"/>
    <w:rsid w:val="00B761CE"/>
    <w:rsid w:val="00B76AA5"/>
    <w:rsid w:val="00B77317"/>
    <w:rsid w:val="00B77EA3"/>
    <w:rsid w:val="00B801E0"/>
    <w:rsid w:val="00B81D87"/>
    <w:rsid w:val="00B81FE5"/>
    <w:rsid w:val="00B8291D"/>
    <w:rsid w:val="00B8297C"/>
    <w:rsid w:val="00B83325"/>
    <w:rsid w:val="00B870BE"/>
    <w:rsid w:val="00B92BB4"/>
    <w:rsid w:val="00B93207"/>
    <w:rsid w:val="00B93E55"/>
    <w:rsid w:val="00BA0853"/>
    <w:rsid w:val="00BA1421"/>
    <w:rsid w:val="00BA7643"/>
    <w:rsid w:val="00BB0554"/>
    <w:rsid w:val="00BB5A1B"/>
    <w:rsid w:val="00BB7BAE"/>
    <w:rsid w:val="00BC1580"/>
    <w:rsid w:val="00BC3517"/>
    <w:rsid w:val="00BC557E"/>
    <w:rsid w:val="00BC7F1D"/>
    <w:rsid w:val="00BD0F6C"/>
    <w:rsid w:val="00BD2958"/>
    <w:rsid w:val="00BD3852"/>
    <w:rsid w:val="00BD540D"/>
    <w:rsid w:val="00BE081A"/>
    <w:rsid w:val="00BE5800"/>
    <w:rsid w:val="00BE6656"/>
    <w:rsid w:val="00BF0BC4"/>
    <w:rsid w:val="00BF4753"/>
    <w:rsid w:val="00BF68E8"/>
    <w:rsid w:val="00C00464"/>
    <w:rsid w:val="00C005BE"/>
    <w:rsid w:val="00C014A8"/>
    <w:rsid w:val="00C02D3F"/>
    <w:rsid w:val="00C056A7"/>
    <w:rsid w:val="00C06E67"/>
    <w:rsid w:val="00C06EAC"/>
    <w:rsid w:val="00C07572"/>
    <w:rsid w:val="00C11245"/>
    <w:rsid w:val="00C13786"/>
    <w:rsid w:val="00C16188"/>
    <w:rsid w:val="00C213F3"/>
    <w:rsid w:val="00C24E90"/>
    <w:rsid w:val="00C27B5D"/>
    <w:rsid w:val="00C310C7"/>
    <w:rsid w:val="00C40756"/>
    <w:rsid w:val="00C45CCE"/>
    <w:rsid w:val="00C6072D"/>
    <w:rsid w:val="00C62BB7"/>
    <w:rsid w:val="00C6764C"/>
    <w:rsid w:val="00C67D34"/>
    <w:rsid w:val="00C720B1"/>
    <w:rsid w:val="00C747F7"/>
    <w:rsid w:val="00C7732A"/>
    <w:rsid w:val="00C815E2"/>
    <w:rsid w:val="00C85CA4"/>
    <w:rsid w:val="00C86FB6"/>
    <w:rsid w:val="00C90487"/>
    <w:rsid w:val="00C91906"/>
    <w:rsid w:val="00C95BCE"/>
    <w:rsid w:val="00CA2362"/>
    <w:rsid w:val="00CA51AE"/>
    <w:rsid w:val="00CA7F10"/>
    <w:rsid w:val="00CB0331"/>
    <w:rsid w:val="00CC1B54"/>
    <w:rsid w:val="00CC379D"/>
    <w:rsid w:val="00CC5CEA"/>
    <w:rsid w:val="00CC7174"/>
    <w:rsid w:val="00CD1539"/>
    <w:rsid w:val="00CE0DD6"/>
    <w:rsid w:val="00CE69D6"/>
    <w:rsid w:val="00CE6BCC"/>
    <w:rsid w:val="00CF1AEE"/>
    <w:rsid w:val="00CF1E77"/>
    <w:rsid w:val="00CF2052"/>
    <w:rsid w:val="00CF6128"/>
    <w:rsid w:val="00CF7484"/>
    <w:rsid w:val="00CF7A1B"/>
    <w:rsid w:val="00D017D4"/>
    <w:rsid w:val="00D04A33"/>
    <w:rsid w:val="00D05C62"/>
    <w:rsid w:val="00D078F6"/>
    <w:rsid w:val="00D11E31"/>
    <w:rsid w:val="00D124B4"/>
    <w:rsid w:val="00D15C79"/>
    <w:rsid w:val="00D168AD"/>
    <w:rsid w:val="00D21AE7"/>
    <w:rsid w:val="00D22FE8"/>
    <w:rsid w:val="00D2475A"/>
    <w:rsid w:val="00D24A68"/>
    <w:rsid w:val="00D34ADD"/>
    <w:rsid w:val="00D41C1D"/>
    <w:rsid w:val="00D41C33"/>
    <w:rsid w:val="00D43497"/>
    <w:rsid w:val="00D45799"/>
    <w:rsid w:val="00D55595"/>
    <w:rsid w:val="00D60DFB"/>
    <w:rsid w:val="00D63E93"/>
    <w:rsid w:val="00D642FE"/>
    <w:rsid w:val="00D72EE8"/>
    <w:rsid w:val="00D744A5"/>
    <w:rsid w:val="00D803B1"/>
    <w:rsid w:val="00D871AF"/>
    <w:rsid w:val="00D97E0B"/>
    <w:rsid w:val="00DA7370"/>
    <w:rsid w:val="00DB0A72"/>
    <w:rsid w:val="00DB262A"/>
    <w:rsid w:val="00DB31BD"/>
    <w:rsid w:val="00DC213B"/>
    <w:rsid w:val="00DC4A87"/>
    <w:rsid w:val="00DC4D2F"/>
    <w:rsid w:val="00DC51F1"/>
    <w:rsid w:val="00DC57C8"/>
    <w:rsid w:val="00DD03CF"/>
    <w:rsid w:val="00DD0729"/>
    <w:rsid w:val="00DD09BB"/>
    <w:rsid w:val="00DD1700"/>
    <w:rsid w:val="00DE350B"/>
    <w:rsid w:val="00DE5E48"/>
    <w:rsid w:val="00DF1C9F"/>
    <w:rsid w:val="00DF7266"/>
    <w:rsid w:val="00DF7F5C"/>
    <w:rsid w:val="00E026D7"/>
    <w:rsid w:val="00E03562"/>
    <w:rsid w:val="00E037C2"/>
    <w:rsid w:val="00E045F0"/>
    <w:rsid w:val="00E07408"/>
    <w:rsid w:val="00E1211B"/>
    <w:rsid w:val="00E122CF"/>
    <w:rsid w:val="00E12C21"/>
    <w:rsid w:val="00E14DE1"/>
    <w:rsid w:val="00E206F5"/>
    <w:rsid w:val="00E217C8"/>
    <w:rsid w:val="00E21E55"/>
    <w:rsid w:val="00E24768"/>
    <w:rsid w:val="00E25EB4"/>
    <w:rsid w:val="00E308E2"/>
    <w:rsid w:val="00E31442"/>
    <w:rsid w:val="00E3408D"/>
    <w:rsid w:val="00E53612"/>
    <w:rsid w:val="00E57239"/>
    <w:rsid w:val="00E6249C"/>
    <w:rsid w:val="00E67BE1"/>
    <w:rsid w:val="00E70F27"/>
    <w:rsid w:val="00E73865"/>
    <w:rsid w:val="00E76AFC"/>
    <w:rsid w:val="00E773EF"/>
    <w:rsid w:val="00E80CD9"/>
    <w:rsid w:val="00E8490E"/>
    <w:rsid w:val="00E93749"/>
    <w:rsid w:val="00E93DAD"/>
    <w:rsid w:val="00E96221"/>
    <w:rsid w:val="00E97822"/>
    <w:rsid w:val="00EA47EE"/>
    <w:rsid w:val="00EA7628"/>
    <w:rsid w:val="00EC2432"/>
    <w:rsid w:val="00EC2E63"/>
    <w:rsid w:val="00EC7828"/>
    <w:rsid w:val="00ED3092"/>
    <w:rsid w:val="00ED3513"/>
    <w:rsid w:val="00ED412B"/>
    <w:rsid w:val="00ED5A01"/>
    <w:rsid w:val="00ED653B"/>
    <w:rsid w:val="00EE1B80"/>
    <w:rsid w:val="00EE2BA3"/>
    <w:rsid w:val="00EE7797"/>
    <w:rsid w:val="00EF14A1"/>
    <w:rsid w:val="00EF37BF"/>
    <w:rsid w:val="00EF4DFF"/>
    <w:rsid w:val="00EF5B54"/>
    <w:rsid w:val="00EF5B70"/>
    <w:rsid w:val="00EF6EB1"/>
    <w:rsid w:val="00EF7892"/>
    <w:rsid w:val="00F012DA"/>
    <w:rsid w:val="00F01AAB"/>
    <w:rsid w:val="00F01C49"/>
    <w:rsid w:val="00F0298A"/>
    <w:rsid w:val="00F077CB"/>
    <w:rsid w:val="00F12133"/>
    <w:rsid w:val="00F16F97"/>
    <w:rsid w:val="00F20474"/>
    <w:rsid w:val="00F25CD7"/>
    <w:rsid w:val="00F26989"/>
    <w:rsid w:val="00F3032B"/>
    <w:rsid w:val="00F30422"/>
    <w:rsid w:val="00F33129"/>
    <w:rsid w:val="00F37CFD"/>
    <w:rsid w:val="00F42DD1"/>
    <w:rsid w:val="00F441C0"/>
    <w:rsid w:val="00F446CD"/>
    <w:rsid w:val="00F448BC"/>
    <w:rsid w:val="00F5404C"/>
    <w:rsid w:val="00F550D6"/>
    <w:rsid w:val="00F55539"/>
    <w:rsid w:val="00F575AE"/>
    <w:rsid w:val="00F603C7"/>
    <w:rsid w:val="00F644CB"/>
    <w:rsid w:val="00F669F8"/>
    <w:rsid w:val="00F66A4E"/>
    <w:rsid w:val="00F67294"/>
    <w:rsid w:val="00F72F3F"/>
    <w:rsid w:val="00F73FB1"/>
    <w:rsid w:val="00F75CFA"/>
    <w:rsid w:val="00F77385"/>
    <w:rsid w:val="00F801E6"/>
    <w:rsid w:val="00F91CC0"/>
    <w:rsid w:val="00F94C5B"/>
    <w:rsid w:val="00F9556E"/>
    <w:rsid w:val="00F95CA1"/>
    <w:rsid w:val="00FA0D90"/>
    <w:rsid w:val="00FA1F1C"/>
    <w:rsid w:val="00FA5333"/>
    <w:rsid w:val="00FC0803"/>
    <w:rsid w:val="00FC0F3C"/>
    <w:rsid w:val="00FC6665"/>
    <w:rsid w:val="00FC7CB3"/>
    <w:rsid w:val="00FD315C"/>
    <w:rsid w:val="00FE0924"/>
    <w:rsid w:val="00FE0FB1"/>
    <w:rsid w:val="00FE2130"/>
    <w:rsid w:val="00FE7DE1"/>
    <w:rsid w:val="00FF0D7B"/>
    <w:rsid w:val="00FF408C"/>
    <w:rsid w:val="00FF6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D903F"/>
  <w15:docId w15:val="{BA6DC1D1-0F51-4B15-88C7-A076CF38D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5A1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5A1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5A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B5A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E026D7"/>
    <w:pPr>
      <w:tabs>
        <w:tab w:val="right" w:leader="dot" w:pos="4320"/>
      </w:tabs>
      <w:spacing w:after="100" w:line="240" w:lineRule="auto"/>
    </w:pPr>
    <w:rPr>
      <w:sz w:val="20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BB5A1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840CC7"/>
    <w:pPr>
      <w:spacing w:after="100" w:line="240" w:lineRule="auto"/>
    </w:pPr>
    <w:rPr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BB5A1B"/>
    <w:rPr>
      <w:b/>
      <w:bCs/>
    </w:rPr>
  </w:style>
  <w:style w:type="paragraph" w:styleId="NoSpacing">
    <w:name w:val="No Spacing"/>
    <w:uiPriority w:val="1"/>
    <w:qFormat/>
    <w:rsid w:val="00BB5A1B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BB5A1B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25C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5CD7"/>
  </w:style>
  <w:style w:type="paragraph" w:styleId="Footer">
    <w:name w:val="footer"/>
    <w:basedOn w:val="Normal"/>
    <w:link w:val="FooterChar"/>
    <w:uiPriority w:val="99"/>
    <w:unhideWhenUsed/>
    <w:rsid w:val="00F25C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5CD7"/>
  </w:style>
  <w:style w:type="table" w:styleId="TableGrid">
    <w:name w:val="Table Grid"/>
    <w:basedOn w:val="TableNormal"/>
    <w:uiPriority w:val="59"/>
    <w:rsid w:val="00F25CD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25C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5CD7"/>
    <w:rPr>
      <w:rFonts w:ascii="Tahoma" w:hAnsi="Tahoma" w:cs="Tahoma"/>
      <w:sz w:val="16"/>
      <w:szCs w:val="16"/>
    </w:rPr>
  </w:style>
  <w:style w:type="table" w:customStyle="1" w:styleId="LightList-Accent11">
    <w:name w:val="Light List - Accent 11"/>
    <w:basedOn w:val="TableNormal"/>
    <w:uiPriority w:val="61"/>
    <w:rsid w:val="00F448B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3">
    <w:name w:val="Light List Accent 3"/>
    <w:basedOn w:val="TableNormal"/>
    <w:uiPriority w:val="61"/>
    <w:rsid w:val="00481BC3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2">
    <w:name w:val="Light List Accent 2"/>
    <w:basedOn w:val="TableNormal"/>
    <w:uiPriority w:val="61"/>
    <w:rsid w:val="00481BC3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A3">
    <w:name w:val="A3"/>
    <w:uiPriority w:val="99"/>
    <w:rsid w:val="00481BC3"/>
    <w:rPr>
      <w:rFonts w:cs="Trebuchet MS"/>
      <w:color w:val="221E1F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801E6"/>
    <w:rPr>
      <w:color w:val="0000FF" w:themeColor="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E092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A6C5E"/>
    <w:pPr>
      <w:spacing w:after="100"/>
      <w:ind w:left="1540"/>
    </w:p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E0924"/>
    <w:rPr>
      <w:rFonts w:ascii="Tahoma" w:hAnsi="Tahoma" w:cs="Tahoma"/>
      <w:sz w:val="16"/>
      <w:szCs w:val="16"/>
    </w:rPr>
  </w:style>
  <w:style w:type="table" w:styleId="LightList-Accent4">
    <w:name w:val="Light List Accent 4"/>
    <w:basedOn w:val="TableNormal"/>
    <w:uiPriority w:val="61"/>
    <w:rsid w:val="00394767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Lines="0" w:beforeAutospacing="0" w:afterLines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211C6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Grid2-Accent1">
    <w:name w:val="Medium Grid 2 Accent 1"/>
    <w:basedOn w:val="TableNormal"/>
    <w:uiPriority w:val="68"/>
    <w:rsid w:val="00784E9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List1-Accent11">
    <w:name w:val="Medium List 1 - Accent 11"/>
    <w:basedOn w:val="TableNormal"/>
    <w:uiPriority w:val="65"/>
    <w:rsid w:val="00B3500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Grid1-Accent6">
    <w:name w:val="Medium Grid 1 Accent 6"/>
    <w:basedOn w:val="TableNormal"/>
    <w:uiPriority w:val="67"/>
    <w:rsid w:val="00451E89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CWTableStyle1">
    <w:name w:val="CWTableStyle1"/>
    <w:basedOn w:val="LightGrid-Accent11"/>
    <w:uiPriority w:val="99"/>
    <w:qFormat/>
    <w:rsid w:val="004E601E"/>
    <w:pPr>
      <w:jc w:val="center"/>
    </w:pPr>
    <w:tblPr>
      <w:tblStyleRowBandSize w:val="2"/>
    </w:tblPr>
    <w:tcPr>
      <w:vAlign w:val="center"/>
    </w:tc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  <w:shd w:val="clear" w:color="auto" w:fill="548DD4" w:themeFill="text2" w:themeFillTint="99"/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Shading-Accent5">
    <w:name w:val="Light Shading Accent 5"/>
    <w:basedOn w:val="TableNormal"/>
    <w:uiPriority w:val="60"/>
    <w:rsid w:val="00F644CB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4">
    <w:name w:val="Light Shading Accent 4"/>
    <w:basedOn w:val="TableNormal"/>
    <w:uiPriority w:val="60"/>
    <w:rsid w:val="00F644CB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9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2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1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3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0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footer" Target="footer1.xml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6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SimulationReportTemplate_2007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SimReport_Trebutcher">
      <a:majorFont>
        <a:latin typeface="Trebuchet MS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F9536B-F49F-44C4-B3F5-69652360BA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SimulationReportTemplate_2007.dotx</Template>
  <TotalTime>2</TotalTime>
  <Pages>16</Pages>
  <Words>2293</Words>
  <Characters>13075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Simulation Report Template</vt:lpstr>
    </vt:vector>
  </TitlesOfParts>
  <Company>Solidworks</Company>
  <LinksUpToDate>false</LinksUpToDate>
  <CharactersWithSpaces>15338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Simulation Report Template</dc:title>
  <dc:creator>Jason Loucks</dc:creator>
  <cp:lastModifiedBy>Loucks, Jason</cp:lastModifiedBy>
  <cp:revision>1</cp:revision>
  <dcterms:created xsi:type="dcterms:W3CDTF">2024-12-12T08:42:00Z</dcterms:created>
  <dcterms:modified xsi:type="dcterms:W3CDTF">2024-12-12T08:44:00Z</dcterms:modified>
</cp:coreProperties>
</file>